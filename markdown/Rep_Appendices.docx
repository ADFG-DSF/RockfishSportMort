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CC5D5" w14:textId="77777777" w:rsidR="00DA22B6" w:rsidRDefault="00000000">
      <w:pPr>
        <w:pStyle w:val="Heading1"/>
      </w:pPr>
      <w:bookmarkStart w:id="0" w:name="appendices"/>
      <w:r>
        <w:t>Appendices</w:t>
      </w:r>
    </w:p>
    <w:p w14:paraId="1F0E57CC" w14:textId="77777777" w:rsidR="00DA22B6" w:rsidRDefault="00000000">
      <w:r>
        <w:br w:type="page"/>
      </w:r>
    </w:p>
    <w:p w14:paraId="044ADCC5" w14:textId="77777777" w:rsidR="00DA22B6" w:rsidRDefault="00000000">
      <w:r>
        <w:rPr>
          <w:b/>
          <w:bCs/>
        </w:rPr>
        <w:lastRenderedPageBreak/>
        <w:t>Appendix A: Spline fomulae:</w:t>
      </w:r>
      <w:r>
        <w:t xml:space="preserve"> The following formulas were used to fit the penalized spline to the harvest trend in the model. In region </w:t>
      </w:r>
      <w:r>
        <w:rPr>
          <w:i/>
          <w:iCs/>
        </w:rPr>
        <w:t>R</w:t>
      </w:r>
      <w:r>
        <w:t xml:space="preserve">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t xml:space="preserve"> were calculated as</w:t>
      </w:r>
    </w:p>
    <w:p w14:paraId="470412C2" w14:textId="77777777" w:rsidR="00DA22B6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250883A" w14:textId="77777777" w:rsidR="00DA22B6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686D430" w14:textId="77777777" w:rsidR="00DA22B6" w:rsidRDefault="00000000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t xml:space="preserve"> were derived from priors (Table PRIORS1).</w:t>
      </w:r>
    </w:p>
    <w:p w14:paraId="5D871B57" w14:textId="77777777" w:rsidR="00DA22B6" w:rsidRDefault="00000000">
      <w:r>
        <w:t xml:space="preserve">The harvest trend spline by area, </w:t>
      </w:r>
      <w:r>
        <w:rPr>
          <w:i/>
          <w:iCs/>
        </w:rPr>
        <w:t>a</w:t>
      </w:r>
      <w:r>
        <w:t xml:space="preserve">, was modeled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was derived from the regional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t xml:space="preserve"> parameters based on a gamma distribution such that</w:t>
      </w:r>
    </w:p>
    <w:p w14:paraId="2330CAA6" w14:textId="77777777" w:rsidR="00DA22B6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 gamma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</m:e>
          </m:d>
        </m:oMath>
      </m:oMathPara>
    </w:p>
    <w:p w14:paraId="21DB0751" w14:textId="77777777" w:rsidR="00DA22B6" w:rsidRDefault="00000000">
      <w:r>
        <w:t xml:space="preserve">Area specific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matrices with </w:t>
      </w:r>
      <w:r>
        <w:rPr>
          <w:i/>
          <w:iCs/>
        </w:rPr>
        <w:t>a</w:t>
      </w:r>
      <w:r>
        <w:t xml:space="preserve"> by </w:t>
      </w:r>
      <w:r>
        <w:rPr>
          <w:i/>
          <w:iCs/>
        </w:rPr>
        <w:t>C</w:t>
      </w:r>
      <w:r>
        <w:t xml:space="preserve"> dimensions where </w:t>
      </w:r>
      <w:r>
        <w:rPr>
          <w:i/>
          <w:iCs/>
        </w:rPr>
        <w:t>C</w:t>
      </w:r>
      <w:r>
        <w:t xml:space="preserve"> is equal to the number of knots in the spline were derived from a multivariate normal distribution such that</w:t>
      </w:r>
    </w:p>
    <w:p w14:paraId="6AB46D10" w14:textId="77777777" w:rsidR="00DA22B6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 mnorm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zer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26C8F952" w14:textId="77777777" w:rsidR="00DA22B6" w:rsidRDefault="00000000">
      <w:r>
        <w:t xml:space="preserve">where </w:t>
      </w:r>
      <m:oMath>
        <m:r>
          <w:rPr>
            <w:rFonts w:ascii="Cambria Math" w:hAnsi="Cambria Math"/>
          </w:rPr>
          <m:t>beta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was derived from a prior (Table PRIORS1), </w:t>
      </w:r>
      <m:oMath>
        <m:r>
          <w:rPr>
            <w:rFonts w:ascii="Cambria Math" w:hAnsi="Cambria Math"/>
          </w:rPr>
          <m:t>zer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a vector of zeros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a matrix derived from the number of knots (see </w:t>
      </w:r>
      <w:hyperlink r:id="rId5">
        <w:r>
          <w:t>https://bragqut.github.io/2016/05/24/samclifford-splines/</w:t>
        </w:r>
      </w:hyperlink>
      <w:r>
        <w:t xml:space="preserve"> for original formulation and the model code in </w:t>
      </w:r>
      <w:hyperlink r:id="rId6">
        <w:r>
          <w:t>https://github.com/ADFG-DSF/RockfishSportMort/tree/main/models</w:t>
        </w:r>
      </w:hyperlink>
      <w:r>
        <w:t>).</w:t>
      </w:r>
    </w:p>
    <w:p w14:paraId="071197F5" w14:textId="77777777" w:rsidR="00DA22B6" w:rsidRDefault="00000000">
      <w:r>
        <w:t xml:space="preserve">The true harvest in area </w:t>
      </w:r>
      <w:r>
        <w:rPr>
          <w:i/>
          <w:iCs/>
        </w:rPr>
        <w:t>a</w:t>
      </w:r>
      <w:r>
        <w:t xml:space="preserve"> and year </w:t>
      </w:r>
      <w:r>
        <w:rPr>
          <w:i/>
          <w:iCs/>
        </w:rPr>
        <w:t>y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ay</m:t>
            </m:r>
          </m:sub>
        </m:sSub>
      </m:oMath>
      <w:r>
        <w:t>, was fit to the spline trend line such that</w:t>
      </w:r>
    </w:p>
    <w:p w14:paraId="48FF4B53" w14:textId="77777777" w:rsidR="00DA22B6" w:rsidRDefault="00000000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ay</m:t>
                  </m:r>
                </m:sub>
              </m:sSub>
            </m:e>
          </m:d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 norm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ay</m:t>
                  </m:r>
                </m:sub>
                <m:sup>
                  <m:r>
                    <w:rPr>
                      <w:rFonts w:ascii="Cambria Math" w:hAnsi="Cambria Math"/>
                    </w:rPr>
                    <m:t>trend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04F98746" w14:textId="77777777" w:rsidR="00DA22B6" w:rsidRDefault="00000000">
      <w:r>
        <w:t>where</w:t>
      </w:r>
    </w:p>
    <w:p w14:paraId="73C72CEB" w14:textId="77777777" w:rsidR="00DA22B6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Ha</m:t>
                  </m:r>
                </m:sub>
              </m:sSub>
            </m:den>
          </m:f>
        </m:oMath>
      </m:oMathPara>
    </w:p>
    <w:p w14:paraId="3B131ED2" w14:textId="77777777" w:rsidR="00DA22B6" w:rsidRDefault="00000000"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Ha</m:t>
            </m:r>
          </m:sub>
        </m:sSub>
      </m:oMath>
      <w:r>
        <w:t xml:space="preserve"> was derived from a prior distribution (Table PRIORS1). The spine trend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ay</m:t>
            </m:r>
          </m:sub>
          <m:sup>
            <m:r>
              <w:rPr>
                <w:rFonts w:ascii="Cambria Math" w:hAnsi="Cambria Math"/>
              </w:rPr>
              <m:t>trend</m:t>
            </m:r>
          </m:sup>
        </m:sSubSup>
      </m:oMath>
      <w:r>
        <w:t xml:space="preserve"> was calculated as</w:t>
      </w:r>
    </w:p>
    <w:p w14:paraId="6792240C" w14:textId="77777777" w:rsidR="00DA22B6" w:rsidRDefault="0000000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ay</m:t>
              </m:r>
            </m:sub>
            <m:sup>
              <m:r>
                <w:rPr>
                  <w:rFonts w:ascii="Cambria Math" w:hAnsi="Cambria Math"/>
                </w:rPr>
                <m:t>trend</m:t>
              </m:r>
            </m:sup>
          </m:sSubSup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C7DBE51" w14:textId="77777777" w:rsidR="00DA22B6" w:rsidRDefault="00000000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is a matrix derived from the number of knots and the number of years in the time series (see </w:t>
      </w:r>
      <w:hyperlink r:id="rId7">
        <w:r>
          <w:t>https://bragqut.github.io/2016/05/24/samclifford-splines/</w:t>
        </w:r>
      </w:hyperlink>
      <w:r>
        <w:t xml:space="preserve"> for original formulation and the model code in </w:t>
      </w:r>
      <w:hyperlink r:id="rId8">
        <w:r>
          <w:t>https://github.com/ADFG-DSF/RockfishSportMort/tree/main/models</w:t>
        </w:r>
      </w:hyperlink>
      <w:r>
        <w:t>).</w:t>
      </w:r>
    </w:p>
    <w:p w14:paraId="2EFB2116" w14:textId="77777777" w:rsidR="00DA22B6" w:rsidRDefault="00000000">
      <w:r>
        <w:br w:type="page"/>
      </w:r>
    </w:p>
    <w:p w14:paraId="733125FA" w14:textId="77777777" w:rsidR="00DA22B6" w:rsidRDefault="00000000">
      <w:pPr>
        <w:pStyle w:val="Heading1"/>
      </w:pPr>
      <w:bookmarkStart w:id="1" w:name="appendix-b-model-fit-to-weight-data."/>
      <w:bookmarkEnd w:id="0"/>
      <w:r>
        <w:lastRenderedPageBreak/>
        <w:t>Appendix B: Model fit to weight data.</w:t>
      </w:r>
    </w:p>
    <w:p w14:paraId="3F8AD19F" w14:textId="77777777" w:rsidR="00DA22B6" w:rsidRDefault="00000000">
      <w:r>
        <w:br w:type="page"/>
      </w:r>
    </w:p>
    <w:p w14:paraId="4B988685" w14:textId="77777777" w:rsidR="00DA22B6" w:rsidRDefault="00000000">
      <w:r>
        <w:rPr>
          <w:noProof/>
        </w:rPr>
        <w:lastRenderedPageBreak/>
        <w:drawing>
          <wp:inline distT="0" distB="0" distL="0" distR="0" wp14:anchorId="7DFA83FC" wp14:editId="0EA65F06">
            <wp:extent cx="5943600" cy="5943600"/>
            <wp:effectExtent l="0" t="0" r="0" b="0"/>
            <wp:docPr id="24" name="Picture" descr="Appenidx B1.- Mean weights of black rockfish used to estimate biomass from harvest and release mortality estimates in numbers of fish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p_Appendic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D7A47" w14:textId="77777777" w:rsidR="00DA22B6" w:rsidRDefault="00000000">
      <w:r>
        <w:rPr>
          <w:b/>
          <w:bCs/>
        </w:rPr>
        <w:t>Appenidx B1.</w:t>
      </w:r>
      <w:r>
        <w:t>- Mean weights of black rockfish used to estimate biomass from harvest and release mortality estimates in numbers of fish.</w:t>
      </w:r>
    </w:p>
    <w:p w14:paraId="43F8C717" w14:textId="77777777" w:rsidR="00DA22B6" w:rsidRDefault="00000000">
      <w:r>
        <w:br w:type="page"/>
      </w:r>
    </w:p>
    <w:p w14:paraId="39FA9A44" w14:textId="77777777" w:rsidR="00DA22B6" w:rsidRDefault="00000000">
      <w:r>
        <w:rPr>
          <w:noProof/>
        </w:rPr>
        <w:lastRenderedPageBreak/>
        <w:drawing>
          <wp:inline distT="0" distB="0" distL="0" distR="0" wp14:anchorId="1F98220D" wp14:editId="2A5F2165">
            <wp:extent cx="5943600" cy="5943600"/>
            <wp:effectExtent l="0" t="0" r="0" b="0"/>
            <wp:docPr id="27" name="Picture" descr="Appenidx B2.- Mean weights of yelloweye rockfish used to estimate biomass from harvest and release mortality estimates in numbers of fish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p_Appendic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D0588" w14:textId="77777777" w:rsidR="00DA22B6" w:rsidRDefault="00000000">
      <w:r>
        <w:rPr>
          <w:b/>
          <w:bCs/>
        </w:rPr>
        <w:t>Appenidx B2.</w:t>
      </w:r>
      <w:r>
        <w:t>- Mean weights of yelloweye rockfish used to estimate biomass from harvest and release mortality estimates in numbers of fish.</w:t>
      </w:r>
    </w:p>
    <w:p w14:paraId="4ECA22A6" w14:textId="77777777" w:rsidR="00DA22B6" w:rsidRDefault="00000000">
      <w:r>
        <w:br w:type="page"/>
      </w:r>
    </w:p>
    <w:p w14:paraId="3BA017E4" w14:textId="77777777" w:rsidR="00DA22B6" w:rsidRDefault="00000000">
      <w:r>
        <w:rPr>
          <w:noProof/>
        </w:rPr>
        <w:lastRenderedPageBreak/>
        <w:drawing>
          <wp:inline distT="0" distB="0" distL="0" distR="0" wp14:anchorId="1E90DCE9" wp14:editId="3677997B">
            <wp:extent cx="5943600" cy="2971800"/>
            <wp:effectExtent l="0" t="0" r="0" b="0"/>
            <wp:docPr id="30" name="Picture" descr="Appenidx B3.- Mean weights of non-black, pelagic rockfish used to estimate biomass from harvest and release mortality estimates in numbers of fish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ep_Appendic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15AA7" w14:textId="77777777" w:rsidR="00DA22B6" w:rsidRDefault="00000000">
      <w:r>
        <w:rPr>
          <w:b/>
          <w:bCs/>
        </w:rPr>
        <w:t>Appenidx B3.</w:t>
      </w:r>
      <w:r>
        <w:t>- Mean weights of non-black, pelagic rockfish used to estimate biomass from harvest and release mortality estimates in numbers of fish.</w:t>
      </w:r>
    </w:p>
    <w:p w14:paraId="1FBF5D76" w14:textId="77777777" w:rsidR="00DA22B6" w:rsidRDefault="00000000">
      <w:r>
        <w:br w:type="page"/>
      </w:r>
    </w:p>
    <w:p w14:paraId="0B713277" w14:textId="77777777" w:rsidR="00DA22B6" w:rsidRDefault="00000000">
      <w:r>
        <w:rPr>
          <w:noProof/>
        </w:rPr>
        <w:lastRenderedPageBreak/>
        <w:drawing>
          <wp:inline distT="0" distB="0" distL="0" distR="0" wp14:anchorId="2547DE6C" wp14:editId="512CADCD">
            <wp:extent cx="5943600" cy="2971800"/>
            <wp:effectExtent l="0" t="0" r="0" b="0"/>
            <wp:docPr id="33" name="Picture" descr="Appenidx B4.- Mean weights of non-yelloweye, demersal shelf rockfish used to estimate biomass from harvest and release mortality estimates in numbers of fish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ep_Appendic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9B45C" w14:textId="77777777" w:rsidR="00DA22B6" w:rsidRDefault="00000000">
      <w:r>
        <w:rPr>
          <w:b/>
          <w:bCs/>
        </w:rPr>
        <w:t>Appenidx B4.</w:t>
      </w:r>
      <w:r>
        <w:t>- Mean weights of non-yelloweye, demersal shelf rockfish used to estimate biomass from harvest and release mortality estimates in numbers of fish.</w:t>
      </w:r>
    </w:p>
    <w:p w14:paraId="5978D894" w14:textId="77777777" w:rsidR="00DA22B6" w:rsidRDefault="00000000">
      <w:r>
        <w:br w:type="page"/>
      </w:r>
    </w:p>
    <w:p w14:paraId="0C199796" w14:textId="77777777" w:rsidR="00DA22B6" w:rsidRDefault="00000000">
      <w:r>
        <w:rPr>
          <w:noProof/>
        </w:rPr>
        <w:lastRenderedPageBreak/>
        <w:drawing>
          <wp:inline distT="0" distB="0" distL="0" distR="0" wp14:anchorId="3A145FC6" wp14:editId="3AAB01A7">
            <wp:extent cx="5943600" cy="2971800"/>
            <wp:effectExtent l="0" t="0" r="0" b="0"/>
            <wp:docPr id="36" name="Picture" descr="Appenidx B5.- Mean weights of slope rockfish used to estimate biomass from harvest and release mortality estimates in numbers of fish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ep_Appendic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90598" w14:textId="77777777" w:rsidR="00DA22B6" w:rsidRDefault="00000000">
      <w:r>
        <w:rPr>
          <w:b/>
          <w:bCs/>
        </w:rPr>
        <w:t>Appenidx B5.</w:t>
      </w:r>
      <w:r>
        <w:t>- Mean weights of slope rockfish used to estimate biomass from harvest and release mortality estimates in numbers of fish.</w:t>
      </w:r>
    </w:p>
    <w:p w14:paraId="3CB88996" w14:textId="77777777" w:rsidR="00DA22B6" w:rsidRDefault="00000000">
      <w:r>
        <w:br w:type="page"/>
      </w:r>
    </w:p>
    <w:p w14:paraId="0E831284" w14:textId="77777777" w:rsidR="00DA22B6" w:rsidRDefault="00000000">
      <w:pPr>
        <w:pStyle w:val="Heading1"/>
      </w:pPr>
      <w:bookmarkStart w:id="2" w:name="X284175301f5406ec6a11056b463884dd3d7c113"/>
      <w:bookmarkEnd w:id="1"/>
      <w:r>
        <w:lastRenderedPageBreak/>
        <w:t>Appendix C: Model output harvest, release, release mortality and total removal estimates</w:t>
      </w:r>
    </w:p>
    <w:p w14:paraId="065B84E0" w14:textId="77777777" w:rsidR="00F673BA" w:rsidRDefault="00000000">
      <w:pPr>
        <w:sectPr w:rsidR="00F673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60DA8D8F" w14:textId="77777777" w:rsidR="00DA22B6" w:rsidRDefault="00000000">
      <w:r>
        <w:rPr>
          <w:b/>
          <w:bCs/>
        </w:rPr>
        <w:lastRenderedPageBreak/>
        <w:t>Appendix C1.</w:t>
      </w:r>
      <w:r>
        <w:t xml:space="preserve"> Black rockfish harvest, release, release mortality, weight, and total mortality estimates by year and user group for Cook Inlet Commercial Fisheries Management Unit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2A80A184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9F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Cook Inlet Black Rockfish</w:t>
            </w:r>
          </w:p>
        </w:tc>
      </w:tr>
      <w:tr w:rsidR="00DA22B6" w14:paraId="6A9D80C2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0C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43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04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BB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7B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BA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D3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D4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CC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CF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63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E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E5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7B5E5FBA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8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F9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16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F8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C3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123 - 1,223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9F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AE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DD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52 - 1,015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04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5D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4.590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CD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2,214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A7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1,548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13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490 - 6,334</w:t>
            </w:r>
          </w:p>
        </w:tc>
      </w:tr>
      <w:tr w:rsidR="00DA22B6" w14:paraId="62CDFF8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69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6B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C0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DC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523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140 - 1,461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D6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8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4D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66 - 1,267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71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D4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A8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DC8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34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623 - 7,439</w:t>
            </w:r>
          </w:p>
        </w:tc>
      </w:tr>
      <w:tr w:rsidR="00DA22B6" w14:paraId="7B9715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74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5E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FD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4D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40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139 - 1,344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42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46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29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55 - 1,077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9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9A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2C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AD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2E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549 - 6,641</w:t>
            </w:r>
          </w:p>
        </w:tc>
      </w:tr>
      <w:tr w:rsidR="00DA22B6" w14:paraId="20C2483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23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52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5E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FD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5A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154 - 1,437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60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6B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DD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63 - 1,209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39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F7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BE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9F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42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633 - 7,489</w:t>
            </w:r>
          </w:p>
        </w:tc>
      </w:tr>
      <w:tr w:rsidR="00DA22B6" w14:paraId="64E223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59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C1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81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6F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21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184 - 1,778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02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E8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3E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74 - 1,505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0B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A1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26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60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F1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777 - 9,089</w:t>
            </w:r>
          </w:p>
        </w:tc>
      </w:tr>
      <w:tr w:rsidR="00DA22B6" w14:paraId="1FB2CC3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0D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18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F3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D2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EF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196 - 1,696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02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C7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31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79 - 1,459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5E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B3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E5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05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57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786 - 8,564</w:t>
            </w:r>
          </w:p>
        </w:tc>
      </w:tr>
      <w:tr w:rsidR="00DA22B6" w14:paraId="3EAAA1B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3C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5B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59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02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12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209 - 1,950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FD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7A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86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93 - 1,653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8B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5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E7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11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98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903 - 10,174</w:t>
            </w:r>
          </w:p>
        </w:tc>
      </w:tr>
      <w:tr w:rsidR="00DA22B6" w14:paraId="5C1B28D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A1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A5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FC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2D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B7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217 - 1,960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A7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E6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CC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88 - 1,569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13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6F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53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65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B7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869 - 9,987</w:t>
            </w:r>
          </w:p>
        </w:tc>
      </w:tr>
      <w:tr w:rsidR="00DA22B6" w14:paraId="15D279B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3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5B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E4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96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3F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209 - 1,846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ED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C5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7C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84 - 1,566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4C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AD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40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BA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5A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818 - 9,224</w:t>
            </w:r>
          </w:p>
        </w:tc>
      </w:tr>
      <w:tr w:rsidR="00DA22B6" w14:paraId="52CADB7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54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59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D7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E3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E3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265 - 2,450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5A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EB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24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112 - 2,073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64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D0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68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3A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A4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1,116 - 12,217</w:t>
            </w:r>
          </w:p>
        </w:tc>
      </w:tr>
      <w:tr w:rsidR="00DA22B6" w14:paraId="325CB45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01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12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99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4E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FD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214 - 2,068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3F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7B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0F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90 - 1,788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62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58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F4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0D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B8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866 - 10,397</w:t>
            </w:r>
          </w:p>
        </w:tc>
      </w:tr>
      <w:tr w:rsidR="00DA22B6" w14:paraId="783A1A6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7D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92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7D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C4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14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313 - 2,662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4F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1D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1E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131 - 2,230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D4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D6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5E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9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EB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1,231 - 13,177</w:t>
            </w:r>
          </w:p>
        </w:tc>
      </w:tr>
      <w:tr w:rsidR="00DA22B6" w14:paraId="38AF8A7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BD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E0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96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43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4A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235 - 2,218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77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B9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EB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106 - 1,902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D3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AF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43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C4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84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965 - 11,617</w:t>
            </w:r>
          </w:p>
        </w:tc>
      </w:tr>
      <w:tr w:rsidR="00DA22B6" w14:paraId="4F2C83B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50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B4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69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EA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F1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232 - 2,021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D0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5A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19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103 - 1,390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8C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A8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12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37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3A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934 - 10,101</w:t>
            </w:r>
          </w:p>
        </w:tc>
      </w:tr>
      <w:tr w:rsidR="00DA22B6" w14:paraId="483F493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27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6A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56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FB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B0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160 - 1,809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97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6D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CE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69 - 995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2E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0C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9C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72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25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685 - 8,934</w:t>
            </w:r>
          </w:p>
        </w:tc>
      </w:tr>
      <w:tr w:rsidR="00DA22B6" w14:paraId="6C93D73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A5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E0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8C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1E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E45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263 - 2,258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69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7B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1C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120 - 1,604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23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1F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20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7B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90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1,102 - 11,215</w:t>
            </w:r>
          </w:p>
        </w:tc>
      </w:tr>
      <w:tr w:rsidR="00DA22B6" w14:paraId="4579293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14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2E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10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D6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A6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308 - 2,409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19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0A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1E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143 - 1,955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C1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33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3A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30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F2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1,170 - 12,616</w:t>
            </w:r>
          </w:p>
        </w:tc>
      </w:tr>
      <w:tr w:rsidR="00DA22B6" w14:paraId="0CDFE5A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34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7C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55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A5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E6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217 - 2,065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E4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3A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15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95 - 1,282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18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1D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43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E3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62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929 - 10,305</w:t>
            </w:r>
          </w:p>
        </w:tc>
      </w:tr>
      <w:tr w:rsidR="00DA22B6" w14:paraId="7F6570E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2C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8B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A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4B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15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194 - 1,690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32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F5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CF7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80 - 1,009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23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DA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9A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D8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E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858 - 8,610</w:t>
            </w:r>
          </w:p>
        </w:tc>
      </w:tr>
      <w:tr w:rsidR="00DA22B6" w14:paraId="0456AF7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0B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45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25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E4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BC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320 - 1,873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6C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FA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21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135 - 1,256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67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EA9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66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9C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BE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1,338 - 9,773</w:t>
            </w:r>
          </w:p>
        </w:tc>
      </w:tr>
      <w:tr w:rsidR="00DA22B6" w14:paraId="2A009A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D7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1C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EA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9A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DA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373 - 1,966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BE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4F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70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150 - 1,409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5A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BE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56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37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29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1,481 - 9,938</w:t>
            </w:r>
          </w:p>
        </w:tc>
      </w:tr>
      <w:tr w:rsidR="00DA22B6" w14:paraId="77EBD45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DE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F1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6F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66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DA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201 - 609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B7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87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5C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72 - 601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B8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95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D8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46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F8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772 - 3,375</w:t>
            </w:r>
          </w:p>
        </w:tc>
      </w:tr>
      <w:tr w:rsidR="00DA22B6" w14:paraId="55CDA24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00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20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23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EA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F7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527 - 726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57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E9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CA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344 - 485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E9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03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02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66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A8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1,831 - 4,603</w:t>
            </w:r>
          </w:p>
        </w:tc>
      </w:tr>
      <w:tr w:rsidR="00DA22B6" w14:paraId="0119185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31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1A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E0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B20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B1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326 - 693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77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11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6F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179 - 380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E8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21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4C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0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34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1,610 - 3,477</w:t>
            </w:r>
          </w:p>
        </w:tc>
      </w:tr>
      <w:tr w:rsidR="00DA22B6" w14:paraId="75CA5F2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5C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DB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07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02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39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352 - 620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1E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66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43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322 - 574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79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BB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53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B8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9D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1,578 - 2,890</w:t>
            </w:r>
          </w:p>
        </w:tc>
      </w:tr>
      <w:tr w:rsidR="00DA22B6" w14:paraId="1DB7B97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EB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BD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5A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3E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6C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506 - 1,139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48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90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F7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359 - 817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70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53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24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D7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EB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2,381 - 5,931</w:t>
            </w:r>
          </w:p>
        </w:tc>
      </w:tr>
      <w:tr w:rsidR="00DA22B6" w14:paraId="37872C6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48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4B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C4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3F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3A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1,902 - 2,956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45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FC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E8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1,332 - 2,063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57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C1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E1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13,456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64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2F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10,266 - 16,670</w:t>
            </w:r>
          </w:p>
        </w:tc>
      </w:tr>
      <w:tr w:rsidR="00DA22B6" w14:paraId="408DC5A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54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66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67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99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D4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1,260 - 3,125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07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7B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A0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958 - 2,361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00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3D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E3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95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14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5,573 - 15,937</w:t>
            </w:r>
          </w:p>
        </w:tc>
      </w:tr>
      <w:tr w:rsidR="00DA22B6" w14:paraId="2915550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B3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B8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2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7D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F6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1,221 - 2,026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FD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72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05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753 - 1,242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C7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CF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27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8,967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41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D7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6,713 - 11,281</w:t>
            </w:r>
          </w:p>
        </w:tc>
      </w:tr>
      <w:tr w:rsidR="00DA22B6" w14:paraId="15A0A97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CC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7C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40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0A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41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704 - 1,531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8B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1C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F7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442 - 952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1D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E9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73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95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D1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3,744 - 8,485</w:t>
            </w:r>
          </w:p>
        </w:tc>
      </w:tr>
      <w:tr w:rsidR="00DA22B6" w14:paraId="71964FE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B3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F4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4B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40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3C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543 - 1,238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7C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67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DA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279 - 637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28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4F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8F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4B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35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3,045 - 7,329</w:t>
            </w:r>
          </w:p>
        </w:tc>
      </w:tr>
      <w:tr w:rsidR="00DA22B6" w14:paraId="1F69AB2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52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07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23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91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23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483 - 1,504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EC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60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A3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165 - 520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48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11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A3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28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1A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2,702 - 8,459</w:t>
            </w:r>
          </w:p>
        </w:tc>
      </w:tr>
      <w:tr w:rsidR="00DA22B6" w14:paraId="43E8758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9C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C5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FF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E3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70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824 - 1,474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10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05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81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167 - 300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34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B0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89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5C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65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3,099 - 6,578</w:t>
            </w:r>
          </w:p>
        </w:tc>
      </w:tr>
      <w:tr w:rsidR="00DA22B6" w14:paraId="22EE105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CB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3A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39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3E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CA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742 - 1,048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98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C9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4D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121 - 175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CC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10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C7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0F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3A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3,134 - 5,064</w:t>
            </w:r>
          </w:p>
        </w:tc>
      </w:tr>
      <w:tr w:rsidR="00DA22B6" w14:paraId="28D80E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6C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AF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CD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C0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99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726 - 1,238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C7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8A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E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180 - 310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AC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61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AD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35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18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2,321 - 7,066</w:t>
            </w:r>
          </w:p>
        </w:tc>
      </w:tr>
      <w:tr w:rsidR="00DA22B6" w14:paraId="01AC79C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48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D9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FF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4C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AD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614 - 1,060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82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EC4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8.768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A1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44 - 78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A8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02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D1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AB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10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3,296 - 5,857</w:t>
            </w:r>
          </w:p>
        </w:tc>
      </w:tr>
      <w:tr w:rsidR="00DA22B6" w14:paraId="056E863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B5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C4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1C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5F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FC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1,344 - 2,296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52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D4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26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141 - 246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CC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A1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69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DA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64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4,329 - 13,150</w:t>
            </w:r>
          </w:p>
        </w:tc>
      </w:tr>
      <w:tr w:rsidR="00DA22B6" w14:paraId="49F0216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AD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AA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48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0B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CF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1,465 - 2,130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FE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6E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BB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94 - 143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8A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C3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09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67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04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7,006 - 11,835</w:t>
            </w:r>
          </w:p>
        </w:tc>
      </w:tr>
      <w:tr w:rsidR="00DA22B6" w14:paraId="1A179F6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FC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68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0E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58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97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1,916 - 3,261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20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DC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31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157 - 273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9F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60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FF7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29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B1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5,986 - 17,786</w:t>
            </w:r>
          </w:p>
        </w:tc>
      </w:tr>
      <w:tr w:rsidR="00DA22B6" w14:paraId="65A5FB4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77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58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3A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AB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96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2,902 - 4,593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08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B7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D6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110 - 178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98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49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B8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13,676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86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1A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10,527 - 16,896</w:t>
            </w:r>
          </w:p>
        </w:tc>
      </w:tr>
      <w:tr w:rsidR="00DA22B6" w14:paraId="369E5E4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2F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91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CC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5E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32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3,681 - 5,238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FC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CB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6F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111 - 164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C8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43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97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20,253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31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40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10,532 - 30,690</w:t>
            </w:r>
          </w:p>
        </w:tc>
      </w:tr>
      <w:tr w:rsidR="00DA22B6" w14:paraId="0636F89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16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83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DB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DE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0C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5,209 - 6,574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34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D2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8F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146 - 192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7E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56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90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20,069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F6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B0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15,074 - 26,213</w:t>
            </w:r>
          </w:p>
        </w:tc>
      </w:tr>
      <w:tr w:rsidR="00DA22B6" w14:paraId="74F92C9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50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A0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E1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BA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A9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11,228 - 12,664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5D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AC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72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220 - 270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CB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D8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AC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24,415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43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DB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21,964 - 26,946</w:t>
            </w:r>
          </w:p>
        </w:tc>
      </w:tr>
      <w:tr w:rsidR="00DA22B6" w14:paraId="1F5F12D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26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67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F6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EC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EB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6,759 - 7,910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2F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DC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9.961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C6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132 - 171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68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6F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A1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33,521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80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37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18,466 - 48,909</w:t>
            </w:r>
          </w:p>
        </w:tc>
      </w:tr>
      <w:tr w:rsidR="00DA22B6" w14:paraId="28C9D46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86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1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AE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10,955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B1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D8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9,928 - 11,811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09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45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33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292 - 367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F3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49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6A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49,433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3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11,955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8F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26,008 - 72,894</w:t>
            </w:r>
          </w:p>
        </w:tc>
      </w:tr>
      <w:tr w:rsidR="00DA22B6" w14:paraId="3C580D0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74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4A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BF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9,545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09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F9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8,758 - 10,260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34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45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36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227 - 283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F1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51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AA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38,149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DB3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E1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34,266 - 42,107</w:t>
            </w:r>
          </w:p>
        </w:tc>
      </w:tr>
      <w:tr w:rsidR="00DA22B6" w14:paraId="7665851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4D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D6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D0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E0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0D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4,942 - 6,589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2E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F4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FD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142 - 200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E4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E9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48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27,093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B9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02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22,545 - 31,513</w:t>
            </w:r>
          </w:p>
        </w:tc>
      </w:tr>
      <w:tr w:rsidR="00DA22B6" w14:paraId="490D7E0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4C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AA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AB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E1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AE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87 - 1,114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9C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AE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E0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9 - 543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FC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B4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99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C4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16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327 - 5,218</w:t>
            </w:r>
          </w:p>
        </w:tc>
      </w:tr>
      <w:tr w:rsidR="00DA22B6" w14:paraId="4E4F333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8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F4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8A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2A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38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119 - 1,432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52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2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C9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13 - 620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F8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A7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5C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F2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50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446 - 6,654</w:t>
            </w:r>
          </w:p>
        </w:tc>
      </w:tr>
      <w:tr w:rsidR="00DA22B6" w14:paraId="7A9F8B5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F5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1A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CB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4F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9F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108 - 1,284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49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DC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E9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12 - 579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C1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55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FA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B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78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388 - 5,977</w:t>
            </w:r>
          </w:p>
        </w:tc>
      </w:tr>
      <w:tr w:rsidR="00DA22B6" w14:paraId="38E76A9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FB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32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07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0C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12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121 - 1,303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998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B1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4E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12 - 606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B5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D7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17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23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17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424 - 6,242</w:t>
            </w:r>
          </w:p>
        </w:tc>
      </w:tr>
      <w:tr w:rsidR="00DA22B6" w14:paraId="6F308BA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36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CC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BE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DD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BC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149 - 1,630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78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9D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20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15 - 765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B6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7C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B8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72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04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557 - 7,605</w:t>
            </w:r>
          </w:p>
        </w:tc>
      </w:tr>
      <w:tr w:rsidR="00DA22B6" w14:paraId="7400BF5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E0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6B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B1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5B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C2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138 - 1,578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F4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B9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9D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14 - 732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94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FF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B1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E8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BA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492 - 7,386</w:t>
            </w:r>
          </w:p>
        </w:tc>
      </w:tr>
      <w:tr w:rsidR="00DA22B6" w14:paraId="360A6C2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A8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A5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C8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4A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40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162 - 1,906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52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06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52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19 - 866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7C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2E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FB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F3A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7A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581 - 8,998</w:t>
            </w:r>
          </w:p>
        </w:tc>
      </w:tr>
      <w:tr w:rsidR="00DA22B6" w14:paraId="08EBBF0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AE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28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87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4A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AF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150 - 1,844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2F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33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A1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17 - 797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32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AC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00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87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D5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568 - 8,478</w:t>
            </w:r>
          </w:p>
        </w:tc>
      </w:tr>
      <w:tr w:rsidR="00DA22B6" w14:paraId="16B63DD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B7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21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FF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E0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E59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146 - 1,728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87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E6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A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16 - 796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AE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D0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2D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82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7C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550 - 8,447</w:t>
            </w:r>
          </w:p>
        </w:tc>
      </w:tr>
      <w:tr w:rsidR="00DA22B6" w14:paraId="281F61B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27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EF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57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82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BC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193 - 2,279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56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11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2F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19 - 1,025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E6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65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CE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3C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D7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720 - 10,567</w:t>
            </w:r>
          </w:p>
        </w:tc>
      </w:tr>
      <w:tr w:rsidR="00DA22B6" w14:paraId="3707CA7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B6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B3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BB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A2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47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151 - 1,963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5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5E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C4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18 - 856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D6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9E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A2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14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A3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580 - 9,289</w:t>
            </w:r>
          </w:p>
        </w:tc>
      </w:tr>
      <w:tr w:rsidR="00DA22B6" w14:paraId="4B99BCE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FA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A2E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5C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E5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AA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211 - 2,581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65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C9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18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20 - 1,135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D5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46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7A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87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87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752 - 12,332</w:t>
            </w:r>
          </w:p>
        </w:tc>
      </w:tr>
      <w:tr w:rsidR="00DA22B6" w14:paraId="4FC880B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2D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FE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61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68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ED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184 - 2,081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6C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10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CA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19 - 947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7A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0A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AD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F7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D6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694 - 10,085</w:t>
            </w:r>
          </w:p>
        </w:tc>
      </w:tr>
      <w:tr w:rsidR="00DA22B6" w14:paraId="3DD573A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3D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94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92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A9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3A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182 - 2,067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DA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EC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86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19 - 783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B0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0B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DE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44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EB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668 - 9,539</w:t>
            </w:r>
          </w:p>
        </w:tc>
      </w:tr>
      <w:tr w:rsidR="00DA22B6" w14:paraId="37D6B2F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46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40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E8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79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DA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198 - 2,055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5A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E4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A3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22 - 652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45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67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FE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00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09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722 - 9,907</w:t>
            </w:r>
          </w:p>
        </w:tc>
      </w:tr>
      <w:tr w:rsidR="00DA22B6" w14:paraId="3630AD5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C7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2F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F5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ED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FB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196 - 2,254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92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28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D6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20 - 896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51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56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A9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1B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BA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746 - 10,527</w:t>
            </w:r>
          </w:p>
        </w:tc>
      </w:tr>
      <w:tr w:rsidR="00DA22B6" w14:paraId="4F63E24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A1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1B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C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FC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54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195 - 2,220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43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C8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F3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05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F4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F7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1C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754 - 10,806</w:t>
            </w:r>
          </w:p>
        </w:tc>
      </w:tr>
      <w:tr w:rsidR="00DA22B6" w14:paraId="3ACF892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9A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2E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EC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A9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3F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191 - 2,111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3C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FC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46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21 - 793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ED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E8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84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E1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2C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676 - 9,563</w:t>
            </w:r>
          </w:p>
        </w:tc>
      </w:tr>
      <w:tr w:rsidR="00DA22B6" w14:paraId="6C4A146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38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AA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8A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9B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AC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178 - 1,841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B8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17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06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19 - 644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83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F2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33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60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EE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889 - 9,073</w:t>
            </w:r>
          </w:p>
        </w:tc>
      </w:tr>
      <w:tr w:rsidR="00DA22B6" w14:paraId="73C903F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1A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D4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7C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3B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E6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153 - 1,301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96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24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15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14 - 538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E4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B3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A5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FE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71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537 - 6,427</w:t>
            </w:r>
          </w:p>
        </w:tc>
      </w:tr>
      <w:tr w:rsidR="00DA22B6" w14:paraId="3E3B844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BC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5D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5B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56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94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347 - 2,137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21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F4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D7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34 - 932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23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67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32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92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4E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1,079 - 8,076</w:t>
            </w:r>
          </w:p>
        </w:tc>
      </w:tr>
      <w:tr w:rsidR="00DA22B6" w14:paraId="3488FFD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3D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C5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75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2B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8D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683 - 2,460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01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65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CC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52 - 1,129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65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D7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17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4C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37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2,393 - 12,681</w:t>
            </w:r>
          </w:p>
        </w:tc>
      </w:tr>
      <w:tr w:rsidR="00DA22B6" w14:paraId="73BB8B3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69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DB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C0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58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39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1,205 - 3,542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02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678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7D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95 - 2,078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D2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0C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1A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11,254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11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36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5,773 - 19,183</w:t>
            </w:r>
          </w:p>
        </w:tc>
      </w:tr>
      <w:tr w:rsidR="00DA22B6" w14:paraId="1330303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96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C8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E1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87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A8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750 - 2,669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F4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7D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5D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56 - 1,370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3B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3B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2F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3B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35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2,788 - 13,419</w:t>
            </w:r>
          </w:p>
        </w:tc>
      </w:tr>
      <w:tr w:rsidR="00DA22B6" w14:paraId="29FB68F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42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AB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1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08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4A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809 - 2,641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8F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BE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0A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58 - 914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F5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CD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2B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0B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C9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4,062 - 13,608</w:t>
            </w:r>
          </w:p>
        </w:tc>
      </w:tr>
      <w:tr w:rsidR="00DA22B6" w14:paraId="69DB99B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19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BA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B6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12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BC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289 - 1,511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56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83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B5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6B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E5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4D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6F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0B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1,201 - 6,363</w:t>
            </w:r>
          </w:p>
        </w:tc>
      </w:tr>
      <w:tr w:rsidR="00DA22B6" w14:paraId="79F22DC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9A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AB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2A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4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4B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170 - 1,786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7A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1B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32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18 - 604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6B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7A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F1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71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A4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641 - 8,197</w:t>
            </w:r>
          </w:p>
        </w:tc>
      </w:tr>
      <w:tr w:rsidR="00DA22B6" w14:paraId="59CAE4E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59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A2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FC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1F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50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84 - 935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10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8A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B1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8 - 315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55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E5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16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5FD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5C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408 - 4,772</w:t>
            </w:r>
          </w:p>
        </w:tc>
      </w:tr>
      <w:tr w:rsidR="00DA22B6" w14:paraId="0E79FF8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32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D4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BC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18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6A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525 - 2,819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18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4A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14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42 - 1,100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F7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8D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8E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90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FD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2,972 - 15,683</w:t>
            </w:r>
          </w:p>
        </w:tc>
      </w:tr>
      <w:tr w:rsidR="00DA22B6" w14:paraId="06383B2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D9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70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BE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BE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72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318 - 1,825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EB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91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D8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23 - 569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56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AE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2E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39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A8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1,276 - 8,017</w:t>
            </w:r>
          </w:p>
        </w:tc>
      </w:tr>
      <w:tr w:rsidR="00DA22B6" w14:paraId="2B30471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90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F5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8F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38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2C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464 - 2,383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43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76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72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26 - 741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43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16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F7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19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CD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2,213 - 12,037</w:t>
            </w:r>
          </w:p>
        </w:tc>
      </w:tr>
      <w:tr w:rsidR="00DA22B6" w14:paraId="1291A91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AB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0A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16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41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3C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836 - 3,139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9E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05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C8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41 - 936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97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58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67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18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68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3,229 - 13,068</w:t>
            </w:r>
          </w:p>
        </w:tc>
      </w:tr>
      <w:tr w:rsidR="00DA22B6" w14:paraId="7F45F28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9C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A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46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B5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BE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293 - 1,207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53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3C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9E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12 - 280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12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37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7D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68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61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1,296 - 5,544</w:t>
            </w:r>
          </w:p>
        </w:tc>
      </w:tr>
      <w:tr w:rsidR="00DA22B6" w14:paraId="0042CCA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04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CB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07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26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37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361 - 1,616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E3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F9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D39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11 - 351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FB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2B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DE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16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B3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1,709 - 7,559</w:t>
            </w:r>
          </w:p>
        </w:tc>
      </w:tr>
      <w:tr w:rsidR="00DA22B6" w14:paraId="4F79DE1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D7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B2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1C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58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E9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618 - 2,061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31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3B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41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11 - 409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16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FA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AB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666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A4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2,953 - 10,054</w:t>
            </w:r>
          </w:p>
        </w:tc>
      </w:tr>
      <w:tr w:rsidR="00DA22B6" w14:paraId="23A0E38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C4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CE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1D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C0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5B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1,171 - 3,628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30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51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10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16 - 407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721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DE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0D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11,665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23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BC2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6,180 - 20,069</w:t>
            </w:r>
          </w:p>
        </w:tc>
      </w:tr>
      <w:tr w:rsidR="00DA22B6" w14:paraId="1DE8B46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E5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D4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75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58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91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782 - 2,855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6F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89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37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7 - 271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A0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4F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ED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30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EE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3,781 - 13,974</w:t>
            </w:r>
          </w:p>
        </w:tc>
      </w:tr>
      <w:tr w:rsidR="00DA22B6" w14:paraId="0EAAE6A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75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75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B7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AB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8A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857 - 2,613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A3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B0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4A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6 - 208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23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BB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4F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40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52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3,724 - 12,214</w:t>
            </w:r>
          </w:p>
        </w:tc>
      </w:tr>
      <w:tr w:rsidR="00DA22B6" w14:paraId="21E3EFD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8F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43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F7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D9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88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816 - 2,680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FD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A8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94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F8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45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64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CD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63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3,014 - 11,189</w:t>
            </w:r>
          </w:p>
        </w:tc>
      </w:tr>
      <w:tr w:rsidR="00DA22B6" w14:paraId="6ED6D20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7A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81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5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F3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70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1,002 - 3,723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B9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E8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6D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5 - 206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56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0A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C8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8,341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AC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0F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3,949 - 15,152</w:t>
            </w:r>
          </w:p>
        </w:tc>
      </w:tr>
      <w:tr w:rsidR="00DA22B6" w14:paraId="023740A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EA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8F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6D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86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32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919 - 3,528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39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A2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A9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E0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E3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AA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8,526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4D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73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3,737 - 15,190</w:t>
            </w:r>
          </w:p>
        </w:tc>
      </w:tr>
      <w:tr w:rsidR="00DA22B6" w14:paraId="535C485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DD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C1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48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40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D2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1,441 - 6,923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B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50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F0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7 - 254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39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1E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59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A9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51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3,220 - 15,865</w:t>
            </w:r>
          </w:p>
        </w:tc>
      </w:tr>
      <w:tr w:rsidR="00DA22B6" w14:paraId="50F229D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F1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93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C1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7E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C0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1,463 - 9,060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52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90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3A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7 - 290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C5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A5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34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10,073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46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4F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3,369 - 21,159</w:t>
            </w:r>
          </w:p>
        </w:tc>
      </w:tr>
      <w:tr w:rsidR="00DA22B6" w14:paraId="2DF9FCC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AB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FB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F7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26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C7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3,526 - 10,910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27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BA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05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12 - 412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97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8A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3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15,155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60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F1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7,776 - 25,193</w:t>
            </w:r>
          </w:p>
        </w:tc>
      </w:tr>
      <w:tr w:rsidR="00DA22B6" w14:paraId="1A52422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0B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2E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17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5C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4C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1,964 - 7,993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D4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72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7A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7 - 249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95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C6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2.570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8D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11,425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08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E3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5,024 - 20,526</w:t>
            </w:r>
          </w:p>
        </w:tc>
      </w:tr>
      <w:tr w:rsidR="00DA22B6" w14:paraId="58F6B7A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45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71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9E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17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15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1,713 - 6,130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01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11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A5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6F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9C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3.800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7D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13,351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7C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25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6,333 - 23,630</w:t>
            </w:r>
          </w:p>
        </w:tc>
      </w:tr>
      <w:tr w:rsidR="00DA22B6" w14:paraId="436D5D2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A9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0E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3B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74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CA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2,220 - 8,421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36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29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8F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7 - 235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C8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9B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86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22,178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1E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D7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10,160 - 40,558</w:t>
            </w:r>
          </w:p>
        </w:tc>
      </w:tr>
    </w:tbl>
    <w:p w14:paraId="559B9CCC" w14:textId="77777777" w:rsidR="00DA22B6" w:rsidRDefault="00000000">
      <w:r>
        <w:br w:type="page"/>
      </w:r>
    </w:p>
    <w:p w14:paraId="4DDB3312" w14:textId="77777777" w:rsidR="00DA22B6" w:rsidRDefault="00000000">
      <w:r>
        <w:rPr>
          <w:b/>
          <w:bCs/>
        </w:rPr>
        <w:lastRenderedPageBreak/>
        <w:t>Appendix C2.</w:t>
      </w:r>
      <w:r>
        <w:t xml:space="preserve"> Black rockfish harvest, release, release mortality, weight, and total mortality estimates by year and user group for North Gulf Commercial Fisheries Management Unit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44677E16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28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North Gulf Black Rockfish</w:t>
            </w:r>
          </w:p>
        </w:tc>
      </w:tr>
      <w:tr w:rsidR="00DA22B6" w14:paraId="22447788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F4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0C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9A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D7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5E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7B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82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27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C8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8C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99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4B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B9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69A0073C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5A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CF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57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7,797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B9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2,547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F6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3,449 - 13,318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8F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1,936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8C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1,485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71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567 - 5,933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97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88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4.390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5E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34,326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C3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12,695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A0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14,401 - 64,118</w:t>
            </w:r>
          </w:p>
        </w:tc>
      </w:tr>
      <w:tr w:rsidR="00DA22B6" w14:paraId="3D73D0D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70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41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CA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9,453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E5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B9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4,387 - 16,125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86E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86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FF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695 - 7,135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2B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CB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B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41,427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10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14,959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F1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18,184 - 75,246</w:t>
            </w:r>
          </w:p>
        </w:tc>
      </w:tr>
      <w:tr w:rsidR="00DA22B6" w14:paraId="1EE58C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BE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3B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80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9,962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BC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8A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4,517 - 17,226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D3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E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E0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761 - 7,228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78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76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F8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44,264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1E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16,117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F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19,340 - 81,629</w:t>
            </w:r>
          </w:p>
        </w:tc>
      </w:tr>
      <w:tr w:rsidR="00DA22B6" w14:paraId="1CBF9AF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21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0A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B5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10,792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85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25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4,911 - 18,238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D7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56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2D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797 - 7,877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52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3B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E2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47,509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5F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17,628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C3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20,228 - 88,723</w:t>
            </w:r>
          </w:p>
        </w:tc>
      </w:tr>
      <w:tr w:rsidR="00DA22B6" w14:paraId="7EC433E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09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FB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D5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9,153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60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78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4,352 - 15,395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CC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EB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0C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688 - 6,715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8C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29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84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41,139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A1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14,549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B3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18,614 - 75,053</w:t>
            </w:r>
          </w:p>
        </w:tc>
      </w:tr>
      <w:tr w:rsidR="00DA22B6" w14:paraId="6412584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33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34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9F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10,043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8D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F5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4,594 - 16,724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90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CC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0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775 - 7,313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07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63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3F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44,473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8C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15,968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9B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19,873 - 83,120</w:t>
            </w:r>
          </w:p>
        </w:tc>
      </w:tr>
      <w:tr w:rsidR="00DA22B6" w14:paraId="02D6A4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AF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35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7E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35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5C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4,125 - 15,003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A3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7C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47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678 - 6,778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BC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ED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37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40,341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3B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14,461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27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17,275 - 73,830</w:t>
            </w:r>
          </w:p>
        </w:tc>
      </w:tr>
      <w:tr w:rsidR="00DA22B6" w14:paraId="04DCAE0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A9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C7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F3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88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0A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4,592 - 16,748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29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8C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72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817 - 7,356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97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85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3D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44,576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1C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16,176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A0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19,432 - 82,720</w:t>
            </w:r>
          </w:p>
        </w:tc>
      </w:tr>
      <w:tr w:rsidR="00DA22B6" w14:paraId="3F74EF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A1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E7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63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71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30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4,206 - 14,998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1A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BF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B9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676 - 6,651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A1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20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D6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39,068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59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14,140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62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17,761 - 72,693</w:t>
            </w:r>
          </w:p>
        </w:tc>
      </w:tr>
      <w:tr w:rsidR="00DA22B6" w14:paraId="26C9B60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0B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ED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E8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12,664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EA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36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5,821 - 22,154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7D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3F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67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927 - 9,637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68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E3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88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56,865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37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20,981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29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24,565 - 107,149</w:t>
            </w:r>
          </w:p>
        </w:tc>
      </w:tr>
      <w:tr w:rsidR="00DA22B6" w14:paraId="278239E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FD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81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49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0E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EA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3,381 - 12,753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F0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07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A2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588 - 5,664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A0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2C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20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33,376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62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12,372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F5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14,329 - 61,805</w:t>
            </w:r>
          </w:p>
        </w:tc>
      </w:tr>
      <w:tr w:rsidR="00DA22B6" w14:paraId="70C10B1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5B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50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8B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12,434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48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D1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5,758 - 21,140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60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C6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93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960 - 9,314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A9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D4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ED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55,488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1F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20,231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BF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24,619 - 103,284</w:t>
            </w:r>
          </w:p>
        </w:tc>
      </w:tr>
      <w:tr w:rsidR="00DA22B6" w14:paraId="0E4F278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BE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28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9B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0A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81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4,774 - 17,840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F1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AC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49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793 - 7,561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16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04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37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46,461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29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16,582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20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20,440 - 86,530</w:t>
            </w:r>
          </w:p>
        </w:tc>
      </w:tr>
      <w:tr w:rsidR="00DA22B6" w14:paraId="63F6E2A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7E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58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F4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8A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2A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4,128 - 14,755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38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52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22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709 - 4,266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C9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F8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C7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38,761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F2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13,977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82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17,496 - 71,272</w:t>
            </w:r>
          </w:p>
        </w:tc>
      </w:tr>
      <w:tr w:rsidR="00DA22B6" w14:paraId="0DA3F5C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40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0C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F1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D2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8F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3,902 - 14,696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88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CB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25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619 - 3,709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99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D6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2E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38,367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39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14,061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79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15,936 - 70,297</w:t>
            </w:r>
          </w:p>
        </w:tc>
      </w:tr>
      <w:tr w:rsidR="00DA22B6" w14:paraId="155DE92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71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EA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81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2B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FD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4,626 - 17,585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A6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95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D6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736 - 4,832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04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A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20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45,925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44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16,910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CC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19,343 - 85,170</w:t>
            </w:r>
          </w:p>
        </w:tc>
      </w:tr>
      <w:tr w:rsidR="00DA22B6" w14:paraId="58225FB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15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8A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69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10,046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5D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05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4,679 - 17,336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4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6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E2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761 - 4,889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BB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1C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A8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40,591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BC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13,149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4B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18,676 - 70,487</w:t>
            </w:r>
          </w:p>
        </w:tc>
      </w:tr>
      <w:tr w:rsidR="00DA22B6" w14:paraId="007AB50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DDA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5B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62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11,427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A5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87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5,389 - 19,086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30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A5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4A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991 - 5,622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26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8D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BA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43,492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33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13,408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A6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20,643 - 72,921</w:t>
            </w:r>
          </w:p>
        </w:tc>
      </w:tr>
      <w:tr w:rsidR="00DA22B6" w14:paraId="2561E6D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E3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A4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B0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8E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5F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4,091 - 15,375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CA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A2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B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676 - 4,072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15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BB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98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37,685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B2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11,838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EE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17,320 - 64,123</w:t>
            </w:r>
          </w:p>
        </w:tc>
      </w:tr>
      <w:tr w:rsidR="00DA22B6" w14:paraId="0F06676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FE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D5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90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11,439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DA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6E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6,108 - 17,638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CB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49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68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973 - 4,964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C6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30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32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49,531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09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13,012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0C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26,820 - 77,289</w:t>
            </w:r>
          </w:p>
        </w:tc>
      </w:tr>
      <w:tr w:rsidR="00DA22B6" w14:paraId="2217484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7B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5B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DB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87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3D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2,539 - 7,289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C3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2D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52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393 - 2,596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07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CC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56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19,531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7A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3F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10,728 - 31,295</w:t>
            </w:r>
          </w:p>
        </w:tc>
      </w:tr>
      <w:tr w:rsidR="00DA22B6" w14:paraId="7742BE7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C2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97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DC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F6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72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3,173 - 3,656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25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90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7E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403 - 2,734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1D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B4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34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15,636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C6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7D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13,900 - 17,392</w:t>
            </w:r>
          </w:p>
        </w:tc>
      </w:tr>
      <w:tr w:rsidR="00DA22B6" w14:paraId="7D8D89E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E6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0F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FF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6,403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5F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C6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5,986 - 6,763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A4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ED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3E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2,361 - 2,688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29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0C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81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27,949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ED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06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25,701 - 30,235</w:t>
            </w:r>
          </w:p>
        </w:tc>
      </w:tr>
      <w:tr w:rsidR="00DA22B6" w14:paraId="5087303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20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E0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D4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8,505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99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F4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7,707 - 9,174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3F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A0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CC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4,062 - 4,855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D3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C2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6E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36,995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CB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8C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33,051 - 40,790</w:t>
            </w:r>
          </w:p>
        </w:tc>
      </w:tr>
      <w:tr w:rsidR="00DA22B6" w14:paraId="75EE0E0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68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6A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92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14,612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CE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F6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13,457 - 15,546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C4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43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0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3,754 - 4,362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99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49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C6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72,179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C4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39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62,478 - 82,717</w:t>
            </w:r>
          </w:p>
        </w:tc>
      </w:tr>
      <w:tr w:rsidR="00DA22B6" w14:paraId="424A9BA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C2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0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B9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13,381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A1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76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12,679 - 13,941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47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9C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2D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3,080 - 3,423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3D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52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10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68,867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A0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FC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64,608 - 72,888</w:t>
            </w:r>
          </w:p>
        </w:tc>
      </w:tr>
      <w:tr w:rsidR="00DA22B6" w14:paraId="683DA64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9B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7F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12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10,837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58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2D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10,300 - 11,319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B6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5A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C4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2,756 - 3,074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AE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9F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D0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50,276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FA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4B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47,297 - 53,108</w:t>
            </w:r>
          </w:p>
        </w:tc>
      </w:tr>
      <w:tr w:rsidR="00DA22B6" w14:paraId="5E2131D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C9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20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16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14,203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75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5F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13,784 - 14,597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0B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0F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17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3,975 - 4,281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85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85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27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66,997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EB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D8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64,445 - 69,518</w:t>
            </w:r>
          </w:p>
        </w:tc>
      </w:tr>
      <w:tr w:rsidR="00DA22B6" w14:paraId="5A2D0AB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9C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14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2C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16,656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97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FB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16,077 - 17,182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6F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9E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19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3,898 - 4,234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F4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BB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2C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78,719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5C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3B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75,049 - 82,480</w:t>
            </w:r>
          </w:p>
        </w:tc>
      </w:tr>
      <w:tr w:rsidR="00DA22B6" w14:paraId="37AF46B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3B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B3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DF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14,285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86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51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13,866 - 14,670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23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C4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59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2,815 - 3,027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24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71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62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72,930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07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A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70,246 - 75,370</w:t>
            </w:r>
          </w:p>
        </w:tc>
      </w:tr>
      <w:tr w:rsidR="00DA22B6" w14:paraId="2798D2B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6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62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7B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18,797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14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F9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18,364 - 19,167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E2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68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5D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2,586 - 2,767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96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6B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71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95,766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72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1E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92,544 - 98,990</w:t>
            </w:r>
          </w:p>
        </w:tc>
      </w:tr>
      <w:tr w:rsidR="00DA22B6" w14:paraId="78C12A4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35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C7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8F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19,874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8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F68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19,454 - 20,251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01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D6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88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2,171 - 2,331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6A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F7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B2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109,855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D6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FE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106,523 - 113,101</w:t>
            </w:r>
          </w:p>
        </w:tc>
      </w:tr>
      <w:tr w:rsidR="00DA22B6" w14:paraId="1E21DCA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1F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5C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17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15,291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8B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3E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14,766 - 15,798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F8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F6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58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1,123 - 1,243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35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3C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79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78,573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4C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8E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74,438 - 82,850</w:t>
            </w:r>
          </w:p>
        </w:tc>
      </w:tr>
      <w:tr w:rsidR="00DA22B6" w14:paraId="2066250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D1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A5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DB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17,327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8D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F9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16,767 - 17,870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5B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BB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25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1,083 - 1,197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11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5A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47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93,060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9A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7B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88,165 - 98,158</w:t>
            </w:r>
          </w:p>
        </w:tc>
      </w:tr>
      <w:tr w:rsidR="00DA22B6" w14:paraId="7CF270B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84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14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AB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AE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AD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18,928 - 20,392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82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15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4E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921 - 1,031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8B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0B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F6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94,183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6E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93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87,535 - 101,369</w:t>
            </w:r>
          </w:p>
        </w:tc>
      </w:tr>
      <w:tr w:rsidR="00DA22B6" w14:paraId="546BABD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83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DF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22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19,648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88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BF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19,049 - 20,186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8E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66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F0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724 - 813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DF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4E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A8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98,191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AE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1E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93,159 - 103,055</w:t>
            </w:r>
          </w:p>
        </w:tc>
      </w:tr>
      <w:tr w:rsidR="00DA22B6" w14:paraId="0722D85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81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3A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8B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20,370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FA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8A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19,729 - 21,014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0BA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96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0A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962 - 1,070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66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F3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E0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88,613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A8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05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82,399 - 95,034</w:t>
            </w:r>
          </w:p>
        </w:tc>
      </w:tr>
      <w:tr w:rsidR="00DA22B6" w14:paraId="6255B74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17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44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31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58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A3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26,117 - 27,825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06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3A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1B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979 - 1,090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BA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59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AF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130,034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6,452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F6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118,266 - 143,115</w:t>
            </w:r>
          </w:p>
        </w:tc>
      </w:tr>
      <w:tr w:rsidR="00DA22B6" w14:paraId="1B54EB1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81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84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02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33,693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78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4B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32,289 - 34,973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4A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69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94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1,398 - 1,555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10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5D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9E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148,709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AB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6,846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23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135,712 - 162,742</w:t>
            </w:r>
          </w:p>
        </w:tc>
      </w:tr>
      <w:tr w:rsidR="00DA22B6" w14:paraId="661CFFB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5C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36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8F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41,880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AE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D7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40,795 - 42,868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BE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3D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65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1,766 - 1,917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1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F0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E7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194,449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20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90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184,951 - 204,454</w:t>
            </w:r>
          </w:p>
        </w:tc>
      </w:tr>
      <w:tr w:rsidR="00DA22B6" w14:paraId="7E0E098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49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13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3D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27,141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95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14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26,004 - 28,144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8D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8A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D4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674 - 773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25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8F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B4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113,119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0E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14,313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66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85,869 - 142,176</w:t>
            </w:r>
          </w:p>
        </w:tc>
      </w:tr>
      <w:tr w:rsidR="00DA22B6" w14:paraId="6D229CB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75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FB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95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35,402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3C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4B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34,329 - 36,399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AC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2F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A9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1,576 - 1,728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A4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1F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CF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141,694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8D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5,644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76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130,837 - 153,198</w:t>
            </w:r>
          </w:p>
        </w:tc>
      </w:tr>
      <w:tr w:rsidR="00DA22B6" w14:paraId="27D15A4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EF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49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28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41,999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CA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D7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40,369 - 43,475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77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0F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24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1,912 - 2,097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81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F4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E8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166,780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EB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1D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155,713 - 177,852</w:t>
            </w:r>
          </w:p>
        </w:tc>
      </w:tr>
      <w:tr w:rsidR="00DA22B6" w14:paraId="56228AD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38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95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09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31,175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BD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2E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29,855 - 32,301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DF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A6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AB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793 - 900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3D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46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D8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132,182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22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7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124,088 - 140,853</w:t>
            </w:r>
          </w:p>
        </w:tc>
      </w:tr>
      <w:tr w:rsidR="00DA22B6" w14:paraId="2EFB6E3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7F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20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BF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66,659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F0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7C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64,996 - 68,164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ED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36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A3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1,339 - 1,469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DF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52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3.120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D1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207,987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77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B2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197,360 - 219,550</w:t>
            </w:r>
          </w:p>
        </w:tc>
      </w:tr>
      <w:tr w:rsidR="00DA22B6" w14:paraId="2A4770F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E4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63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34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65,582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DD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5B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63,638 - 67,420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D4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F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99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941 - 1,048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11F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414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C3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202,120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13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64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191,001 - 213,444</w:t>
            </w:r>
          </w:p>
        </w:tc>
      </w:tr>
      <w:tr w:rsidR="00DA22B6" w14:paraId="0A16CF9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ED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C5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9A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52,318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53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B6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50,983 - 53,501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3A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92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01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1,428 - 1,567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D4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77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3.230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0A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168,834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C0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7C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159,501 - 178,516</w:t>
            </w:r>
          </w:p>
        </w:tc>
      </w:tr>
      <w:tr w:rsidR="00DA22B6" w14:paraId="233AA4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E4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32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25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CF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B8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1,526 - 9,809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01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00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5D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20 - 1,894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E7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08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32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19,355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DE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98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6,270 - 43,378</w:t>
            </w:r>
          </w:p>
        </w:tc>
      </w:tr>
      <w:tr w:rsidR="00DA22B6" w14:paraId="0344476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C6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22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2E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1B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E3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1,791 - 11,761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1B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67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13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21 - 2,250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66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7B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82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22,820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C6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11,449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5F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7,217 - 51,109</w:t>
            </w:r>
          </w:p>
        </w:tc>
      </w:tr>
      <w:tr w:rsidR="00DA22B6" w14:paraId="7C7199C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2F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04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DB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5E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12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1,804 - 12,119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6F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39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FA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26 - 2,255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05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5A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B1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24,129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4B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11,985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9F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7,642 - 53,916</w:t>
            </w:r>
          </w:p>
        </w:tc>
      </w:tr>
      <w:tr w:rsidR="00DA22B6" w14:paraId="357C845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D8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BB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23B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6,550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20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CA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2,071 - 13,921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0B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10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79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23 - 2,606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8B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87C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5A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27,222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47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13,756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5C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8,111 - 61,980</w:t>
            </w:r>
          </w:p>
        </w:tc>
      </w:tr>
      <w:tr w:rsidR="00DA22B6" w14:paraId="13E8813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6B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7D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C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7B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91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1,902 - 11,455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36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53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48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18 - 2,211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73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FF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F3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22,651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1C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11,188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A6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7,427 - 50,131</w:t>
            </w:r>
          </w:p>
        </w:tc>
      </w:tr>
      <w:tr w:rsidR="00DA22B6" w14:paraId="77A89DC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C0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01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F1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D2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2E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1,904 - 12,210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8E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65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54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21 - 2,438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0E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EC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0E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24,364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48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12,176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49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7,612 - 54,849</w:t>
            </w:r>
          </w:p>
        </w:tc>
      </w:tr>
      <w:tr w:rsidR="00DA22B6" w14:paraId="59872EE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54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18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4E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2D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D1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1,782 - 11,428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65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83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AE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22 - 2,269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2C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DE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7B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22,132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50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11,159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97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7,165 - 50,461</w:t>
            </w:r>
          </w:p>
        </w:tc>
      </w:tr>
      <w:tr w:rsidR="00DA22B6" w14:paraId="2229919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88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60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33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C5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8C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1,985 - 12,408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7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AB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F8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23 - 2,452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A5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13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93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24,091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76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12,012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E0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7,824 - 53,853</w:t>
            </w:r>
          </w:p>
        </w:tc>
      </w:tr>
      <w:tr w:rsidR="00DA22B6" w14:paraId="36992D1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EC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55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82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26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DD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1,742 - 10,814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37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1D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D3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19 - 2,089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58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46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D8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21,281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26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44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7,113 - 47,883</w:t>
            </w:r>
          </w:p>
        </w:tc>
      </w:tr>
      <w:tr w:rsidR="00DA22B6" w14:paraId="4B91726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88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6C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86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562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B9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2,519 - 16,540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09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77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F7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28 - 3,275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2B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2C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DD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31,494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88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16,356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B1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10,090 - 73,493</w:t>
            </w:r>
          </w:p>
        </w:tc>
      </w:tr>
      <w:tr w:rsidR="00DA22B6" w14:paraId="77B59AD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E5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C0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F0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0E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84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1,502 - 9,290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EB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80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2D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16 - 1,873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2F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3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36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18,503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8D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9,180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24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6,050 - 41,567</w:t>
            </w:r>
          </w:p>
        </w:tc>
      </w:tr>
      <w:tr w:rsidR="00DA22B6" w14:paraId="43B74C0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BC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47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85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E2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24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2,168 - 15,432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FC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3E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A6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33 - 2,977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EB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BE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45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30,396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3B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15,102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00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8,803 - 67,674</w:t>
            </w:r>
          </w:p>
        </w:tc>
      </w:tr>
      <w:tr w:rsidR="00DA22B6" w14:paraId="4354401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94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3B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C9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78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9D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2,067 - 13,071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03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33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91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26 - 2,526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6C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88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07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25,862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2E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12,790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20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8,376 - 57,913</w:t>
            </w:r>
          </w:p>
        </w:tc>
      </w:tr>
      <w:tr w:rsidR="00DA22B6" w14:paraId="0D7331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74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DA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A2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DD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8C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1,904 - 11,429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2F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B8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73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20 - 1,882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80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8D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12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23,707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5A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11,092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DE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7,632 - 50,966</w:t>
            </w:r>
          </w:p>
        </w:tc>
      </w:tr>
      <w:tr w:rsidR="00DA22B6" w14:paraId="2017BB9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8A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D2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F7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CD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8A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2,116 - 12,206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39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DD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88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27 - 1,854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B4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85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AA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9C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11,823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A3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8,284 - 53,643</w:t>
            </w:r>
          </w:p>
        </w:tc>
      </w:tr>
      <w:tr w:rsidR="00DA22B6" w14:paraId="52A235C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CA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1C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4C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91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F2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2,432 - 14,070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E3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01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FE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31 - 2,374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1D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E8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C8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28,700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6C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13,831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75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9,801 - 62,434</w:t>
            </w:r>
          </w:p>
        </w:tc>
      </w:tr>
      <w:tr w:rsidR="00DA22B6" w14:paraId="5B18AF6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D7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41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CD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8F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AB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2,131 - 13,513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B6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55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84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27 - 2,201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30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AB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0B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27,312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80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12,594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5E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9,031 - 58,482</w:t>
            </w:r>
          </w:p>
        </w:tc>
      </w:tr>
      <w:tr w:rsidR="00DA22B6" w14:paraId="2BAC3D0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99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B4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25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7,092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D5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25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2,526 - 14,273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09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E2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CF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29 - 2,481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8E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3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55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26,714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C4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11,840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2E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9,699 - 53,740</w:t>
            </w:r>
          </w:p>
        </w:tc>
      </w:tr>
      <w:tr w:rsidR="00DA22B6" w14:paraId="69B2B71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A9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6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C2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6,042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F8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9C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2,035 - 12,436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76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65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84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23 - 2,051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ED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A7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BF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27,473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87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12,457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CB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9,238 - 57,436</w:t>
            </w:r>
          </w:p>
        </w:tc>
      </w:tr>
      <w:tr w:rsidR="00DA22B6" w14:paraId="11B31B3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F8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E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73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6,508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A5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74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2,418 - 12,828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51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C1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16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28 - 2,099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C7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A5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93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26,823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47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11,044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DA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9,999 - 53,297</w:t>
            </w:r>
          </w:p>
        </w:tc>
      </w:tr>
      <w:tr w:rsidR="00DA22B6" w14:paraId="4D703D7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4B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A3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98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49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C8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2,887 - 14,685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DD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73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AB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35 - 2,486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FC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59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9A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33,950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9F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13,164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D3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12,545 - 64,898</w:t>
            </w:r>
          </w:p>
        </w:tc>
      </w:tr>
      <w:tr w:rsidR="00DA22B6" w14:paraId="7312A44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C5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5C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14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13,299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31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A1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9,095 - 17,894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DF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1B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96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61 - 4,211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6E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D6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3.800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14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50,973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5A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C9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34,815 - 69,145</w:t>
            </w:r>
          </w:p>
        </w:tc>
      </w:tr>
      <w:tr w:rsidR="00DA22B6" w14:paraId="06E02A6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89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56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3A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B8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87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6,134 - 14,812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60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02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7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44 - 2,834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1A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54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EC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40,088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FA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060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23,764 - 60,425</w:t>
            </w:r>
          </w:p>
        </w:tc>
      </w:tr>
      <w:tr w:rsidR="00DA22B6" w14:paraId="722DF19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BC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79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65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11,621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24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72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6,447 - 18,510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46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57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50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55 - 3,189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6C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D0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3.250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CF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37,801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77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10,738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13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20,510 - 61,827</w:t>
            </w:r>
          </w:p>
        </w:tc>
      </w:tr>
      <w:tr w:rsidR="00DA22B6" w14:paraId="65C4BF9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A78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45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4C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8E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8B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2,256 - 9,961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AE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FE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21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24 - 1,678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6D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E7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61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23,702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3B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69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9,731 - 43,231</w:t>
            </w:r>
          </w:p>
        </w:tc>
      </w:tr>
      <w:tr w:rsidR="00DA22B6" w14:paraId="4D5B638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CB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6C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E8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03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28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3,936 - 14,281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73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B8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44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34 - 2,155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83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71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98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37,499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12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11,688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E5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17,558 - 63,793</w:t>
            </w:r>
          </w:p>
        </w:tc>
      </w:tr>
      <w:tr w:rsidR="00DA22B6" w14:paraId="68F7E3E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76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D7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DA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F6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15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3,913 - 12,785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CF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89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9C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28 - 1,870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4B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A2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B2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32,813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EFE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9,577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B7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16,355 - 53,877</w:t>
            </w:r>
          </w:p>
        </w:tc>
      </w:tr>
      <w:tr w:rsidR="00DA22B6" w14:paraId="31BBD69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AF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AD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B2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EE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3A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5,083 - 16,088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67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C6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4A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37 - 2,630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76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A3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41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44,673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06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12,299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5B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22,273 - 71,567</w:t>
            </w:r>
          </w:p>
        </w:tc>
      </w:tr>
      <w:tr w:rsidR="00DA22B6" w14:paraId="31992B2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A4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DB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F0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2B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58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2,594 - 10,508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08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90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CD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19 - 1,531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04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79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DC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A6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56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12,162 - 48,690</w:t>
            </w:r>
          </w:p>
        </w:tc>
      </w:tr>
      <w:tr w:rsidR="00DA22B6" w14:paraId="7136D03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FD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62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56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B2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B6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3,767 - 12,134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E6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44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F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24 - 1,860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A9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B6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05D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35,045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C5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10,078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C8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17,870 - 57,855</w:t>
            </w:r>
          </w:p>
        </w:tc>
      </w:tr>
      <w:tr w:rsidR="00DA22B6" w14:paraId="2567A72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9A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6C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5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7E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38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4,416 - 15,054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C2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B0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D6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21 - 2,097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91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D0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DA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44,796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9D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13,958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CA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22,043 - 77,035</w:t>
            </w:r>
          </w:p>
        </w:tc>
      </w:tr>
      <w:tr w:rsidR="00DA22B6" w14:paraId="23549F3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72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47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A3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13,697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EC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36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7,172 - 21,499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26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7A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8C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23 - 2,982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54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55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8E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61,046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47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16,550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A6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32,587 - 96,864</w:t>
            </w:r>
          </w:p>
        </w:tc>
      </w:tr>
      <w:tr w:rsidR="00DA22B6" w14:paraId="113C734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45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9D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05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18,308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39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8F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10,610 - 27,161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01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6A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21 - 3,969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8C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D5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CC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86,002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E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20,047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19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49,231 - 128,347</w:t>
            </w:r>
          </w:p>
        </w:tc>
      </w:tr>
      <w:tr w:rsidR="00DA22B6" w14:paraId="1A7D880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E0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45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2C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C0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65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8,107 - 22,819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B5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BF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64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15 - 1,928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88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E9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E9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70,257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83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18,310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41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37,990 - 107,702</w:t>
            </w:r>
          </w:p>
        </w:tc>
      </w:tr>
      <w:tr w:rsidR="00DA22B6" w14:paraId="4F95631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DB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44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D6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12,530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60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D2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8,417 - 17,967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0D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31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BA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10 - 1,507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A2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02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0F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58,022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C6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12,498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D5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38,143 - 86,121</w:t>
            </w:r>
          </w:p>
        </w:tc>
      </w:tr>
      <w:tr w:rsidR="00DA22B6" w14:paraId="205EF1E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AF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44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6D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10,822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FD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28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6,904 - 15,293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53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8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CC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8 - 885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56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51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1F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49,192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B3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6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30,757 - 71,996</w:t>
            </w:r>
          </w:p>
        </w:tc>
      </w:tr>
      <w:tr w:rsidR="00DA22B6" w14:paraId="0FAD65C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EA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26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D8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14,282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EA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52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9,684 - 19,598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D7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FF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8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9 - 1,062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BC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5E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2B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48,947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AF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10,610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88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31,257 - 72,993</w:t>
            </w:r>
          </w:p>
        </w:tc>
      </w:tr>
      <w:tr w:rsidR="00DA22B6" w14:paraId="5E4E53D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CF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6C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77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14,516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93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DE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9,576 - 20,319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8A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AD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25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8 - 1,044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39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A6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69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60,067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11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14,830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40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35,754 - 92,979</w:t>
            </w:r>
          </w:p>
        </w:tc>
      </w:tr>
      <w:tr w:rsidR="00DA22B6" w14:paraId="3EBAFBE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8D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7C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70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15,883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1B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57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10,130 - 22,645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35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FC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5A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9 - 899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93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79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B3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58,479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28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11,797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07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36,840 - 84,297</w:t>
            </w:r>
          </w:p>
        </w:tc>
      </w:tr>
      <w:tr w:rsidR="00DA22B6" w14:paraId="6630202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57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7A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BC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14,397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D7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CA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8,895 - 20,722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57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AE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2E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7 - 797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85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EB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A4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64,838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A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13,819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04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39,775 - 93,940</w:t>
            </w:r>
          </w:p>
        </w:tc>
      </w:tr>
      <w:tr w:rsidR="00DA22B6" w14:paraId="1AF95E0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8C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9D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7C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13,027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DF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47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7,834 - 19,237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AE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3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A1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7 - 671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BA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C6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1A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55,869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44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13,706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CA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32,958 - 86,688</w:t>
            </w:r>
          </w:p>
        </w:tc>
      </w:tr>
      <w:tr w:rsidR="00DA22B6" w14:paraId="456E2A3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EE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D6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CD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11,107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ED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5A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6,722 - 16,229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4D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5F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E9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5 - 548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A3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16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2F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53,008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A6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11,900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CA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31,835 - 79,178</w:t>
            </w:r>
          </w:p>
        </w:tc>
      </w:tr>
      <w:tr w:rsidR="00DA22B6" w14:paraId="56145D8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F7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0F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BF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14,752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F6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D4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9,048 - 21,676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2B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B2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DC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6 - 754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60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A0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E9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50,514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0A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11,305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5D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30,793 - 75,046</w:t>
            </w:r>
          </w:p>
        </w:tc>
      </w:tr>
      <w:tr w:rsidR="00DA22B6" w14:paraId="78F2136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5E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D4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16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10,267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C9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90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6,281 - 15,059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15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4D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81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5 - 501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76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9F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78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40,174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88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8,962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AC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24,401 - 59,852</w:t>
            </w:r>
          </w:p>
        </w:tc>
      </w:tr>
      <w:tr w:rsidR="00DA22B6" w14:paraId="7FD1E0F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84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1A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C6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15,378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FF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1A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8,040 - 24,568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52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B6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8C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6 - 718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58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7F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77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52,114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61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14,900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67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27,005 - 84,119</w:t>
            </w:r>
          </w:p>
        </w:tc>
      </w:tr>
      <w:tr w:rsidR="00DA22B6" w14:paraId="02A4F13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76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53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66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15,683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E8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A5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7,250 - 26,038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71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D6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13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7 - 760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C6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EE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E0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47,295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9C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14,652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89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21,517 - 80,258</w:t>
            </w:r>
          </w:p>
        </w:tc>
      </w:tr>
      <w:tr w:rsidR="00DA22B6" w14:paraId="24DA9CA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33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67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4E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15,506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62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A3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8,135 - 24,903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89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DE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C5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6 - 753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88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C8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C1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47,204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97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13,195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2E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24,767 - 76,472</w:t>
            </w:r>
          </w:p>
        </w:tc>
      </w:tr>
    </w:tbl>
    <w:p w14:paraId="71B75A33" w14:textId="77777777" w:rsidR="00DA22B6" w:rsidRDefault="00000000">
      <w:r>
        <w:br w:type="page"/>
      </w:r>
    </w:p>
    <w:p w14:paraId="220C3996" w14:textId="77777777" w:rsidR="00DA22B6" w:rsidRDefault="00000000">
      <w:r>
        <w:rPr>
          <w:b/>
          <w:bCs/>
        </w:rPr>
        <w:lastRenderedPageBreak/>
        <w:t>Appendix C3.</w:t>
      </w:r>
      <w:r>
        <w:t xml:space="preserve"> Black rockfish harvest, release, release mortality, weight, and total mortality estimates by year and user group for Prince William Sound Inside Commercial Fisheries Management Unit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79188CF8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E8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Prince William Sound Inside Black Rockfish</w:t>
            </w:r>
          </w:p>
        </w:tc>
      </w:tr>
      <w:tr w:rsidR="00DA22B6" w14:paraId="3A54DCD1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FA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B8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78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64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0D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19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0F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78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1B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0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7D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03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25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396B79B0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02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90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33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E8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1E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120 - 1,364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E3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2E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BF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23 - 481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76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12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5.040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4D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2,564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A4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1,801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11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580 - 7,314</w:t>
            </w:r>
          </w:p>
        </w:tc>
      </w:tr>
      <w:tr w:rsidR="00DA22B6" w14:paraId="2E8F84D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34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0F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1D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4E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97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129 - 1,385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A1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1F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BF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23 - 491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96A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AF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23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20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3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649 - 7,451</w:t>
            </w:r>
          </w:p>
        </w:tc>
      </w:tr>
      <w:tr w:rsidR="00DA22B6" w14:paraId="37FB7C5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12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D6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2D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E0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60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194 - 2,294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64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E6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9E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37 - 828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A8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2C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19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62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A3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969 - 12,359</w:t>
            </w:r>
          </w:p>
        </w:tc>
      </w:tr>
      <w:tr w:rsidR="00DA22B6" w14:paraId="71375AE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91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9C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5C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D9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52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173 - 2,018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91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C8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3E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34 - 764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2D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8B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A5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62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A3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900 - 10,487</w:t>
            </w:r>
          </w:p>
        </w:tc>
      </w:tr>
      <w:tr w:rsidR="00DA22B6" w14:paraId="6BE0864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1D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E4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C0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19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5B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235 - 2,546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A3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57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07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45 - 898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1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3B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F8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E5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58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1,199 - 13,958</w:t>
            </w:r>
          </w:p>
        </w:tc>
      </w:tr>
      <w:tr w:rsidR="00DA22B6" w14:paraId="2F8B844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E5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76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19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06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8F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197 - 2,081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25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4D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3F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37 - 806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AC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64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33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32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AB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960 - 11,169</w:t>
            </w:r>
          </w:p>
        </w:tc>
      </w:tr>
      <w:tr w:rsidR="00DA22B6" w14:paraId="16EB38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1F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99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3F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CA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90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221 - 2,251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3F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67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A2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41 - 778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27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75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55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C9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C3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1,111 - 12,169</w:t>
            </w:r>
          </w:p>
        </w:tc>
      </w:tr>
      <w:tr w:rsidR="00DA22B6" w14:paraId="7A5B077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96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21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AA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60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19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265 - 2,573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57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6E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E6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49 - 972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C4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B9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93C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FE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F5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1,274 - 13,595</w:t>
            </w:r>
          </w:p>
        </w:tc>
      </w:tr>
      <w:tr w:rsidR="00DA22B6" w14:paraId="16E1501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D2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EF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B3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19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ED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292 - 2,811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38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64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84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51 - 1,060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A9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98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3A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42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B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1,424 - 14,837</w:t>
            </w:r>
          </w:p>
        </w:tc>
      </w:tr>
      <w:tr w:rsidR="00DA22B6" w14:paraId="4C110CC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D5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6A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F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A1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73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319 - 2,970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D5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F3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4A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59 - 1,175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63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BB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7C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3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9D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1,591 - 16,026</w:t>
            </w:r>
          </w:p>
        </w:tc>
      </w:tr>
      <w:tr w:rsidR="00DA22B6" w14:paraId="140800C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D6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6E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5C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22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D7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324 - 2,781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B3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C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42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54 - 974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E5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99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B7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8F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A8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1,576 - 14,943</w:t>
            </w:r>
          </w:p>
        </w:tc>
      </w:tr>
      <w:tr w:rsidR="00DA22B6" w14:paraId="598EE7F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C6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92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5B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A9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9D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410 - 3,615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30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DD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BD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73 - 1,296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8D4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42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23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DF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B2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2,093 - 19,078</w:t>
            </w:r>
          </w:p>
        </w:tc>
      </w:tr>
      <w:tr w:rsidR="00DA22B6" w14:paraId="23BD630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AC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91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18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3F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FC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449 - 3,680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E5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74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E9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87 - 1,354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18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55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55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FC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71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2,139 - 19,950</w:t>
            </w:r>
          </w:p>
        </w:tc>
      </w:tr>
      <w:tr w:rsidR="00DA22B6" w14:paraId="059DF2A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ED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74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B3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3F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63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423 - 3,424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28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78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A0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79 - 1,269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87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CE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48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EE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93E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2,154 - 18,469</w:t>
            </w:r>
          </w:p>
        </w:tc>
      </w:tr>
      <w:tr w:rsidR="00DA22B6" w14:paraId="4BD3BA8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3A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67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DD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59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A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420 - 3,366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49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99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8E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72 - 970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A0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90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9E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6E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74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2,065 - 17,492</w:t>
            </w:r>
          </w:p>
        </w:tc>
      </w:tr>
      <w:tr w:rsidR="00DA22B6" w14:paraId="587683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10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C7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7B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6C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60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587 - 4,344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74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CE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23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101 - 1,367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B6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70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BE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EB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29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3,013 - 22,289</w:t>
            </w:r>
          </w:p>
        </w:tc>
      </w:tr>
      <w:tr w:rsidR="00DA22B6" w14:paraId="54F940E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04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AF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F3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82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5F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590 - 4,221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A5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E9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89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99 - 1,280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0F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06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A9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5D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4D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2,884 - 20,554</w:t>
            </w:r>
          </w:p>
        </w:tc>
      </w:tr>
      <w:tr w:rsidR="00DA22B6" w14:paraId="7A6CA6D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84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9D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B1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DC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58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655 - 4,814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9D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57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1E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114 - 1,471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1F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AB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89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89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4A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3,149 - 22,566</w:t>
            </w:r>
          </w:p>
        </w:tc>
      </w:tr>
      <w:tr w:rsidR="00DA22B6" w14:paraId="6127043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EF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5B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50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64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06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730 - 4,872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44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6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8E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130 - 1,585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A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4C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DE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11,424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D1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5,612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4B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3,772 - 25,022</w:t>
            </w:r>
          </w:p>
        </w:tc>
      </w:tr>
      <w:tr w:rsidR="00DA22B6" w14:paraId="7A2BF48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D6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EE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BE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95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8A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1,058 - 3,644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F8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B9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59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160 - 1,179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35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18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4A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83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2B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4,973 - 19,881</w:t>
            </w:r>
          </w:p>
        </w:tc>
      </w:tr>
      <w:tr w:rsidR="00DA22B6" w14:paraId="324C193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65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BD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A5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E3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2C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1,259 - 4,242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89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09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0B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191 - 1,437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B9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F8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CC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13,400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A5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56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7,058 - 23,977</w:t>
            </w:r>
          </w:p>
        </w:tc>
      </w:tr>
      <w:tr w:rsidR="00DA22B6" w14:paraId="5744162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48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95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A7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B7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59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1,758 - 2,023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E4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22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59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197 - 1,217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61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DF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9C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9,258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8D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E4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8,003 - 10,651</w:t>
            </w:r>
          </w:p>
        </w:tc>
      </w:tr>
      <w:tr w:rsidR="00DA22B6" w14:paraId="13A203A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51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58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1F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7F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D1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1,765 - 2,117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7D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E0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05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659 - 812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77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2B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FB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87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13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6,881 - 8,990</w:t>
            </w:r>
          </w:p>
        </w:tc>
      </w:tr>
      <w:tr w:rsidR="00DA22B6" w14:paraId="759ABB6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A7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12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18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08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2F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1,161 - 1,702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70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0E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9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280 - 415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7D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DE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2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9F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A9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4,943 - 7,704</w:t>
            </w:r>
          </w:p>
        </w:tc>
      </w:tr>
      <w:tr w:rsidR="00DA22B6" w14:paraId="0AFA083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16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68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2A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8C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F3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2,711 - 3,384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C0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A5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F7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592 - 759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B5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97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19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16,723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365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10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14,392 - 18,993</w:t>
            </w:r>
          </w:p>
        </w:tc>
      </w:tr>
      <w:tr w:rsidR="00DA22B6" w14:paraId="11E0F6A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1E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38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8E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DC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88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3,197 - 3,979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98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E2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9C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623 - 796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51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FE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87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19,089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7C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10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16,675 - 21,238</w:t>
            </w:r>
          </w:p>
        </w:tc>
      </w:tr>
      <w:tr w:rsidR="00DA22B6" w14:paraId="07109D6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CA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9B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A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89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CC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4,404 - 5,546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0C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3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A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851 - 1,087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1D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FF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5.910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B3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29,752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68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E8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26,302 - 33,380</w:t>
            </w:r>
          </w:p>
        </w:tc>
      </w:tr>
      <w:tr w:rsidR="00DA22B6" w14:paraId="34A200A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31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1FE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D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C2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AE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5,434 - 6,187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5D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7C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85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1,096 - 1,282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96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B5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60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32,354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CD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68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30,030 - 34,591</w:t>
            </w:r>
          </w:p>
        </w:tc>
      </w:tr>
      <w:tr w:rsidR="00DA22B6" w14:paraId="5430997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0A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EA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96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33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2B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5,644 - 6,700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E3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5A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7C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1,474 - 1,777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36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24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B7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34,524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5F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E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31,168 - 37,824</w:t>
            </w:r>
          </w:p>
        </w:tc>
      </w:tr>
      <w:tr w:rsidR="00DA22B6" w14:paraId="22FE580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57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D6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00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74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2C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3,077 - 3,771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9F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F5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97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502 - 627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5B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13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D3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18,817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F4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A9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16,635 - 21,013</w:t>
            </w:r>
          </w:p>
        </w:tc>
      </w:tr>
      <w:tr w:rsidR="00DA22B6" w14:paraId="5FB7C7A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C9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C6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3A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54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DA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7,641 - 8,431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46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A4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08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1,467 - 1,652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38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32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4A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43,564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1A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F9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40,944 - 46,122</w:t>
            </w:r>
          </w:p>
        </w:tc>
      </w:tr>
      <w:tr w:rsidR="00DA22B6" w14:paraId="01D7AFC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9C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42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E2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32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CD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4,961 - 5,840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4D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81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98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708 - 852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6A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E4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5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30,095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66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7F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27,194 - 32,852</w:t>
            </w:r>
          </w:p>
        </w:tc>
      </w:tr>
      <w:tr w:rsidR="00DA22B6" w14:paraId="6096057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07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F3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E3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5C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10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4,729 - 5,302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D8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B4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44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469 - 554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84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BC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A6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28,011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09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81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25,676 - 30,363</w:t>
            </w:r>
          </w:p>
        </w:tc>
      </w:tr>
      <w:tr w:rsidR="00DA22B6" w14:paraId="6F3DF92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7C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04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BB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ED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36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6,354 - 7,133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A3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66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65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457 - 537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C2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4B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5.940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07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40,428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F5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A6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37,043 - 43,763</w:t>
            </w:r>
          </w:p>
        </w:tc>
      </w:tr>
      <w:tr w:rsidR="00DA22B6" w14:paraId="605BABE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85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ED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08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AB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C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5,939 - 6,768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6C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8B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97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213 - 263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79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23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5.820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59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37,091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DF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4C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32,228 - 42,538</w:t>
            </w:r>
          </w:p>
        </w:tc>
      </w:tr>
      <w:tr w:rsidR="00DA22B6" w14:paraId="6E50472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C1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99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6F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6F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CD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7,234 - 7,989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CF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08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39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519 - 604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CD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5D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90A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40,637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F0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E8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37,511 - 43,955</w:t>
            </w:r>
          </w:p>
        </w:tc>
      </w:tr>
      <w:tr w:rsidR="00DA22B6" w14:paraId="5433D6A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A8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A2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0D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9,123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EB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1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8,695 - 9,499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FD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0C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CC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352 - 414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1E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7B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6F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55,294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A0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A3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51,956 - 58,474</w:t>
            </w:r>
          </w:p>
        </w:tc>
      </w:tr>
      <w:tr w:rsidR="00DA22B6" w14:paraId="00DA864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A9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06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1B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E5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27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8,633 - 9,345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53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88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55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405 - 471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DE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9A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D8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50,760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56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21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47,793 - 53,695</w:t>
            </w:r>
          </w:p>
        </w:tc>
      </w:tr>
      <w:tr w:rsidR="00DA22B6" w14:paraId="46D12FD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F2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F3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3B3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13,121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D3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58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12,602 - 13,600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94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33D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C1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377 - 443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0B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B2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7B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58,099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34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CD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53,671 - 62,932</w:t>
            </w:r>
          </w:p>
        </w:tc>
      </w:tr>
      <w:tr w:rsidR="00DA22B6" w14:paraId="7F6D228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69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D2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5A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14,539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EE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FA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13,684 - 15,403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EF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7B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F7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433 - 509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D8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C4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BD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66,368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2F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2C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59,879 - 73,354</w:t>
            </w:r>
          </w:p>
        </w:tc>
      </w:tr>
      <w:tr w:rsidR="00DA22B6" w14:paraId="7D93F80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92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C2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B5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65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2B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8,099 - 9,156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7E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E5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3D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403 - 479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46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0F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6D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43,796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44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7C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32,043 - 56,516</w:t>
            </w:r>
          </w:p>
        </w:tc>
      </w:tr>
      <w:tr w:rsidR="00DA22B6" w14:paraId="0EF14A5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22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28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2A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E9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62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7,551 - 8,165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58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90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EB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299 - 360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C4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9F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05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38,147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DE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5C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34,566 - 42,095</w:t>
            </w:r>
          </w:p>
        </w:tc>
      </w:tr>
      <w:tr w:rsidR="00DA22B6" w14:paraId="7C45AFE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FF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4E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16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03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6,505 - 7,885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7E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24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DE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249 - 319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AE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4B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35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33,813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AF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81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29,736 - 37,929</w:t>
            </w:r>
          </w:p>
        </w:tc>
      </w:tr>
      <w:tr w:rsidR="00DA22B6" w14:paraId="06441C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8B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A8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3D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C6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BD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3,409 - 4,148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89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6A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7.399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6A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68 - 97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82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5C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81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16,900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E6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C3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14,918 - 19,061</w:t>
            </w:r>
          </w:p>
        </w:tc>
      </w:tr>
      <w:tr w:rsidR="00DA22B6" w14:paraId="6BCCE9C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50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3D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17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5E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74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8,938 - 10,265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BD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33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54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211 - 266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64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72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AF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43,036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E1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E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39,422 - 46,793</w:t>
            </w:r>
          </w:p>
        </w:tc>
      </w:tr>
      <w:tr w:rsidR="00DA22B6" w14:paraId="25E15E5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A9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45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D0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12,512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CD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09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11,970 - 13,096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7D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1C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88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529 - 611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5B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36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7E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54,841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CA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AB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51,800 - 58,315</w:t>
            </w:r>
          </w:p>
        </w:tc>
      </w:tr>
      <w:tr w:rsidR="00DA22B6" w14:paraId="497252D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C3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DA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CE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4A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43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9,608 - 11,175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E8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F6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1A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252 - 319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A9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0F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AA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38,293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0F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93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34,321 - 42,629</w:t>
            </w:r>
          </w:p>
        </w:tc>
      </w:tr>
      <w:tr w:rsidR="00DA22B6" w14:paraId="5C9D26B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02A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56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12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F7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70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41 - 1,136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75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95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79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3 - 432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8D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0D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8F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49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FD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207 - 5,978</w:t>
            </w:r>
          </w:p>
        </w:tc>
      </w:tr>
      <w:tr w:rsidR="00DA22B6" w14:paraId="4A83633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5A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4B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14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55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0D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45 - 1,172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3A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85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71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3 - 480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DE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57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27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31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EF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235 - 6,215</w:t>
            </w:r>
          </w:p>
        </w:tc>
      </w:tr>
      <w:tr w:rsidR="00DA22B6" w14:paraId="7449F56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08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0A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11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F4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63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77 - 1,991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AE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4D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C8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6 - 827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F9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3C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91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7D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37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407 - 10,649</w:t>
            </w:r>
          </w:p>
        </w:tc>
      </w:tr>
      <w:tr w:rsidR="00DA22B6" w14:paraId="79249E4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BB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4D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B8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C7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AC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70 - 1,655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EB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85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9F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5 - 627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781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7C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E8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04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9F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364 - 8,927</w:t>
            </w:r>
          </w:p>
        </w:tc>
      </w:tr>
      <w:tr w:rsidR="00DA22B6" w14:paraId="7503960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08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96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96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BF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04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92 - 2,090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D4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81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8B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6 - 785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2A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EC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AB3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41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99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467 - 10,979</w:t>
            </w:r>
          </w:p>
        </w:tc>
      </w:tr>
      <w:tr w:rsidR="00DA22B6" w14:paraId="74FEB53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7F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4C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AC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50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96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78 - 1,716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08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7D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A5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6 - 691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97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69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7B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10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86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397 - 9,176</w:t>
            </w:r>
          </w:p>
        </w:tc>
      </w:tr>
      <w:tr w:rsidR="00DA22B6" w14:paraId="313BF11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46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3E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A1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25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52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79 - 1,891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3D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F3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46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6 - 769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8E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3A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65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20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6B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413 - 10,199</w:t>
            </w:r>
          </w:p>
        </w:tc>
      </w:tr>
      <w:tr w:rsidR="00DA22B6" w14:paraId="7FF53F0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9B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95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F7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37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09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96 - 2,108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B3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EE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9F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7 - 835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0C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FB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B8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46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3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523 - 11,253</w:t>
            </w:r>
          </w:p>
        </w:tc>
      </w:tr>
      <w:tr w:rsidR="00DA22B6" w14:paraId="7257088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7F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4C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8B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6F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26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105 - 2,349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09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E3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51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7 - 915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6E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08C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63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33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7B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550 - 12,525</w:t>
            </w:r>
          </w:p>
        </w:tc>
      </w:tr>
      <w:tr w:rsidR="00DA22B6" w14:paraId="7CF17D0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92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D2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A9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6D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46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118 - 2,461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39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3F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DB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9 - 890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52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CA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91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CE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CC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606 - 12,801</w:t>
            </w:r>
          </w:p>
        </w:tc>
      </w:tr>
      <w:tr w:rsidR="00DA22B6" w14:paraId="16FF93C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98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6F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3D5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53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1F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118 - 2,393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8E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32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82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8 - 912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CB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45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55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BD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52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627 - 12,540</w:t>
            </w:r>
          </w:p>
        </w:tc>
      </w:tr>
      <w:tr w:rsidR="00DA22B6" w14:paraId="68BEDA8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60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A5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7F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B6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C7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155 - 3,044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3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BF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D4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12 - 1,046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D9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F3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A5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07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C0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794 - 16,223</w:t>
            </w:r>
          </w:p>
        </w:tc>
      </w:tr>
      <w:tr w:rsidR="00DA22B6" w14:paraId="3528F8D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DD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13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23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F1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A0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156 - 3,056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E1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26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CE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12 - 1,290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3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E2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A1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C7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81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814 - 16,473</w:t>
            </w:r>
          </w:p>
        </w:tc>
      </w:tr>
      <w:tr w:rsidR="00DA22B6" w14:paraId="28FB942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FE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05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69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C7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4A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169 - 3,023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66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E6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2B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12 - 1,140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C7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0D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2B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32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C8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869 - 16,063</w:t>
            </w:r>
          </w:p>
        </w:tc>
      </w:tr>
      <w:tr w:rsidR="00DA22B6" w14:paraId="71DE25D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FF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4E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F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EE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BC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159 - 2,699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0A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CA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02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12 - 789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8C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35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A0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3C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88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824 - 14,286</w:t>
            </w:r>
          </w:p>
        </w:tc>
      </w:tr>
      <w:tr w:rsidR="00DA22B6" w14:paraId="68A64D0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25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70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56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67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BF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217 - 3,681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AE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9F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F0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15 - 1,137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BD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6D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65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EE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A5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1,110 - 19,160</w:t>
            </w:r>
          </w:p>
        </w:tc>
      </w:tr>
      <w:tr w:rsidR="00DA22B6" w14:paraId="56005C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FD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E1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10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E1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A7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226 - 3,310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48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63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47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16 - 1,079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8D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F9E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DD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CB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CA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1,139 - 17,860</w:t>
            </w:r>
          </w:p>
        </w:tc>
      </w:tr>
      <w:tr w:rsidR="00DA22B6" w14:paraId="5A5F719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B8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69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C6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82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62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291 - 4,117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2B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61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48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18 - 1,350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A4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DC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A6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7A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D3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1,575 - 21,743</w:t>
            </w:r>
          </w:p>
        </w:tc>
      </w:tr>
      <w:tr w:rsidR="00DA22B6" w14:paraId="0D8F371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67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C7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9F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6F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C8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299 - 4,138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B3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35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39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20 - 1,442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AB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4A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15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8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37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1,510 - 22,110</w:t>
            </w:r>
          </w:p>
        </w:tc>
      </w:tr>
      <w:tr w:rsidR="00DA22B6" w14:paraId="16B9F08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A2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DC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69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37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C2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841 - 3,730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B3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18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35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36 - 1,308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81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DC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19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9,551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7A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05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4,246 - 19,107</w:t>
            </w:r>
          </w:p>
        </w:tc>
      </w:tr>
      <w:tr w:rsidR="00DA22B6" w14:paraId="77EECBF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33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28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42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98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03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418 - 2,109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5F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E5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89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19 - 875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D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02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40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C0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0C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2,120 - 10,980</w:t>
            </w:r>
          </w:p>
        </w:tc>
      </w:tr>
      <w:tr w:rsidR="00DA22B6" w14:paraId="10FD607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A0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38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8A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B4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19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506 - 2,799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CE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23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7C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21 - 1,405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3F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DE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F0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8F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049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2,526 - 15,062</w:t>
            </w:r>
          </w:p>
        </w:tc>
      </w:tr>
      <w:tr w:rsidR="00DA22B6" w14:paraId="32F2F10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D1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04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7A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4B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6A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242 - 1,134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B5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2A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4B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11 - 471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0B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26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CC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C8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D8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1,243 - 6,018</w:t>
            </w:r>
          </w:p>
        </w:tc>
      </w:tr>
      <w:tr w:rsidR="00DA22B6" w14:paraId="7839C8C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72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43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61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B5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B1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1,084 - 3,416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59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5B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AF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39 - 1,375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AD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66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7C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10,359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E5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44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5,487 - 18,294</w:t>
            </w:r>
          </w:p>
        </w:tc>
      </w:tr>
      <w:tr w:rsidR="00DA22B6" w14:paraId="41BFAFA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75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FA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37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28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58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1,952 - 5,087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7A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76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AD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66 - 1,749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F6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9A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EA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14,885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D7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8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9,124 - 23,656</w:t>
            </w:r>
          </w:p>
        </w:tc>
      </w:tr>
      <w:tr w:rsidR="00DA22B6" w14:paraId="6740CB1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B4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C3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7E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CD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16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2,244 - 5,815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50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6D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C9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83 - 2,332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03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21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0E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18,302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03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2C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11,051 - 28,842</w:t>
            </w:r>
          </w:p>
        </w:tc>
      </w:tr>
      <w:tr w:rsidR="00DA22B6" w14:paraId="4CC7A1B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9D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AC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9F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49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B7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1,369 - 3,690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1C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1D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3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44 - 1,338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59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25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9A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28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F2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7,730 - 20,807</w:t>
            </w:r>
          </w:p>
        </w:tc>
      </w:tr>
      <w:tr w:rsidR="00DA22B6" w14:paraId="222EE5D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62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BF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13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1B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DB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456 - 1,866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6B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C4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9A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14 - 1,126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E2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C3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DD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D8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AC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2,297 - 9,829</w:t>
            </w:r>
          </w:p>
        </w:tc>
      </w:tr>
      <w:tr w:rsidR="00DA22B6" w14:paraId="7411C13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1E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CE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93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B8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D9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309 - 1,378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32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E6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C7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10 - 503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5B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38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A7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17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14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1,568 - 7,233</w:t>
            </w:r>
          </w:p>
        </w:tc>
      </w:tr>
      <w:tr w:rsidR="00DA22B6" w14:paraId="1DED625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8B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32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01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58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18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1,905 - 5,130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82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9D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03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49 - 2,105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83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F4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8E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16,488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DB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06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9,691 - 26,147</w:t>
            </w:r>
          </w:p>
        </w:tc>
      </w:tr>
      <w:tr w:rsidR="00DA22B6" w14:paraId="23846A6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D1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D9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42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7C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79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4,749 - 11,241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F5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45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B7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104 - 3,863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27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FC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A3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40,351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46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8,952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AB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25,470 - 60,380</w:t>
            </w:r>
          </w:p>
        </w:tc>
      </w:tr>
      <w:tr w:rsidR="00DA22B6" w14:paraId="3ADDEE4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A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45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45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66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45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3,182 - 7,831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05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86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BB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51 - 2,549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B1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C2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AF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26,352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B6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38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16,521 - 41,305</w:t>
            </w:r>
          </w:p>
        </w:tc>
      </w:tr>
      <w:tr w:rsidR="00DA22B6" w14:paraId="78D7DD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29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281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EA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20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4E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3,735 - 8,924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52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91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B9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48 - 2,769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13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1C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62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28,618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EC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6,440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6B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18,013 - 42,957</w:t>
            </w:r>
          </w:p>
        </w:tc>
      </w:tr>
      <w:tr w:rsidR="00DA22B6" w14:paraId="38EE009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AD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2C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3F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8,971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F1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26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5,746 - 13,314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C5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59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D7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56 - 2,747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9B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B1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5.950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93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54,231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DF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11,677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9E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34,596 - 80,572</w:t>
            </w:r>
          </w:p>
        </w:tc>
      </w:tr>
      <w:tr w:rsidR="00DA22B6" w14:paraId="6AB6C67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3E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78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9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6E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62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6,661 - 12,935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68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5B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79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45 - 1,966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33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B5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80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44,695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5E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07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31,270 - 63,341</w:t>
            </w:r>
          </w:p>
        </w:tc>
      </w:tr>
      <w:tr w:rsidR="00DA22B6" w14:paraId="201BE34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A7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D5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AE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BF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B0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2,242 - 5,008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6B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34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88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14 - 708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D5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26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CC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19,058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44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40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12,354 - 28,446</w:t>
            </w:r>
          </w:p>
        </w:tc>
      </w:tr>
      <w:tr w:rsidR="00DA22B6" w14:paraId="465B441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E5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36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42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F9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6D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5,721 - 10,829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58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2C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1D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30 - 1,261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15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D3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D3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41,609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E4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B3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29,940 - 57,304</w:t>
            </w:r>
          </w:p>
        </w:tc>
      </w:tr>
      <w:tr w:rsidR="00DA22B6" w14:paraId="43D715C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88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85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5D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EC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84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2,366 - 5,267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16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6F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AE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12 - 755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FA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73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22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17,969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8A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7F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11,731 - 27,269</w:t>
            </w:r>
          </w:p>
        </w:tc>
      </w:tr>
      <w:tr w:rsidR="00DA22B6" w14:paraId="21C282D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2E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D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F7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99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AA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5,273 - 10,508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22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70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59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22 - 1,253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56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81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43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40,672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5D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C3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27,790 - 58,474</w:t>
            </w:r>
          </w:p>
        </w:tc>
      </w:tr>
      <w:tr w:rsidR="00DA22B6" w14:paraId="468598F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2C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D0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BF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A7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88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4,289 - 11,480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0B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C2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D1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20 - 1,157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63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73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4B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36,093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96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C1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20,215 - 60,487</w:t>
            </w:r>
          </w:p>
        </w:tc>
      </w:tr>
      <w:tr w:rsidR="00DA22B6" w14:paraId="53EBC8D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9A2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9A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46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3F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14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4,059 - 10,242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A9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D5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C2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17 - 1,212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24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80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4C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33,607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7A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1F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19,628 - 53,878</w:t>
            </w:r>
          </w:p>
        </w:tc>
      </w:tr>
      <w:tr w:rsidR="00DA22B6" w14:paraId="1888FC0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4E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04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93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C9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07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5,604 - 11,681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78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F2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6A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23 - 1,294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48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A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9C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40,632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20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27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27,838 - 58,529</w:t>
            </w:r>
          </w:p>
        </w:tc>
      </w:tr>
      <w:tr w:rsidR="00DA22B6" w14:paraId="0FCD7C2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DE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2B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8A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11,200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56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0E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8,153 - 15,523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DC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22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B3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30 - 3,136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D7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7A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84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56,423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B3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9,896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A0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40,822 - 79,812</w:t>
            </w:r>
          </w:p>
        </w:tc>
      </w:tr>
      <w:tr w:rsidR="00DA22B6" w14:paraId="1F5ABB1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38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4A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C4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79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6E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5,467 - 10,992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4A5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83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AA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19 - 2,384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A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4D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5.890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0D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46,346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0C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8,538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21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31,872 - 65,476</w:t>
            </w:r>
          </w:p>
        </w:tc>
      </w:tr>
      <w:tr w:rsidR="00DA22B6" w14:paraId="598AD1A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0B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3F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F5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11,600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C9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CB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7,927 - 16,300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AA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6F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81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34 - 2,500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94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FE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DC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56,944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C1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11,141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00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38,207 - 80,795</w:t>
            </w:r>
          </w:p>
        </w:tc>
      </w:tr>
      <w:tr w:rsidR="00DA22B6" w14:paraId="59D92BA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18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A9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64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7F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7B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1,717 - 4,203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1D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A1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FC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7 - 530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45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E4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34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12,041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2A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A3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7,433 - 18,643</w:t>
            </w:r>
          </w:p>
        </w:tc>
      </w:tr>
      <w:tr w:rsidR="00DA22B6" w14:paraId="573DF6C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BD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FE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FA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12,312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1C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05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8,762 - 17,295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06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5C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AD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31 - 2,099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00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52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67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58,878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01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10,671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19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41,706 - 82,473</w:t>
            </w:r>
          </w:p>
        </w:tc>
      </w:tr>
    </w:tbl>
    <w:p w14:paraId="7F312E65" w14:textId="77777777" w:rsidR="00DA22B6" w:rsidRDefault="00000000">
      <w:r>
        <w:br w:type="page"/>
      </w:r>
    </w:p>
    <w:p w14:paraId="1CCDCD6F" w14:textId="77777777" w:rsidR="00DA22B6" w:rsidRDefault="00000000">
      <w:r>
        <w:rPr>
          <w:b/>
          <w:bCs/>
        </w:rPr>
        <w:lastRenderedPageBreak/>
        <w:t>Appendix C4.</w:t>
      </w:r>
      <w:r>
        <w:t xml:space="preserve"> Black rockfish harvest, release, release mortality, weight, and total mortality estimates by year and user group for Prince William Sound Outside Commercial Fisheries Management Unit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50606025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CE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Prince William Sound Outside Black Rockfish</w:t>
            </w:r>
          </w:p>
        </w:tc>
      </w:tr>
      <w:tr w:rsidR="00DA22B6" w14:paraId="102B9433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44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6D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F9F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F4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CA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67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CB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06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B3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1D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F7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46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04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31113F82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26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11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D7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6C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8B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1.000 - 64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E0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39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6.205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FD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4C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A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4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49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2A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3.860 - 349</w:t>
            </w:r>
          </w:p>
        </w:tc>
      </w:tr>
      <w:tr w:rsidR="00DA22B6" w14:paraId="23291E2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1A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E9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AB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0A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9.795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47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3A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0C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2.724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29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F1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F5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D4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46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5A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3.360 - 192</w:t>
            </w:r>
          </w:p>
        </w:tc>
      </w:tr>
      <w:tr w:rsidR="00DA22B6" w14:paraId="5C4C069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41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C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25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E8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FB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80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E0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79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E8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5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36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F4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9A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2.050 - 92</w:t>
            </w:r>
          </w:p>
        </w:tc>
      </w:tr>
      <w:tr w:rsidR="00DA22B6" w14:paraId="4078A65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60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E2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BD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04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45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0.000 - 8.000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86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24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6B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F4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14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EA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9.520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B8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C8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0.960 - 42</w:t>
            </w:r>
          </w:p>
        </w:tc>
      </w:tr>
      <w:tr w:rsidR="00DA22B6" w14:paraId="1BE5408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59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6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E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6D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1.566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91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0.000 - 6.000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D2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50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37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11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2D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03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6.780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0C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8.564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82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0.880 - 31</w:t>
            </w:r>
          </w:p>
        </w:tc>
      </w:tr>
      <w:tr w:rsidR="00DA22B6" w14:paraId="1437F85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21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A6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3F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C3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60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0.000 - 4.000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2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37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AE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32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92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B5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6B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D6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0.580 - 21</w:t>
            </w:r>
          </w:p>
        </w:tc>
      </w:tr>
      <w:tr w:rsidR="00DA22B6" w14:paraId="19DCFF4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14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45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12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B3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17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0.000 - 4.000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2F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99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1F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D8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B4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0A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51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5C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0.510 - 20</w:t>
            </w:r>
          </w:p>
        </w:tc>
      </w:tr>
      <w:tr w:rsidR="00DA22B6" w14:paraId="5C43053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52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BD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61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AF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B4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95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6E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8B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29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59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E5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2.910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71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3.561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0B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0.380 - 13</w:t>
            </w:r>
          </w:p>
        </w:tc>
      </w:tr>
      <w:tr w:rsidR="00DA22B6" w14:paraId="5344A9A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EC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7B1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A2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66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ED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2E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4A5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EF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71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FB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E5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58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2.948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73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0.320 - 11</w:t>
            </w:r>
          </w:p>
        </w:tc>
      </w:tr>
      <w:tr w:rsidR="00DA22B6" w14:paraId="33BFACF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C3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25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F0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EA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8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8A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B4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6D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BA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55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90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2.570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33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06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0.310 - 10</w:t>
            </w:r>
          </w:p>
        </w:tc>
      </w:tr>
      <w:tr w:rsidR="00DA22B6" w14:paraId="5DDFD02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60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DC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7A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ED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0C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5B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35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92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97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E7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3A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2.750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E4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2.956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8B8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0.380 - 12</w:t>
            </w:r>
          </w:p>
        </w:tc>
      </w:tr>
      <w:tr w:rsidR="00DA22B6" w14:paraId="398FB13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55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C1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AD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94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21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15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97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FD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B7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A3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2A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37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3.599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2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0.490 - 13</w:t>
            </w:r>
          </w:p>
        </w:tc>
      </w:tr>
      <w:tr w:rsidR="00DA22B6" w14:paraId="444EB4E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69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BC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4E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53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E4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31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5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32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A4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1D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E5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42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4E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0.680 - 20</w:t>
            </w:r>
          </w:p>
        </w:tc>
      </w:tr>
      <w:tr w:rsidR="00DA22B6" w14:paraId="317DF54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C5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62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CA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73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06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10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A2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ED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92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AC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9A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EB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07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1.140 - 27</w:t>
            </w:r>
          </w:p>
        </w:tc>
      </w:tr>
      <w:tr w:rsidR="00DA22B6" w14:paraId="3C3204D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38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1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EF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25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2.173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61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0.000 - 8.000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F7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D4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AB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D2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C9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C0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0E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F2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2.020 - 46</w:t>
            </w:r>
          </w:p>
        </w:tc>
      </w:tr>
      <w:tr w:rsidR="00DA22B6" w14:paraId="57F5CBF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C6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16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59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48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0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3A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82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C8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DD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BA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FD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C6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CC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4.720 - 91</w:t>
            </w:r>
          </w:p>
        </w:tc>
      </w:tr>
      <w:tr w:rsidR="00DA22B6" w14:paraId="5055391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50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28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FF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41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9.804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D5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C9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B5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2.853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12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09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2D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34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69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A0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9.790 - 173</w:t>
            </w:r>
          </w:p>
        </w:tc>
      </w:tr>
      <w:tr w:rsidR="00DA22B6" w14:paraId="1E444F5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FC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0E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31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E0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AA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5.000 - 78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5E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A4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BB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A6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ED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84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6E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4E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24 - 371</w:t>
            </w:r>
          </w:p>
        </w:tc>
      </w:tr>
      <w:tr w:rsidR="00DA22B6" w14:paraId="55F364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66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71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21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85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BF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10.000 - 139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E8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E6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9.360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F2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996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3B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54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60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1F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53 - 715</w:t>
            </w:r>
          </w:p>
        </w:tc>
      </w:tr>
      <w:tr w:rsidR="00DA22B6" w14:paraId="6565A7C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92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C1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F9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DE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83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76 - 477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2C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50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91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13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0C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AB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A4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22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354 - 2,231</w:t>
            </w:r>
          </w:p>
        </w:tc>
      </w:tr>
      <w:tr w:rsidR="00DA22B6" w14:paraId="7ED2841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21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08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A3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72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11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150 - 835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76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8B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96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24 - 236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F5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12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9F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50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DE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790 - 4,365</w:t>
            </w:r>
          </w:p>
        </w:tc>
      </w:tr>
      <w:tr w:rsidR="00DA22B6" w14:paraId="274273B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DE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F9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E1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6C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7A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4,654 - 5,146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E3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BD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01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284 - 1,726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B5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02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A1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26,415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EF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A4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24,062 - 28,733</w:t>
            </w:r>
          </w:p>
        </w:tc>
      </w:tr>
      <w:tr w:rsidR="00DA22B6" w14:paraId="3C1B494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8C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79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6B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A5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A0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2,770 - 3,046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B7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4FA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7D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600 - 692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26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FA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DD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18,460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2B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40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17,271 - 19,565</w:t>
            </w:r>
          </w:p>
        </w:tc>
      </w:tr>
      <w:tr w:rsidR="00DA22B6" w14:paraId="14BC3D4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15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EB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7A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56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A3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5,228 - 6,126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11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B0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AF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1,317 - 1,568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74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B7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5.720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B5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33,589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4C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5A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29,635 - 37,683</w:t>
            </w:r>
          </w:p>
        </w:tc>
      </w:tr>
      <w:tr w:rsidR="00DA22B6" w14:paraId="0352913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50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3B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A6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82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AF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6,965 - 7,548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56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8F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B5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1,443 - 1,605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E0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4B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5F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42,096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9E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9C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39,343 - 44,935</w:t>
            </w:r>
          </w:p>
        </w:tc>
      </w:tr>
      <w:tr w:rsidR="00DA22B6" w14:paraId="7C23AC8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1F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FA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F9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6D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1E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5,409 - 5,945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CE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A9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BF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1,319 - 1,494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A3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11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5.930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44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34,652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A7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6F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32,247 - 36,913</w:t>
            </w:r>
          </w:p>
        </w:tc>
      </w:tr>
      <w:tr w:rsidR="00DA22B6" w14:paraId="7A6CAE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6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76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26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6,526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EB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8B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6,296 - 6,733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11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DE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87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1,225 - 1,371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FC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2D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FE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34,933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CE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A5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33,312 - 36,512</w:t>
            </w:r>
          </w:p>
        </w:tc>
      </w:tr>
      <w:tr w:rsidR="00DA22B6" w14:paraId="5F81B78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40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32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DA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8,245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A0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C7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7,960 - 8,490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5A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C4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18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1,465 - 1,623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42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7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D4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44,962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6D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2A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43,002 - 46,861</w:t>
            </w:r>
          </w:p>
        </w:tc>
      </w:tr>
      <w:tr w:rsidR="00DA22B6" w14:paraId="08340BE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05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57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9B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19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34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6,723 - 7,215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FA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A8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94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1,184 - 1,318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0B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61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42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36,360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05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A7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34,501 - 38,167</w:t>
            </w:r>
          </w:p>
        </w:tc>
      </w:tr>
      <w:tr w:rsidR="00DA22B6" w14:paraId="002116E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67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B6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97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6E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A8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5,782 - 6,126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F6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51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2B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1,031 - 1,137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2B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1A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CF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30,949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8C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E8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29,580 - 32,255</w:t>
            </w:r>
          </w:p>
        </w:tc>
      </w:tr>
      <w:tr w:rsidR="00DA22B6" w14:paraId="1FBE093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54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FE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0D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7D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37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7,967 - 8,321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C1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59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01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623 - 704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E6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9E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97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45,015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28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77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43,558 - 46,445</w:t>
            </w:r>
          </w:p>
        </w:tc>
      </w:tr>
      <w:tr w:rsidR="00DA22B6" w14:paraId="0249D1D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96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AC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66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9,255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73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61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8,978 - 9,489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D3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60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F3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656 - 739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0D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B1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15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52,739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47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E0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50,702 - 54,856</w:t>
            </w:r>
          </w:p>
        </w:tc>
      </w:tr>
      <w:tr w:rsidR="00DA22B6" w14:paraId="479670A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14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5C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FE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7D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C2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8,326 - 8,920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48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48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A6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700 - 787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B1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73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95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49,296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D4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DE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46,998 - 51,574</w:t>
            </w:r>
          </w:p>
        </w:tc>
      </w:tr>
      <w:tr w:rsidR="00DA22B6" w14:paraId="266A24D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D5C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1B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CC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77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DE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7,482 - 7,977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80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D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7A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414 - 484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5A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6F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6.450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54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50,207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4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70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47,881 - 52,721</w:t>
            </w:r>
          </w:p>
        </w:tc>
      </w:tr>
      <w:tr w:rsidR="00DA22B6" w14:paraId="61DF25A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86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5F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6C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10,577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CF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98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10,266 - 10,834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7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04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1A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352 - 414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E4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59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5.720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07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60,721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4B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26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58,303 - 63,102</w:t>
            </w:r>
          </w:p>
        </w:tc>
      </w:tr>
      <w:tr w:rsidR="00DA22B6" w14:paraId="4BF9A10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F2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7D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46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9,894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12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EE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9,539 - 10,203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25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84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CF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405 - 468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08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2E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0E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55,534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BB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57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52,790 - 58,225</w:t>
            </w:r>
          </w:p>
        </w:tc>
      </w:tr>
      <w:tr w:rsidR="00DA22B6" w14:paraId="589B4D0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19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DD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22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11,759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9A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67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11,306 - 12,200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53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14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5E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319 - 378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BA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F5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AD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71,573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8E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DC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68,022 - 75,278</w:t>
            </w:r>
          </w:p>
        </w:tc>
      </w:tr>
      <w:tr w:rsidR="00DA22B6" w14:paraId="5C111C2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7EF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DF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E7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12,822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1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DF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12,399 - 13,225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1B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67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80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365 - 427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6C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55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6.200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DE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79,601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DA3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F9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76,049 - 83,253</w:t>
            </w:r>
          </w:p>
        </w:tc>
      </w:tr>
      <w:tr w:rsidR="00DA22B6" w14:paraId="04F5223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E0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B9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13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16,526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D4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7F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16,110 - 16,924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1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C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3B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461 - 527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D2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CD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C8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90,562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D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40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84,131 - 97,535</w:t>
            </w:r>
          </w:p>
        </w:tc>
      </w:tr>
      <w:tr w:rsidR="00DA22B6" w14:paraId="1261A78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0D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09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25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CA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47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18,895 - 19,890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AF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87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AB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626 - 707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70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8E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2E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94,099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9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09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87,560 - 101,159</w:t>
            </w:r>
          </w:p>
        </w:tc>
      </w:tr>
      <w:tr w:rsidR="00DA22B6" w14:paraId="6921A01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96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9A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E7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FA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B1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18,484 - 19,510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30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DF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F48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331 - 392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24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02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B1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96,758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30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7F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87,900 - 107,144</w:t>
            </w:r>
          </w:p>
        </w:tc>
      </w:tr>
      <w:tr w:rsidR="00DA22B6" w14:paraId="0520717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A6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AC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DB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19,774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9B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78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19,204 - 20,277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C0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15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C7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458 - 535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01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72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31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106,755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20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AD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100,466 - 113,510</w:t>
            </w:r>
          </w:p>
        </w:tc>
      </w:tr>
      <w:tr w:rsidR="00DA22B6" w14:paraId="500EA95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F6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6A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CB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22,045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96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A8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21,401 - 22,669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30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5E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26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542 - 624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4D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E5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5B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124,941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00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45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119,549 - 130,587</w:t>
            </w:r>
          </w:p>
        </w:tc>
      </w:tr>
      <w:tr w:rsidR="00DA22B6" w14:paraId="05EC24D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B6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D1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CF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21,569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9F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53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21,055 - 22,030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69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9E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E7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377 - 442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43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EE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7C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109,172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59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21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104,513 - 114,114</w:t>
            </w:r>
          </w:p>
        </w:tc>
      </w:tr>
      <w:tr w:rsidR="00DA22B6" w14:paraId="530330F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3F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C0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DC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28,587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B3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0B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27,762 - 29,344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3B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A1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EE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288 - 347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73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7D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A5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126,949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29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A4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118,394 - 135,527</w:t>
            </w:r>
          </w:p>
        </w:tc>
      </w:tr>
      <w:tr w:rsidR="00DA22B6" w14:paraId="696E187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61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A8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56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B6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5D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26,036 - 27,864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D0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A5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A6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275 - 334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00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59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EA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130,871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94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30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124,747 - 136,991</w:t>
            </w:r>
          </w:p>
        </w:tc>
      </w:tr>
      <w:tr w:rsidR="00DA22B6" w14:paraId="6274759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D5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91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65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20,074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88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8B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19,484 - 20,586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86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5B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77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493 - 577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6B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8E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CF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102,964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1E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46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97,820 - 108,113</w:t>
            </w:r>
          </w:p>
        </w:tc>
      </w:tr>
      <w:tr w:rsidR="00DA22B6" w14:paraId="0158A2B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FA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8F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61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83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7.822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CA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C5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FA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1.907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9F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C8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EF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45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8.600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C6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FD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0.570 - 76</w:t>
            </w:r>
          </w:p>
        </w:tc>
      </w:tr>
      <w:tr w:rsidR="00DA22B6" w14:paraId="423BBF1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81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33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2B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6F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2.454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6F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0.000 - 7.000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7B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8F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DE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93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81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F8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C3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5A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0.470 - 42</w:t>
            </w:r>
          </w:p>
        </w:tc>
      </w:tr>
      <w:tr w:rsidR="00DA22B6" w14:paraId="2ACC8E9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3B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91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47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A2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22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0.000 - 4.000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D0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24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F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75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1B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92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C9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6.476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5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0.290 - 20</w:t>
            </w:r>
          </w:p>
        </w:tc>
      </w:tr>
      <w:tr w:rsidR="00DA22B6" w14:paraId="6A5D739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F2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E9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F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B0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4C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05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5A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A5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AE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F5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53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1.760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0F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2.776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3C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0.160 - 10</w:t>
            </w:r>
          </w:p>
        </w:tc>
      </w:tr>
      <w:tr w:rsidR="00DA22B6" w14:paraId="3A485D3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EA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F8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65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DB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C4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04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6D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FA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0E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0F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18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50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2.100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72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0.100 - 7.410</w:t>
            </w:r>
          </w:p>
        </w:tc>
      </w:tr>
      <w:tr w:rsidR="00DA22B6" w14:paraId="59F62C9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D3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FD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2B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0D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21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A1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8D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D7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D2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B0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90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C7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1.496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BF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0.080 - 5.290</w:t>
            </w:r>
          </w:p>
        </w:tc>
      </w:tr>
      <w:tr w:rsidR="00DA22B6" w14:paraId="697FD7E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34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15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D4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9D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98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43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C6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75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DB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42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57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0F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FC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0.070 - 4.660</w:t>
            </w:r>
          </w:p>
        </w:tc>
      </w:tr>
      <w:tr w:rsidR="00DA22B6" w14:paraId="4738033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45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D2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33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E9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2D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E1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1E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5D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9D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B4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31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05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E9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0.050 - 3.140</w:t>
            </w:r>
          </w:p>
        </w:tc>
      </w:tr>
      <w:tr w:rsidR="00DA22B6" w14:paraId="13CF2A6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E0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E7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9E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F0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D5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B6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C2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34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D0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6C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F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C2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A5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0.050 - 2.620</w:t>
            </w:r>
          </w:p>
        </w:tc>
      </w:tr>
      <w:tr w:rsidR="00DA22B6" w14:paraId="3E9268F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F1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7D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A9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44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EB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92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85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3B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DB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1D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50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0D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5A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0.040 - 2.420</w:t>
            </w:r>
          </w:p>
        </w:tc>
      </w:tr>
      <w:tr w:rsidR="00DA22B6" w14:paraId="6AAD042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08E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05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F5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D4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46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2D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94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52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3E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62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06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8D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51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0.050 - 2.680</w:t>
            </w:r>
          </w:p>
        </w:tc>
      </w:tr>
      <w:tr w:rsidR="00DA22B6" w14:paraId="75C4042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8E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F2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AB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6F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61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A2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25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BD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84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71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13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6D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10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0.060 - 3.620</w:t>
            </w:r>
          </w:p>
        </w:tc>
      </w:tr>
      <w:tr w:rsidR="00DA22B6" w14:paraId="4A78BA0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51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F41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1C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A2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49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EE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55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C7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32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03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94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80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E8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0.090 - 4.370</w:t>
            </w:r>
          </w:p>
        </w:tc>
      </w:tr>
      <w:tr w:rsidR="00DA22B6" w14:paraId="52585EE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44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78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A5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6F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99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48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9F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06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A1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45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0E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71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1.801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37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0.150 - 6.620</w:t>
            </w:r>
          </w:p>
        </w:tc>
      </w:tr>
      <w:tr w:rsidR="00DA22B6" w14:paraId="5E177C8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01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1A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DD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EA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71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99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CE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23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4A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11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25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2.380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21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3.180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9B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0.280 - 11</w:t>
            </w:r>
          </w:p>
        </w:tc>
      </w:tr>
      <w:tr w:rsidR="00DA22B6" w14:paraId="2442EC9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5A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0B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C9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3D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14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E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96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D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CF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97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C1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35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6.675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75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0.640 - 24</w:t>
            </w:r>
          </w:p>
        </w:tc>
      </w:tr>
      <w:tr w:rsidR="00DA22B6" w14:paraId="0A86EE4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2D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2B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45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C4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2.770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9F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4F3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ED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48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76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80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A5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38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9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1.680 - 53</w:t>
            </w:r>
          </w:p>
        </w:tc>
      </w:tr>
      <w:tr w:rsidR="00DA22B6" w14:paraId="4B2CE72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9C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F6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50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60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98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E6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34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8C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30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47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23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63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80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3.540 - 116</w:t>
            </w:r>
          </w:p>
        </w:tc>
      </w:tr>
      <w:tr w:rsidR="00DA22B6" w14:paraId="5471A19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35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F7F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E0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09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FD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28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F8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A0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B4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12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3A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26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30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6.080 - 158</w:t>
            </w:r>
          </w:p>
        </w:tc>
      </w:tr>
      <w:tr w:rsidR="00DA22B6" w14:paraId="4460E37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26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A9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12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BF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0F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4.000 - 95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180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B8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8.612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DF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7A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94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B6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84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86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21 - 517</w:t>
            </w:r>
          </w:p>
        </w:tc>
      </w:tr>
      <w:tr w:rsidR="00DA22B6" w14:paraId="41C55BB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29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93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41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C6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1C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10.000 - 159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A8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75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10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FE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A6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22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42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04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52 - 877</w:t>
            </w:r>
          </w:p>
        </w:tc>
      </w:tr>
      <w:tr w:rsidR="00DA22B6" w14:paraId="13D3E78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D5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39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00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2C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E1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97 - 1,120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08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B5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6F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13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11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42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D4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CC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437 - 5,312</w:t>
            </w:r>
          </w:p>
        </w:tc>
      </w:tr>
      <w:tr w:rsidR="00DA22B6" w14:paraId="3500BC0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6F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AB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E3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55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59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109 - 1,077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3C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3C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F5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34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7F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2D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DF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AE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498 - 5,023</w:t>
            </w:r>
          </w:p>
        </w:tc>
      </w:tr>
      <w:tr w:rsidR="00DA22B6" w14:paraId="6920F09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76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8E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F5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1C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3A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192 - 1,880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3C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28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6F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2 - 572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DF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2A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54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1F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72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948 - 10,228</w:t>
            </w:r>
          </w:p>
        </w:tc>
      </w:tr>
      <w:tr w:rsidR="00DA22B6" w14:paraId="4847495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DE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31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D1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04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FD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366 - 3,533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05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4F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59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4 - 1,203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39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D0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47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AF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37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1,552 - 16,093</w:t>
            </w:r>
          </w:p>
        </w:tc>
      </w:tr>
      <w:tr w:rsidR="00DA22B6" w14:paraId="0C8C2E0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4E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3B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30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7F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EE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253 - 2,568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BD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10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6B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3 - 1,124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97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0E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18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6F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39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1,419 - 14,563</w:t>
            </w:r>
          </w:p>
        </w:tc>
      </w:tr>
      <w:tr w:rsidR="00DA22B6" w14:paraId="59AE8F7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97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6E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E4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98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04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524 - 4,951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35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E9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4B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6 - 1,835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32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55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E6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16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0C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2,336 - 22,197</w:t>
            </w:r>
          </w:p>
        </w:tc>
      </w:tr>
      <w:tr w:rsidR="00DA22B6" w14:paraId="073C8CF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9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6F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7B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7D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49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620 - 6,049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E9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DE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39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5 - 2,320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9E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E3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02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11,811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65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80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3,161 - 31,078</w:t>
            </w:r>
          </w:p>
        </w:tc>
      </w:tr>
      <w:tr w:rsidR="00DA22B6" w14:paraId="6F0E851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E5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1C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F3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A1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7E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433 - 4,228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28E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21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3B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4 - 1,589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2B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2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76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09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6F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2,045 - 20,032</w:t>
            </w:r>
          </w:p>
        </w:tc>
      </w:tr>
      <w:tr w:rsidR="00DA22B6" w14:paraId="4CB2A91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2C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E2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FA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8A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3E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545 - 5,157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95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D5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62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3 - 1,613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0B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E9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06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82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B4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2,223 - 20,902</w:t>
            </w:r>
          </w:p>
        </w:tc>
      </w:tr>
      <w:tr w:rsidR="00DA22B6" w14:paraId="36D3AB4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29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C6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E9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B2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3C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665 - 6,075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15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AE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5D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4 - 1,482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E9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95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CE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10,732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7B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1C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3,101 - 29,428</w:t>
            </w:r>
          </w:p>
        </w:tc>
      </w:tr>
      <w:tr w:rsidR="00DA22B6" w14:paraId="0A9831C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90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72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63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B5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2E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517 - 4,721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E8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6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6F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2 - 1,082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9F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35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5.940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40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11,286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D4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6,874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16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3,042 - 28,120</w:t>
            </w:r>
          </w:p>
        </w:tc>
      </w:tr>
      <w:tr w:rsidR="00DA22B6" w14:paraId="60AB1FF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AF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80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E2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3C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56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431 - 4,313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55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ED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1A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2 - 714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F3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C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0A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9,705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80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6,004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3B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2,426 - 24,074</w:t>
            </w:r>
          </w:p>
        </w:tc>
      </w:tr>
      <w:tr w:rsidR="00DA22B6" w14:paraId="268CCD9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03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8B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92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F4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5E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555 - 4,953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2F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09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52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2 - 659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08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B9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5.990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94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12,118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B0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23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3,283 - 29,845</w:t>
            </w:r>
          </w:p>
        </w:tc>
      </w:tr>
      <w:tr w:rsidR="00DA22B6" w14:paraId="6E01357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99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27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43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25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4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848 - 5,428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42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62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D9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2 - 612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E3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80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6.110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66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15,881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C4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30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5,259 - 32,931</w:t>
            </w:r>
          </w:p>
        </w:tc>
      </w:tr>
      <w:tr w:rsidR="00DA22B6" w14:paraId="6340B90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D2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A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B1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0B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04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669 - 4,534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79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D1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36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36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33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5.950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84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13,126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89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8A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3,959 - 27,120</w:t>
            </w:r>
          </w:p>
        </w:tc>
      </w:tr>
      <w:tr w:rsidR="00DA22B6" w14:paraId="74D6EA0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E0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9B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54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DA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E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844 - 5,920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F1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2B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8E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FA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8C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AF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8D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F1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5,078 - 35,669</w:t>
            </w:r>
          </w:p>
        </w:tc>
      </w:tr>
      <w:tr w:rsidR="00DA22B6" w14:paraId="52DB965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CB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9A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83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AB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D7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1,161 - 7,312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E5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0C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BA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2 - 491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F5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E4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6.610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15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23,517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61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10,535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12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7,590 - 48,611</w:t>
            </w:r>
          </w:p>
        </w:tc>
      </w:tr>
      <w:tr w:rsidR="00DA22B6" w14:paraId="35CDEF7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8A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63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B3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B7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44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967 - 6,885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6A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10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4E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4F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5E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3E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14,335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F1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90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4,282 - 30,897</w:t>
            </w:r>
          </w:p>
        </w:tc>
      </w:tr>
      <w:tr w:rsidR="00DA22B6" w14:paraId="644F3F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3F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5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0C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26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59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1,060 - 6,725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8E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A2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B1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E8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65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6C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19,072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B9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8,208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43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5,812 - 37,704</w:t>
            </w:r>
          </w:p>
        </w:tc>
      </w:tr>
      <w:tr w:rsidR="00DA22B6" w14:paraId="6FFEB8D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52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2C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40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6A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D3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1,273 - 9,227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B0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EF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12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D0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A3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D1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20,917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55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61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6,004 - 45,004</w:t>
            </w:r>
          </w:p>
        </w:tc>
      </w:tr>
      <w:tr w:rsidR="00DA22B6" w14:paraId="5D73660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A7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6D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A3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72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3D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1,178 - 9,225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7E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BA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9E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DA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46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52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19,555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9D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10,031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E3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5,334 - 44,882</w:t>
            </w:r>
          </w:p>
        </w:tc>
      </w:tr>
      <w:tr w:rsidR="00DA22B6" w14:paraId="252DD92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69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F4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CB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EB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66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1,177 - 8,450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73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28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DA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31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96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62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DA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FF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5,952 - 43,116</w:t>
            </w:r>
          </w:p>
        </w:tc>
      </w:tr>
      <w:tr w:rsidR="00DA22B6" w14:paraId="724A0CF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72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4C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85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F7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54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1,350 - 8,754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B3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2F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49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62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0F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61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21,596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41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9,888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41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6,786 - 45,197</w:t>
            </w:r>
          </w:p>
        </w:tc>
      </w:tr>
      <w:tr w:rsidR="00DA22B6" w14:paraId="2DEC0F0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C9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AF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C4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BA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F2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1,570 - 10,362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97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32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47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86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D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5.860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8E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29,505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02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13,211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FE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9,026 - 60,848</w:t>
            </w:r>
          </w:p>
        </w:tc>
      </w:tr>
      <w:tr w:rsidR="00DA22B6" w14:paraId="0E3C23B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60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8F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6C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13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AB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1,588 - 11,328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97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81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BE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CC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81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4B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28,253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26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13,595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5F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8,378 - 59,842</w:t>
            </w:r>
          </w:p>
        </w:tc>
      </w:tr>
      <w:tr w:rsidR="00DA22B6" w14:paraId="01B74A2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7E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E5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43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BB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CE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1,099 - 7,939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BE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06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E9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01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4E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02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19,836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1E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0A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5,836 - 42,307</w:t>
            </w:r>
          </w:p>
        </w:tc>
      </w:tr>
    </w:tbl>
    <w:p w14:paraId="6FA4E826" w14:textId="77777777" w:rsidR="00DA22B6" w:rsidRDefault="00000000">
      <w:r>
        <w:br w:type="page"/>
      </w:r>
    </w:p>
    <w:p w14:paraId="246AF12B" w14:textId="77777777" w:rsidR="00DA22B6" w:rsidRDefault="00000000">
      <w:r>
        <w:rPr>
          <w:b/>
          <w:bCs/>
        </w:rPr>
        <w:lastRenderedPageBreak/>
        <w:t>Appendix C5.</w:t>
      </w:r>
      <w:r>
        <w:t xml:space="preserve"> Black rockfish harvest, release, release mortality, weight, and total mortality estimates by year and user group for Bering Sea &amp; Aleutian Islands Commercial Fisheries Management Units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28E1FBA5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D6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Bering Sea &amp; Aleutian Islands Black Rockfish</w:t>
            </w:r>
          </w:p>
        </w:tc>
      </w:tr>
      <w:tr w:rsidR="00DA22B6" w14:paraId="406B4121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B2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21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50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C7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D4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6C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DA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A2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B9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B6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30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A4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9D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4302F25B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60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CC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1D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41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3.620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95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0.000 - 9.000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CA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DF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9.783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CF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0 - 26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F4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20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98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3.580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49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E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0.070 - 64</w:t>
            </w:r>
          </w:p>
        </w:tc>
      </w:tr>
      <w:tr w:rsidR="00DA22B6" w14:paraId="7BFD7A1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76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9C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F1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27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51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B3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D4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11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8F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C0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81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12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72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0.100 - 89</w:t>
            </w:r>
          </w:p>
        </w:tc>
      </w:tr>
      <w:tr w:rsidR="00DA22B6" w14:paraId="29B8E3D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0F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72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4F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3E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4B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0.000 - 9.000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EB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E7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8.780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AF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87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14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63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5B8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C3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0.080 - 68</w:t>
            </w:r>
          </w:p>
        </w:tc>
      </w:tr>
      <w:tr w:rsidR="00DA22B6" w14:paraId="0DCE922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C6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EC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2E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9A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1.975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06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0.000 - 6.000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A4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21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E1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52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09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63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47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75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0.040 - 40</w:t>
            </w:r>
          </w:p>
        </w:tc>
      </w:tr>
      <w:tr w:rsidR="00DA22B6" w14:paraId="63F4AAB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13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CD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F6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8F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B6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6F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08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CC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4C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03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48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91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9A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0.100 - 83</w:t>
            </w:r>
          </w:p>
        </w:tc>
      </w:tr>
      <w:tr w:rsidR="00DA22B6" w14:paraId="4B457C7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40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A2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AD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0D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9C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D4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3C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F7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7A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7A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AC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C1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70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0.260 - 196</w:t>
            </w:r>
          </w:p>
        </w:tc>
      </w:tr>
      <w:tr w:rsidR="00DA22B6" w14:paraId="62F03EA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64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A8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24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78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E8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FA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3A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5F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A7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E9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5C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6.910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CF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04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0.180 - 119</w:t>
            </w:r>
          </w:p>
        </w:tc>
      </w:tr>
      <w:tr w:rsidR="00DA22B6" w14:paraId="24C7D90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9B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9F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3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4B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16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FA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C2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A0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F2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86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44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E0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B7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0.470 - 351</w:t>
            </w:r>
          </w:p>
        </w:tc>
      </w:tr>
      <w:tr w:rsidR="00DA22B6" w14:paraId="72EAB4C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29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8B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81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1A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6B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11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08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DA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CA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CB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C6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3F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8E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0.110 - 81</w:t>
            </w:r>
          </w:p>
        </w:tc>
      </w:tr>
      <w:tr w:rsidR="00DA22B6" w14:paraId="24DAA24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6F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55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82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67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E7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9F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C2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9A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49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AF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48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A3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C7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0.420 - 326</w:t>
            </w:r>
          </w:p>
        </w:tc>
      </w:tr>
      <w:tr w:rsidR="00DA22B6" w14:paraId="3A322B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02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E6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4F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6B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8.484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44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41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9F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4C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48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05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FC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22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0D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0.250 - 187</w:t>
            </w:r>
          </w:p>
        </w:tc>
      </w:tr>
      <w:tr w:rsidR="00DA22B6" w14:paraId="54459FF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C3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AD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EA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6E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90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57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96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64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1C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09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AA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6.190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9A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2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0.120 - 98</w:t>
            </w:r>
          </w:p>
        </w:tc>
      </w:tr>
      <w:tr w:rsidR="00DA22B6" w14:paraId="4DFF2BE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B0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70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C7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E5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E6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E9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B8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94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23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8B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8D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D9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ED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0.540 - 396</w:t>
            </w:r>
          </w:p>
        </w:tc>
      </w:tr>
      <w:tr w:rsidR="00DA22B6" w14:paraId="32A426B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92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A6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C0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A7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64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1.000 - 127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AE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90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56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2 - 362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9F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45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6C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5B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B3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1.820 - 971</w:t>
            </w:r>
          </w:p>
        </w:tc>
      </w:tr>
      <w:tr w:rsidR="00DA22B6" w14:paraId="561E576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BC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3D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96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77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5E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6B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FE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39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77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19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44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3F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A0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0.890 - 511</w:t>
            </w:r>
          </w:p>
        </w:tc>
      </w:tr>
      <w:tr w:rsidR="00DA22B6" w14:paraId="22A6EA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B90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59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B4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3F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05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0.000 - 55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98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A6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32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57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06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81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FB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54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1.050 - 404</w:t>
            </w:r>
          </w:p>
        </w:tc>
      </w:tr>
      <w:tr w:rsidR="00DA22B6" w14:paraId="7D15E37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C7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405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E7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CD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72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E0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F3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CC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53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88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1D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30F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96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0.960 - 506</w:t>
            </w:r>
          </w:p>
        </w:tc>
      </w:tr>
      <w:tr w:rsidR="00DA22B6" w14:paraId="472E1F2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8C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E1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A1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68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23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45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F5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50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C2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92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B9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4A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0B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0.510 - 282</w:t>
            </w:r>
          </w:p>
        </w:tc>
      </w:tr>
      <w:tr w:rsidR="00DA22B6" w14:paraId="2A19302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7D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14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F8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D5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C0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20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36E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3D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91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72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6A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18C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16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1.010 - 492</w:t>
            </w:r>
          </w:p>
        </w:tc>
      </w:tr>
      <w:tr w:rsidR="00DA22B6" w14:paraId="104455E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6D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F0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DD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6C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61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0C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06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AC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82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2D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1A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26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B4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1.610 - 721</w:t>
            </w:r>
          </w:p>
        </w:tc>
      </w:tr>
      <w:tr w:rsidR="00DA22B6" w14:paraId="0FCFAAA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50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84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92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8C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B3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1.000 - 122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45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EE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15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8B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F6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E3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A0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96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2.060 - 997</w:t>
            </w:r>
          </w:p>
        </w:tc>
      </w:tr>
      <w:tr w:rsidR="00DA22B6" w14:paraId="3EEE229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F4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73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12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D1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A9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70 - 112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45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60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D5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72 - 553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37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02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60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54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84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55 - 1,562</w:t>
            </w:r>
          </w:p>
        </w:tc>
      </w:tr>
      <w:tr w:rsidR="00DA22B6" w14:paraId="1563FF6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FA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5B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37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34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39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9D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B5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8.245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41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70 - 101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3B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AC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C3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38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EBC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16 - 419</w:t>
            </w:r>
          </w:p>
        </w:tc>
      </w:tr>
      <w:tr w:rsidR="00DA22B6" w14:paraId="28A1873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DB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ED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30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CC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80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38 - 62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E9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58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6.649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0D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50 - 76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5B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5F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DA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D5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0E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31 - 776</w:t>
            </w:r>
          </w:p>
        </w:tc>
      </w:tr>
      <w:tr w:rsidR="00DA22B6" w14:paraId="1F98A82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53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89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A3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09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EA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37 - 60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08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63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CF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141 - 191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C1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53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CB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C2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C4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32 - 917</w:t>
            </w:r>
          </w:p>
        </w:tc>
      </w:tr>
      <w:tr w:rsidR="00DA22B6" w14:paraId="28DC114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0E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3E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3D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82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9.246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1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76 - 112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2C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C0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31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237 - 317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7F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D3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28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BB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E9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61 - 1,686</w:t>
            </w:r>
          </w:p>
        </w:tc>
      </w:tr>
      <w:tr w:rsidR="00DA22B6" w14:paraId="16E2F89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8A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0C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A1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F4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E6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129 - 182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96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EA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B7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140 - 194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59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E5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79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0E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96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97 - 2,455</w:t>
            </w:r>
          </w:p>
        </w:tc>
      </w:tr>
      <w:tr w:rsidR="00DA22B6" w14:paraId="4BB1E8D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66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6E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B4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CC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A8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1D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9A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37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7E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3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47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DB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75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21 - 541</w:t>
            </w:r>
          </w:p>
        </w:tc>
      </w:tr>
      <w:tr w:rsidR="00DA22B6" w14:paraId="5579B72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53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D0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63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CC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81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D7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C1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3F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E9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9F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41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5E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E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13 - 371</w:t>
            </w:r>
          </w:p>
        </w:tc>
      </w:tr>
      <w:tr w:rsidR="00DA22B6" w14:paraId="49A0375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94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E4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6C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F5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5A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2.000 - 7.000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8B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23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AD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35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24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7E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68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D1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2.210 - 64</w:t>
            </w:r>
          </w:p>
        </w:tc>
      </w:tr>
      <w:tr w:rsidR="00DA22B6" w14:paraId="5A02299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B9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ED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CA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EF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A9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97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9E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9E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E0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C4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F4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9E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C8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8.300 - 239</w:t>
            </w:r>
          </w:p>
        </w:tc>
      </w:tr>
      <w:tr w:rsidR="00DA22B6" w14:paraId="505B579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76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40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69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4C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CA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3D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3E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F1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32 - 51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EA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32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FB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08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0C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13 - 361</w:t>
            </w:r>
          </w:p>
        </w:tc>
      </w:tr>
      <w:tr w:rsidR="00DA22B6" w14:paraId="50B3047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EF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E2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90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0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88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E7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76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56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49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C1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59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95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D4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0.300 - 17</w:t>
            </w:r>
          </w:p>
        </w:tc>
      </w:tr>
      <w:tr w:rsidR="00DA22B6" w14:paraId="4C226A0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D5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C1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31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E7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F2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37 - 59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C0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BD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33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5F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AA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A8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AC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C4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26 - 695</w:t>
            </w:r>
          </w:p>
        </w:tc>
      </w:tr>
      <w:tr w:rsidR="00DA22B6" w14:paraId="439390B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83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DA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98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3E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80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2B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91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81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EC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0A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4D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3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02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1.070 - 40</w:t>
            </w:r>
          </w:p>
        </w:tc>
      </w:tr>
      <w:tr w:rsidR="00DA22B6" w14:paraId="7305C76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DB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82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6A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85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3A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8.000 - 16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D4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04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BD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C8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09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7A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57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10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6.110 - 166</w:t>
            </w:r>
          </w:p>
        </w:tc>
      </w:tr>
      <w:tr w:rsidR="00DA22B6" w14:paraId="5F46819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1E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45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AA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5B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59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1.000 - 3.000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A0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72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E6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AD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01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9A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7.190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DA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6.848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F4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0.730 - 27</w:t>
            </w:r>
          </w:p>
        </w:tc>
      </w:tr>
      <w:tr w:rsidR="00DA22B6" w14:paraId="1CC1AF4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B8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F2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3C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C8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75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87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E0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6F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2E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84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19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0C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74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17 - 496</w:t>
            </w:r>
          </w:p>
        </w:tc>
      </w:tr>
      <w:tr w:rsidR="00DA22B6" w14:paraId="14562B4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E6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77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8D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E1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C6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2.000 - 9.000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BF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E1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1E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E9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A8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1F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13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32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2.200 - 77</w:t>
            </w:r>
          </w:p>
        </w:tc>
      </w:tr>
      <w:tr w:rsidR="00DA22B6" w14:paraId="1788DC0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CE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BC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E8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9B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93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1.000 - 4.000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7C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AD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D5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87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4F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95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8.290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87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7.806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DB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0.750 - 31</w:t>
            </w:r>
          </w:p>
        </w:tc>
      </w:tr>
      <w:tr w:rsidR="00DA22B6" w14:paraId="04FC6F6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11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BF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4C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01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10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2.000 - 7.000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C2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4C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50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D9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35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56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AC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D4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1.920 - 70</w:t>
            </w:r>
          </w:p>
        </w:tc>
      </w:tr>
      <w:tr w:rsidR="00DA22B6" w14:paraId="2597A3F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6F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F4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11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95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8.612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38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77 - 112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25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9E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7.645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EB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64 - 94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AF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7D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C8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A1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71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49 - 1,364</w:t>
            </w:r>
          </w:p>
        </w:tc>
      </w:tr>
      <w:tr w:rsidR="00DA22B6" w14:paraId="60A617C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EF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BC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C9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63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7.780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71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66 - 96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F0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EE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60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68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E6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74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D0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F3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43 - 1,115</w:t>
            </w:r>
          </w:p>
        </w:tc>
      </w:tr>
      <w:tr w:rsidR="00DA22B6" w14:paraId="3DC94CB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D1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D1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BE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DE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B0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DB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3C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27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13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0D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9E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FD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2F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4.720 - 154</w:t>
            </w:r>
          </w:p>
        </w:tc>
      </w:tr>
      <w:tr w:rsidR="00DA22B6" w14:paraId="63FB23E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CC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B5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9C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97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6.933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27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48 - 75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A7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9C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F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AA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B4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4E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E5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B1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28 - 848</w:t>
            </w:r>
          </w:p>
        </w:tc>
      </w:tr>
      <w:tr w:rsidR="00DA22B6" w14:paraId="329C872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95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62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30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B6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2.139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23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66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8D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83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29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93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76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BA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7A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4.740 - 147</w:t>
            </w:r>
          </w:p>
        </w:tc>
      </w:tr>
      <w:tr w:rsidR="00DA22B6" w14:paraId="05C59FD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A8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30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E5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7A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6B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19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E2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6C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D7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DC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14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98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21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2.450 - 100</w:t>
            </w:r>
          </w:p>
        </w:tc>
      </w:tr>
      <w:tr w:rsidR="00DA22B6" w14:paraId="09A1435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C9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07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25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50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FA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0B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8C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68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2 - 267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96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A2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50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C5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0D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1.960 - 445</w:t>
            </w:r>
          </w:p>
        </w:tc>
      </w:tr>
      <w:tr w:rsidR="00DA22B6" w14:paraId="5C735B9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C7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45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B8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4E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6D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1.000 - 66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FB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BA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43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2 - 305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C7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FA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80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2C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CB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2.260 - 606</w:t>
            </w:r>
          </w:p>
        </w:tc>
      </w:tr>
      <w:tr w:rsidR="00DA22B6" w14:paraId="4011480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A2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38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A5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F0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2B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1.000 - 47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B4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8E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B0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2 - 269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43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B3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9D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49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0A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1.990 - 463</w:t>
            </w:r>
          </w:p>
        </w:tc>
      </w:tr>
      <w:tr w:rsidR="00DA22B6" w14:paraId="1489FF4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D6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DD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AB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01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9.689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54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AC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A4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2F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C5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AA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6B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B0D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B3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0.970 - 246</w:t>
            </w:r>
          </w:p>
        </w:tc>
      </w:tr>
      <w:tr w:rsidR="00DA22B6" w14:paraId="2E561AD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92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14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15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52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0A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21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02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E6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3 - 342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81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BA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53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85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74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2.220 - 574</w:t>
            </w:r>
          </w:p>
        </w:tc>
      </w:tr>
      <w:tr w:rsidR="00DA22B6" w14:paraId="7E8F1DE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EC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F7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E6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7B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31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2.000 - 131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B9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42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C4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6 - 770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F4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82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2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2F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25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5.520 - 1,211</w:t>
            </w:r>
          </w:p>
        </w:tc>
      </w:tr>
      <w:tr w:rsidR="00DA22B6" w14:paraId="4608380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C9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E4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9D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7C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37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1.000 - 73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25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0E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13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4 - 400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20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D2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B7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4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63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3.500 - 689</w:t>
            </w:r>
          </w:p>
        </w:tc>
      </w:tr>
      <w:tr w:rsidR="00DA22B6" w14:paraId="61B10A4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7B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84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51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4C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C7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4.000 - 261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6B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8C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CB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14 - 1,415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0B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17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F5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BD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B5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13 - 2,303</w:t>
            </w:r>
          </w:p>
        </w:tc>
      </w:tr>
      <w:tr w:rsidR="00DA22B6" w14:paraId="0A6AEAA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79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1F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6B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EE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0F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24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3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B8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2 - 300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03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6F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FE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66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D3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1.860 - 504</w:t>
            </w:r>
          </w:p>
        </w:tc>
      </w:tr>
      <w:tr w:rsidR="00DA22B6" w14:paraId="7FC063A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BC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21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BF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BD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61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3.000 - 228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23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E9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57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13 - 1,172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EC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6F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35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C4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E1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12 - 2,120</w:t>
            </w:r>
          </w:p>
        </w:tc>
      </w:tr>
      <w:tr w:rsidR="00DA22B6" w14:paraId="29E113B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12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B3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CD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21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A0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2.000 - 130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6F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5C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F7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7 - 742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53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C2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58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1B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DA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7.320 - 1,272</w:t>
            </w:r>
          </w:p>
        </w:tc>
      </w:tr>
      <w:tr w:rsidR="00DA22B6" w14:paraId="317E453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47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61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0D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5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13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1.000 - 66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8F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FB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7F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3 - 395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5F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6F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61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5E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60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2.230 - 681</w:t>
            </w:r>
          </w:p>
        </w:tc>
      </w:tr>
      <w:tr w:rsidR="00DA22B6" w14:paraId="60A6813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39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0F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3F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7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89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4.000 - 269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6B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B6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85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17 - 1,604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E3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66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33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2F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39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14 - 2,671</w:t>
            </w:r>
          </w:p>
        </w:tc>
      </w:tr>
      <w:tr w:rsidR="00DA22B6" w14:paraId="03ECC12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72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AF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D8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E2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B9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14 - 617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99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1A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F6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58 - 3,314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13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19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B6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C4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73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49 - 6,116</w:t>
            </w:r>
          </w:p>
        </w:tc>
      </w:tr>
      <w:tr w:rsidR="00DA22B6" w14:paraId="6270DD5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80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2E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7F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CF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38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7.000 - 328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6E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B8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05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29 - 1,575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FE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08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28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EA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B6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24 - 3,007</w:t>
            </w:r>
          </w:p>
        </w:tc>
      </w:tr>
      <w:tr w:rsidR="00DA22B6" w14:paraId="6615CF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7D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5D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24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59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6F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6.000 - 313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AD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F0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78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22 - 1,316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A1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6D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06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6D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48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19 - 2,727</w:t>
            </w:r>
          </w:p>
        </w:tc>
      </w:tr>
      <w:tr w:rsidR="00DA22B6" w14:paraId="308D700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42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72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4A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1B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94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7.000 - 344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8E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4C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C4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25 - 1,601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30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D4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E3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13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29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22 - 2,952</w:t>
            </w:r>
          </w:p>
        </w:tc>
      </w:tr>
      <w:tr w:rsidR="00DA22B6" w14:paraId="5B6034B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12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82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37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47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5F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3.000 - 159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F3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88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CF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11 - 712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47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E3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F6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9D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81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10 - 1,417</w:t>
            </w:r>
          </w:p>
        </w:tc>
      </w:tr>
      <w:tr w:rsidR="00DA22B6" w14:paraId="645EC1D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6D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B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42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8C8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1B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7.000 - 321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43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43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56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23 - 1,471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F3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76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8D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12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25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20 - 2,950</w:t>
            </w:r>
          </w:p>
        </w:tc>
      </w:tr>
      <w:tr w:rsidR="00DA22B6" w14:paraId="6749580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56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0C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EF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B7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13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12 - 458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7B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1F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DB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46 - 2,152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0F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58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E8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7C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AA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36 - 4,355</w:t>
            </w:r>
          </w:p>
        </w:tc>
      </w:tr>
      <w:tr w:rsidR="00DA22B6" w14:paraId="58D399D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E7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F7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8E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0C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16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17 - 720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6D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32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65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66 - 3,259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ED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C0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98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CC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A6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48 - 6,243</w:t>
            </w:r>
          </w:p>
        </w:tc>
      </w:tr>
      <w:tr w:rsidR="00DA22B6" w14:paraId="7288168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08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DB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42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C6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2A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30 - 1,086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A6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69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04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120 - 4,786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6C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8B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41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DB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76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100 - 9,889</w:t>
            </w:r>
          </w:p>
        </w:tc>
      </w:tr>
      <w:tr w:rsidR="00DA22B6" w14:paraId="4396B5F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DD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DC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92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B8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CD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15 - 478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F2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64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B8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52 - 2,423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3E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68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7C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76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CD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48 - 4,869</w:t>
            </w:r>
          </w:p>
        </w:tc>
      </w:tr>
      <w:tr w:rsidR="00DA22B6" w14:paraId="228EBD7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D8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D5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19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AF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C5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27 - 912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6F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DA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55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98 - 4,112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2D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12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96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D6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2B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86 - 8,330</w:t>
            </w:r>
          </w:p>
        </w:tc>
      </w:tr>
      <w:tr w:rsidR="00DA22B6" w14:paraId="33E1F35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0E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5A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0A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4D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94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26 - 870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B7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47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D6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78 - 3,244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28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23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8B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09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9B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66 - 7,476</w:t>
            </w:r>
          </w:p>
        </w:tc>
      </w:tr>
      <w:tr w:rsidR="00DA22B6" w14:paraId="3CBFDFF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BB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4E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6C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38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20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29 - 1,164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00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EF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91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85 - 3,613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A9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CE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D5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3D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02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84 - 10,269</w:t>
            </w:r>
          </w:p>
        </w:tc>
      </w:tr>
      <w:tr w:rsidR="00DA22B6" w14:paraId="2FAFD14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12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423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E1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99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FE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38 - 1,362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23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63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69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77 - 2,804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AE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E1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73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A7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C9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102 - 10,898</w:t>
            </w:r>
          </w:p>
        </w:tc>
      </w:tr>
      <w:tr w:rsidR="00DA22B6" w14:paraId="3B7C00E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84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B4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24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DB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C6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45 - 1,312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55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56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B9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39 - 1,893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AC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D1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14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7B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26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86 - 8,891</w:t>
            </w:r>
          </w:p>
        </w:tc>
      </w:tr>
      <w:tr w:rsidR="00DA22B6" w14:paraId="1D267AB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B9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A7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FF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FF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F3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58 - 1,464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FB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69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F7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33 - 1,437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86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FE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6C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F5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BB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110 - 10,865</w:t>
            </w:r>
          </w:p>
        </w:tc>
      </w:tr>
      <w:tr w:rsidR="00DA22B6" w14:paraId="579074C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BC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15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3A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A6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78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32 - 928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A4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D2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35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16 - 805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7E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12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37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6D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BB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54 - 6,553</w:t>
            </w:r>
          </w:p>
        </w:tc>
      </w:tr>
      <w:tr w:rsidR="00DA22B6" w14:paraId="1CFE45F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A2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EE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F8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E5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14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37 - 1,101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A0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B7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C5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19 - 883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69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33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6B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82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8E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73 - 8,534</w:t>
            </w:r>
          </w:p>
        </w:tc>
      </w:tr>
      <w:tr w:rsidR="00DA22B6" w14:paraId="6611165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82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23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31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30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A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21 - 781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2B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95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C2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9 - 483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95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BC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5F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78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FB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38 - 5,362</w:t>
            </w:r>
          </w:p>
        </w:tc>
      </w:tr>
      <w:tr w:rsidR="00DA22B6" w14:paraId="264FFC3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0B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70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3C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E6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DF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20 - 616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7E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31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68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9 - 382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56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3C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BF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73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D4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35 - 3,989</w:t>
            </w:r>
          </w:p>
        </w:tc>
      </w:tr>
      <w:tr w:rsidR="00DA22B6" w14:paraId="0ADA73F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A4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5F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EF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50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1D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39 - 1,088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30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69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7F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16 - 707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0F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32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F3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12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C8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60 - 7,804</w:t>
            </w:r>
          </w:p>
        </w:tc>
      </w:tr>
      <w:tr w:rsidR="00DA22B6" w14:paraId="69BBA3C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85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9B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60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3F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B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4.000 - 113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5D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E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90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54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F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29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2A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75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7.480 - 833</w:t>
            </w:r>
          </w:p>
        </w:tc>
      </w:tr>
      <w:tr w:rsidR="00DA22B6" w14:paraId="70EA260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C4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56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BD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87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00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55 - 1,104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49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D0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8E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22 - 735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9A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22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B8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C4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DA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94 - 8,351</w:t>
            </w:r>
          </w:p>
        </w:tc>
      </w:tr>
      <w:tr w:rsidR="00DA22B6" w14:paraId="32809B0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C8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3B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C3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5E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FF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12 - 161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97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23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7B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94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30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87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1C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E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15 - 1,192</w:t>
            </w:r>
          </w:p>
        </w:tc>
      </w:tr>
      <w:tr w:rsidR="00DA22B6" w14:paraId="112A605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5B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C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C5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9D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5F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52 - 865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A3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AD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4B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24 - 542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D4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A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3A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3A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69F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81 - 5,888</w:t>
            </w:r>
          </w:p>
        </w:tc>
      </w:tr>
      <w:tr w:rsidR="00DA22B6" w14:paraId="1203119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67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42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19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C9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5B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13 - 309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49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51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11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5 - 177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35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AA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D3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64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0D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24 - 2,049</w:t>
            </w:r>
          </w:p>
        </w:tc>
      </w:tr>
      <w:tr w:rsidR="00DA22B6" w14:paraId="071EA8C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B2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1C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00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84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5D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14 - 212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2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7F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8C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ED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2D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2C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E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9B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22 - 1,591</w:t>
            </w:r>
          </w:p>
        </w:tc>
      </w:tr>
      <w:tr w:rsidR="00DA22B6" w14:paraId="0B58BC0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73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7D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87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4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DC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52 - 999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7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06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77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23 - 536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E7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AE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BC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CA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03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84 - 6,973</w:t>
            </w:r>
          </w:p>
        </w:tc>
      </w:tr>
      <w:tr w:rsidR="00DA22B6" w14:paraId="734B896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D4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D3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64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5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17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100 - 2,640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A9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62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A4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34 - 1,437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72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2C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00E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C6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53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178 - 17,799</w:t>
            </w:r>
          </w:p>
        </w:tc>
      </w:tr>
      <w:tr w:rsidR="00DA22B6" w14:paraId="6DAEA8F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11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46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8B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45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D5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31 - 576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F7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56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2F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15 - 269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97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85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E2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FB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DC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57 - 4,062</w:t>
            </w:r>
          </w:p>
        </w:tc>
      </w:tr>
      <w:tr w:rsidR="00DA22B6" w14:paraId="0715419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53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45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CB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75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A1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158 - 2,818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D7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BC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32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66 - 1,617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1F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B7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7C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BB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F1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227 - 18,924</w:t>
            </w:r>
          </w:p>
        </w:tc>
      </w:tr>
      <w:tr w:rsidR="00DA22B6" w14:paraId="1DCD6C8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DF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5A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19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D9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C8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41 - 993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D0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C4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69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16 - 581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BED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24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2B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E6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16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72 - 7,095</w:t>
            </w:r>
          </w:p>
        </w:tc>
      </w:tr>
      <w:tr w:rsidR="00DA22B6" w14:paraId="2173E17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47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0F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71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27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AD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63 - 1,202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27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C9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DB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26 - 659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6A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D2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98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89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74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120 - 8,179</w:t>
            </w:r>
          </w:p>
        </w:tc>
      </w:tr>
      <w:tr w:rsidR="00DA22B6" w14:paraId="1B283E8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A6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5B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AC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45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71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A9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5C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4B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7 - 170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FF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F4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4C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BF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3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28 - 3,084</w:t>
            </w:r>
          </w:p>
        </w:tc>
      </w:tr>
    </w:tbl>
    <w:p w14:paraId="71F35FE9" w14:textId="77777777" w:rsidR="00DA22B6" w:rsidRDefault="00000000">
      <w:r>
        <w:br w:type="page"/>
      </w:r>
    </w:p>
    <w:p w14:paraId="20B3678E" w14:textId="77777777" w:rsidR="00DA22B6" w:rsidRDefault="00000000">
      <w:r>
        <w:rPr>
          <w:b/>
          <w:bCs/>
        </w:rPr>
        <w:lastRenderedPageBreak/>
        <w:t>Appendix C6.</w:t>
      </w:r>
      <w:r>
        <w:t xml:space="preserve"> Black rockfish harvest, release, release mortality, weight, and total mortality estimates by year and user group for the Southeast, Southwest, Chignik and South Alaska Peninsula (SAKPEN) districts (SOKO2SAP)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7D9E224E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7A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Southeast, Southwest (Kodiak), Chignik and South Alaska Peninsula (SAKPEN) Black Rockfish</w:t>
            </w:r>
          </w:p>
        </w:tc>
      </w:tr>
      <w:tr w:rsidR="00DA22B6" w14:paraId="0503FE58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01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F1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C5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B2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7A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EF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2A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45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27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7A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3B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04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BA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42438062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1A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A5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5B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12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6F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2.000 - 183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0B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E9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A3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3 - 550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F7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A1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29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1B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6F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4.360 - 1,410</w:t>
            </w:r>
          </w:p>
        </w:tc>
      </w:tr>
      <w:tr w:rsidR="00DA22B6" w14:paraId="3BDDD1B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15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B0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65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73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C4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3.000 - 226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1C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D5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1C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4 - 639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EF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6E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24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02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44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6.840 - 1,832</w:t>
            </w:r>
          </w:p>
        </w:tc>
      </w:tr>
      <w:tr w:rsidR="00DA22B6" w14:paraId="4990B3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85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33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9F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DB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22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4.000 - 192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F5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95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BF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6 - 585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56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14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AB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5C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3C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7.490 - 1,574</w:t>
            </w:r>
          </w:p>
        </w:tc>
      </w:tr>
      <w:tr w:rsidR="00DA22B6" w14:paraId="473EAFF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F0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17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07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A8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4C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3.000 - 163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B0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E3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E1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5 - 467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2E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E2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AB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4F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31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7.860 - 1,247</w:t>
            </w:r>
          </w:p>
        </w:tc>
      </w:tr>
      <w:tr w:rsidR="00DA22B6" w14:paraId="008B67A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6B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0B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2F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E0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E7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8.000 - 356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5B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DB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DB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12 - 1,058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D0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DF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CF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77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34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18 - 2,896</w:t>
            </w:r>
          </w:p>
        </w:tc>
      </w:tr>
      <w:tr w:rsidR="00DA22B6" w14:paraId="27CF417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72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08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C6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7B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1B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8.000 - 335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00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67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56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12 - 963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1B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59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63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93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5A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19 - 2,538</w:t>
            </w:r>
          </w:p>
        </w:tc>
      </w:tr>
      <w:tr w:rsidR="00DA22B6" w14:paraId="2574765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4E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DC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52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ED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86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10.000 - 412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65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9A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88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14 - 1,087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02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57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EE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81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A0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19 - 3,167</w:t>
            </w:r>
          </w:p>
        </w:tc>
      </w:tr>
      <w:tr w:rsidR="00DA22B6" w14:paraId="348448A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E0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B5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95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EA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1D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13 - 622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46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F3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4D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22 - 1,795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5D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EF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4F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A9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F8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26 - 4,528</w:t>
            </w:r>
          </w:p>
        </w:tc>
      </w:tr>
      <w:tr w:rsidR="00DA22B6" w14:paraId="7F876B2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1A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3B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DF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AB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23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13 - 587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12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71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19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19 - 1,549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EA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F2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7C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B8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29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30 - 4,509</w:t>
            </w:r>
          </w:p>
        </w:tc>
      </w:tr>
      <w:tr w:rsidR="00DA22B6" w14:paraId="1132879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37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06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82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71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1B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14 - 767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83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DE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83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22 - 1,910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EE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59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EE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4A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F8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35 - 6,352</w:t>
            </w:r>
          </w:p>
        </w:tc>
      </w:tr>
      <w:tr w:rsidR="00DA22B6" w14:paraId="763EE95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17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53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B2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33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E5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20 - 1,050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F90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E3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E9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28 - 2,416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87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A4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AF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B9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B4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45 - 8,128</w:t>
            </w:r>
          </w:p>
        </w:tc>
      </w:tr>
      <w:tr w:rsidR="00DA22B6" w14:paraId="5DA1E3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E9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A7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CA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66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F0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21 - 1,108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4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1E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E0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31 - 2,566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70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7A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13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EF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04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48 - 9,004</w:t>
            </w:r>
          </w:p>
        </w:tc>
      </w:tr>
      <w:tr w:rsidR="00DA22B6" w14:paraId="13FEFE9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B7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F4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09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72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F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15 - 805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68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89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C6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21 - 1,834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FE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34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C0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7D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15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31 - 6,126</w:t>
            </w:r>
          </w:p>
        </w:tc>
      </w:tr>
      <w:tr w:rsidR="00DA22B6" w14:paraId="1939DC3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49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CB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94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EC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99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23 - 965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84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04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E6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34 - 2,297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E1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91F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7A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34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8C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40 - 7,685</w:t>
            </w:r>
          </w:p>
        </w:tc>
      </w:tr>
      <w:tr w:rsidR="00DA22B6" w14:paraId="3FD249D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F4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34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E2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81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D4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22 - 958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A8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D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C1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34 - 2,217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76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AB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FB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FB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A0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43 - 7,446</w:t>
            </w:r>
          </w:p>
        </w:tc>
      </w:tr>
      <w:tr w:rsidR="00DA22B6" w14:paraId="2FB8410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72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79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9D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AA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E6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21 - 934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CE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35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50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35 - 2,004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0B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3C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D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C7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49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39 - 6,772</w:t>
            </w:r>
          </w:p>
        </w:tc>
      </w:tr>
      <w:tr w:rsidR="00DA22B6" w14:paraId="6A39585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AC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D0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62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4C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63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23 - 941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D3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D2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CF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36 - 2,206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6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32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CE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D3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24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53 - 7,912</w:t>
            </w:r>
          </w:p>
        </w:tc>
      </w:tr>
      <w:tr w:rsidR="00DA22B6" w14:paraId="5361E3D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EF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52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85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CB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29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26 - 785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EC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40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16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35 - 1,730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20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6C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14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47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68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56 - 6,307</w:t>
            </w:r>
          </w:p>
        </w:tc>
      </w:tr>
      <w:tr w:rsidR="00DA22B6" w14:paraId="020BEC1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58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11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DF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54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A4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24 - 687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93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23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07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34 - 1,447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9C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B5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2E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7C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D7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44 - 5,309</w:t>
            </w:r>
          </w:p>
        </w:tc>
      </w:tr>
      <w:tr w:rsidR="00DA22B6" w14:paraId="6391C99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C4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E7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6D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40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62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23 - 674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5A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1F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9C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33 - 1,339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67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66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7A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48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EC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53 - 5,334</w:t>
            </w:r>
          </w:p>
        </w:tc>
      </w:tr>
      <w:tr w:rsidR="00DA22B6" w14:paraId="1D9FD2E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AF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87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A0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17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F5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28 - 777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0C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23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AB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34 - 1,501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7C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A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A7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73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1D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53 - 6,302</w:t>
            </w:r>
          </w:p>
        </w:tc>
      </w:tr>
      <w:tr w:rsidR="00DA22B6" w14:paraId="589A413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D9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9E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98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C9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3.563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39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2C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D4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D5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54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F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54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F8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73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13 - 363</w:t>
            </w:r>
          </w:p>
        </w:tc>
      </w:tr>
      <w:tr w:rsidR="00DA22B6" w14:paraId="3A29F6E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26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A4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FF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51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7.137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7D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56 - 84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5F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7A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9.417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6A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103 - 140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3A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96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53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C8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12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38 - 1,142</w:t>
            </w:r>
          </w:p>
        </w:tc>
      </w:tr>
      <w:tr w:rsidR="00DA22B6" w14:paraId="226E1BD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177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C7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7F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A9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7A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61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31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8.252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BD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60 - 93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C6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AE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2C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BF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EF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11 - 350</w:t>
            </w:r>
          </w:p>
        </w:tc>
      </w:tr>
      <w:tr w:rsidR="00DA22B6" w14:paraId="16DA14A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58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27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FE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73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3.107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D6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8.000 - 21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B7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81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64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B4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5A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91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0A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99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6.950 - 237</w:t>
            </w:r>
          </w:p>
        </w:tc>
      </w:tr>
      <w:tr w:rsidR="00DA22B6" w14:paraId="60FE4DB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D2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94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E4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E9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67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148 - 200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BE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A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6.262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82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49 - 74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99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7F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08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D3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BC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83 - 2,499</w:t>
            </w:r>
          </w:p>
        </w:tc>
      </w:tr>
      <w:tr w:rsidR="00DA22B6" w14:paraId="481484E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D8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D6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09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F6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9.828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0E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85 - 124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37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D2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9.951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55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109 - 148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F7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9E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B3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AE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48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49 - 1,576</w:t>
            </w:r>
          </w:p>
        </w:tc>
      </w:tr>
      <w:tr w:rsidR="00DA22B6" w14:paraId="6D55D80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E2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70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1F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11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0D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148 - 200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D1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92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59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124 - 168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59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10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9A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57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10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94 - 2,658</w:t>
            </w:r>
          </w:p>
        </w:tc>
      </w:tr>
      <w:tr w:rsidR="00DA22B6" w14:paraId="03E0727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AB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DC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77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A8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C0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165 - 226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DC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1B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79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340 - 429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27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32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EC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D4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81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118 - 3,187</w:t>
            </w:r>
          </w:p>
        </w:tc>
      </w:tr>
      <w:tr w:rsidR="00DA22B6" w14:paraId="4BC262B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DB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84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E08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61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6E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220 - 288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FC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9B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7D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198 - 259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78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E8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C8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A6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E6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126 - 3,885</w:t>
            </w:r>
          </w:p>
        </w:tc>
      </w:tr>
      <w:tr w:rsidR="00DA22B6" w14:paraId="116CFC2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F7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19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98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20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35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956 - 1,158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C0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5E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2F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764 - 938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19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88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AB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24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68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484 - 16,013</w:t>
            </w:r>
          </w:p>
        </w:tc>
      </w:tr>
      <w:tr w:rsidR="00DA22B6" w14:paraId="1E68679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44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72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B8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0E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19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978 - 1,188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A9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3E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CE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928 - 1,130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C0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3B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0C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CE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76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568 - 16,611</w:t>
            </w:r>
          </w:p>
        </w:tc>
      </w:tr>
      <w:tr w:rsidR="00DA22B6" w14:paraId="76B6392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C0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29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83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EE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FA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557 - 777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DD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B9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C4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360 - 507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18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C0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43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EC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E1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329 - 10,679</w:t>
            </w:r>
          </w:p>
        </w:tc>
      </w:tr>
      <w:tr w:rsidR="00DA22B6" w14:paraId="3E86D4C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3E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CF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C2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CA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9C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390 - 475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47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46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37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125 - 174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1D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B4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33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E8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55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213 - 6,231</w:t>
            </w:r>
          </w:p>
        </w:tc>
      </w:tr>
      <w:tr w:rsidR="00DA22B6" w14:paraId="4DAE1CE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29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A1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1F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21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0A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538 - 641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E7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86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54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241 - 301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89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FD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1C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07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90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281 - 8,566</w:t>
            </w:r>
          </w:p>
        </w:tc>
      </w:tr>
      <w:tr w:rsidR="00DA22B6" w14:paraId="44C9EE7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C3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C4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25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24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59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567 - 702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EE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48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3D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200 - 268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77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70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B8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CF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AD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329 - 9,321</w:t>
            </w:r>
          </w:p>
        </w:tc>
      </w:tr>
      <w:tr w:rsidR="00DA22B6" w14:paraId="17DA322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B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BB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17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5A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83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759 - 919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89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BE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D2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183 - 252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28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35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D0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24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A0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439 - 11,680</w:t>
            </w:r>
          </w:p>
        </w:tc>
      </w:tr>
      <w:tr w:rsidR="00DA22B6" w14:paraId="6139C81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5F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E0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C9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47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8F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538 - 642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4D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04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A8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338 - 417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A0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15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EE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60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FC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281 - 8,255</w:t>
            </w:r>
          </w:p>
        </w:tc>
      </w:tr>
      <w:tr w:rsidR="00DA22B6" w14:paraId="7C7B3F4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E7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F0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9D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1D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8DF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462 - 575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9A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A5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7.851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B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63 - 94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6A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C2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2B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7B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6D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260 - 7,315</w:t>
            </w:r>
          </w:p>
        </w:tc>
      </w:tr>
      <w:tr w:rsidR="00DA22B6" w14:paraId="20F7BF2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5A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29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04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A1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04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597 - 743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4E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44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15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401 - 505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56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B1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B4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AF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28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320 - 9,440</w:t>
            </w:r>
          </w:p>
        </w:tc>
      </w:tr>
      <w:tr w:rsidR="00DA22B6" w14:paraId="05E52BA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93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5F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47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F5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59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589 - 695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F9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E3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63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173 - 219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1F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13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F5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BA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8B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322 - 8,852</w:t>
            </w:r>
          </w:p>
        </w:tc>
      </w:tr>
      <w:tr w:rsidR="00DA22B6" w14:paraId="6D3D42D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42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5F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43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37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5E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599 - 704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77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0D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11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151 - 192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0C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B9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86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45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4D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333 - 9,048</w:t>
            </w:r>
          </w:p>
        </w:tc>
      </w:tr>
      <w:tr w:rsidR="00DA22B6" w14:paraId="477756B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1C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D8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5A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83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FC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556 - 656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52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1E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BA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19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6F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19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3E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1E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318 - 8,550</w:t>
            </w:r>
          </w:p>
        </w:tc>
      </w:tr>
      <w:tr w:rsidR="00DA22B6" w14:paraId="68E84C5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ED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14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7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48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4B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237 - 291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C9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5C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91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35 - 53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83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62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7A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49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0D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119 - 3,678</w:t>
            </w:r>
          </w:p>
        </w:tc>
      </w:tr>
      <w:tr w:rsidR="00DA22B6" w14:paraId="76A634E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BD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5F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71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90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1F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1,221 - 1,476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8A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19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9.492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C2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103 - 141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90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00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F5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74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2B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621 - 19,257</w:t>
            </w:r>
          </w:p>
        </w:tc>
      </w:tr>
      <w:tr w:rsidR="00DA22B6" w14:paraId="4EDFBA5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71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86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27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87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C7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950 - 1,164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CA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FF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B2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129 - 174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97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3C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C7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8A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D8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477 - 15,284</w:t>
            </w:r>
          </w:p>
        </w:tc>
      </w:tr>
      <w:tr w:rsidR="00DA22B6" w14:paraId="6479C16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5D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D7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8B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4A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81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1,074 - 1,284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EE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60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D7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46 - 69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6E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F4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A6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44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26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636 - 16,604</w:t>
            </w:r>
          </w:p>
        </w:tc>
      </w:tr>
      <w:tr w:rsidR="00DA22B6" w14:paraId="261A24B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9D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AA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FA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94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5C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20 - 1,236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3B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25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87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59 - 7,722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CC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C8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53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A8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A6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60 - 12,153</w:t>
            </w:r>
          </w:p>
        </w:tc>
      </w:tr>
      <w:tr w:rsidR="00DA22B6" w14:paraId="1047DD1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76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96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B9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06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D9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31 - 1,371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81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F8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B4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88 - 8,130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CB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E6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E7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D3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87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81 - 12,866</w:t>
            </w:r>
          </w:p>
        </w:tc>
      </w:tr>
      <w:tr w:rsidR="00DA22B6" w14:paraId="00E38CF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34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DD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7A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25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D9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42 - 1,239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00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83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F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129 - 7,116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91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C3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33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48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3B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106 - 12,707</w:t>
            </w:r>
          </w:p>
        </w:tc>
      </w:tr>
      <w:tr w:rsidR="00DA22B6" w14:paraId="0890841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18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BDD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5B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43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E0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35 - 986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19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86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08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98 - 6,022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2B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1E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C1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E8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5E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90 - 10,277</w:t>
            </w:r>
          </w:p>
        </w:tc>
      </w:tr>
      <w:tr w:rsidR="00DA22B6" w14:paraId="1F765F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49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25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8C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EA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D3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100 - 2,247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8F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D0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C0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309 - 12,982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E5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AC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38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B9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FF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276 - 22,979</w:t>
            </w:r>
          </w:p>
        </w:tc>
      </w:tr>
      <w:tr w:rsidR="00DA22B6" w14:paraId="458CFF7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98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5A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57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5C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DC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97 - 1,902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A3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A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28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275 - 11,452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42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DA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CD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9B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2A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262 - 18,546</w:t>
            </w:r>
          </w:p>
        </w:tc>
      </w:tr>
      <w:tr w:rsidR="00DA22B6" w14:paraId="345825C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68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81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F9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5D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44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112 - 2,176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84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0A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FD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313 - 14,452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99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71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52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8C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6,034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BC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281 - 21,484</w:t>
            </w:r>
          </w:p>
        </w:tc>
      </w:tr>
      <w:tr w:rsidR="00DA22B6" w14:paraId="02A65DF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04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37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4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B6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97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160 - 3,602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7A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9E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6A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530 - 21,959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67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77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C9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42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10,966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E0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454 - 35,845</w:t>
            </w:r>
          </w:p>
        </w:tc>
      </w:tr>
      <w:tr w:rsidR="00DA22B6" w14:paraId="1BFB4F3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D2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D4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AB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2C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39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164 - 3,726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C5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A2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B7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508 - 21,194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2A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EC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7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2C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9F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419 - 35,475</w:t>
            </w:r>
          </w:p>
        </w:tc>
      </w:tr>
      <w:tr w:rsidR="00DA22B6" w14:paraId="1B28755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DA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17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05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00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84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190 - 4,726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90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26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36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583 - 26,076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CA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CE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F0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3D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13,567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BF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479 - 44,281</w:t>
            </w:r>
          </w:p>
        </w:tc>
      </w:tr>
      <w:tr w:rsidR="00DA22B6" w14:paraId="582D144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55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DB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00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2D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F1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247 - 6,231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11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38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10,278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6E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696 - 32,810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6D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F0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D2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FD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17,926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40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563 - 58,106</w:t>
            </w:r>
          </w:p>
        </w:tc>
      </w:tr>
      <w:tr w:rsidR="00DA22B6" w14:paraId="0CFAA4F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CE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FF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16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86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BF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257 - 7,052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5B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6B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11,096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35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798 - 35,076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EF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0D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3E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9,431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A4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19,917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20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591 - 59,922</w:t>
            </w:r>
          </w:p>
        </w:tc>
      </w:tr>
      <w:tr w:rsidR="00DA22B6" w14:paraId="7C86F6F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65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AE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EF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DE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7D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196 - 4,949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74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D7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3A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597 - 25,335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E8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B8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85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28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13,200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F9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500 - 49,584</w:t>
            </w:r>
          </w:p>
        </w:tc>
      </w:tr>
      <w:tr w:rsidR="00DA22B6" w14:paraId="1E65ECB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C6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D2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7F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30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47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296 - 5,539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99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FD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9E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1,032 - 26,472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D6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DA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D0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9,273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59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14,038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9C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856 - 50,332</w:t>
            </w:r>
          </w:p>
        </w:tc>
      </w:tr>
      <w:tr w:rsidR="00DA22B6" w14:paraId="034452C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9A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0E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9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52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00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290 - 5,487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DE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9B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E6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931 - 25,769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A3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093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DE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71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17,495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C3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705 - 51,194</w:t>
            </w:r>
          </w:p>
        </w:tc>
      </w:tr>
      <w:tr w:rsidR="00DA22B6" w14:paraId="34E53C8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E7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85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41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E4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7D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293 - 5,339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E7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38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7B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937 - 23,934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96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BC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CB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9,216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51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13,429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55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694 - 48,487</w:t>
            </w:r>
          </w:p>
        </w:tc>
      </w:tr>
      <w:tr w:rsidR="00DA22B6" w14:paraId="58281A6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2C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86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6A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A8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11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367 - 5,623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18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5E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8,244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E6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1,140 - 28,330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BB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22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AF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98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16,034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64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836 - 57,586</w:t>
            </w:r>
          </w:p>
        </w:tc>
      </w:tr>
      <w:tr w:rsidR="00DA22B6" w14:paraId="55428EF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DD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CE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CB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B6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15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282 - 4,421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93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88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18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813 - 20,091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49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58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F1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8,399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50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12,365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24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552 - 46,463</w:t>
            </w:r>
          </w:p>
        </w:tc>
      </w:tr>
      <w:tr w:rsidR="00DA22B6" w14:paraId="40672C0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72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BB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AF1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6B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FD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308 - 4,040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8E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6F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F5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792 - 17,654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A9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76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CD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90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10,602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E3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516 - 38,984</w:t>
            </w:r>
          </w:p>
        </w:tc>
      </w:tr>
      <w:tr w:rsidR="00DA22B6" w14:paraId="7431922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8F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AA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56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16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69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326 - 3,932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ED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18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8E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814 - 16,595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3C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0F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F0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BE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08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715 - 39,650</w:t>
            </w:r>
          </w:p>
        </w:tc>
      </w:tr>
      <w:tr w:rsidR="00DA22B6" w14:paraId="074FD33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5C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C3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23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A4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F2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343 - 4,842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90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3D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89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819 - 17,583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40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C0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0B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1B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13,109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21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651 - 44,066</w:t>
            </w:r>
          </w:p>
        </w:tc>
      </w:tr>
      <w:tr w:rsidR="00DA22B6" w14:paraId="7E0A3F4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0B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05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57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5F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DE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134 - 2,518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A1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D8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2E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361 - 8,116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3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6E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DA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C9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2F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287 - 22,488</w:t>
            </w:r>
          </w:p>
        </w:tc>
      </w:tr>
      <w:tr w:rsidR="00DA22B6" w14:paraId="5923F80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D7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4B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8E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73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C2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232 - 2,854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CA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D2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C2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563 - 10,091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F8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34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9B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5,692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B3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2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438 - 26,656</w:t>
            </w:r>
          </w:p>
        </w:tc>
      </w:tr>
      <w:tr w:rsidR="00DA22B6" w14:paraId="510DFB3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F4F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DB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99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0F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87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242 - 3,370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79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67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D5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512 - 11,399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97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A1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7A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3A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F8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348 - 31,050</w:t>
            </w:r>
          </w:p>
        </w:tc>
      </w:tr>
      <w:tr w:rsidR="00DA22B6" w14:paraId="0CD6EAF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4F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63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8B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8F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02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171 - 3,030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3A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74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6A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365 - 10,108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FA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6D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33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A5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EC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393 - 29,024</w:t>
            </w:r>
          </w:p>
        </w:tc>
      </w:tr>
      <w:tr w:rsidR="00DA22B6" w14:paraId="511EC36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B5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25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53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3B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65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354 - 3,992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9F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F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54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728 - 14,028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AC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72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2E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96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9,938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F8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739 - 38,422</w:t>
            </w:r>
          </w:p>
        </w:tc>
      </w:tr>
      <w:tr w:rsidR="00DA22B6" w14:paraId="3EE4459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1E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FF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6A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2C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50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284 - 3,655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04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9A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65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482 - 10,379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9E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DF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5F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6B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EC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541 - 33,189</w:t>
            </w:r>
          </w:p>
        </w:tc>
      </w:tr>
      <w:tr w:rsidR="00DA22B6" w14:paraId="43D724D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8E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97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6E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7E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25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385 - 3,996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3D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53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70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639 - 11,206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09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58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5E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8,570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69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48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739 - 34,724</w:t>
            </w:r>
          </w:p>
        </w:tc>
      </w:tr>
      <w:tr w:rsidR="00DA22B6" w14:paraId="3B8E9C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2F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F0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7E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0D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55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548 - 5,219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52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30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C6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843 - 15,510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3A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45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FB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11,212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38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12,706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D8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905 - 45,781</w:t>
            </w:r>
          </w:p>
        </w:tc>
      </w:tr>
      <w:tr w:rsidR="00DA22B6" w14:paraId="2ED974B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8E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15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DF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CE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FD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672 - 6,046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2D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92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40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928 - 16,055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4C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46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52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12,818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55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13,806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B4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1,215 - 51,924</w:t>
            </w:r>
          </w:p>
        </w:tc>
      </w:tr>
      <w:tr w:rsidR="00DA22B6" w14:paraId="67A629B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0C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C5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80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F6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32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852 - 9,420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1C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29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22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1,048 - 21,879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63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BC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7C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17,574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92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21,721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B1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1,400 - 82,174</w:t>
            </w:r>
          </w:p>
        </w:tc>
      </w:tr>
      <w:tr w:rsidR="00DA22B6" w14:paraId="69A9BA1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5F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47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E7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B4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3D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936 - 9,867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F8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74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7F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937 - 19,358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96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3D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97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18,303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74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22,424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A5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1,463 - 86,088</w:t>
            </w:r>
          </w:p>
        </w:tc>
      </w:tr>
      <w:tr w:rsidR="00DA22B6" w14:paraId="289028A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3E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4F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AF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27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46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873 - 7,689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6A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72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B1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912 - 15,647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E0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DB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00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16,706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1B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17,902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A6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1,270 - 65,259</w:t>
            </w:r>
          </w:p>
        </w:tc>
      </w:tr>
      <w:tr w:rsidR="00DA22B6" w14:paraId="2DCA6BA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5E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AC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7A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CE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AA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930 - 7,717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E4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37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98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829 - 13,170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73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9E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91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A2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17,077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D1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1,248 - 63,832</w:t>
            </w:r>
          </w:p>
        </w:tc>
      </w:tr>
      <w:tr w:rsidR="00DA22B6" w14:paraId="7C1BB2E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19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0D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C1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29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B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848 - 7,140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21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86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31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595 - 8,211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F7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3E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2D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14,837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5F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15,613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9F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1,099 - 60,115</w:t>
            </w:r>
          </w:p>
        </w:tc>
      </w:tr>
      <w:tr w:rsidR="00DA22B6" w14:paraId="5B7F76D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19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15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58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E2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5E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1,009 - 8,016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73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B2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47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606 - 8,684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69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AF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C8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16,945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5C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17,669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95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1,389 - 68,631</w:t>
            </w:r>
          </w:p>
        </w:tc>
      </w:tr>
      <w:tr w:rsidR="00DA22B6" w14:paraId="06D1150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24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ED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91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99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4E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1,057 - 9,000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05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943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0D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550 - 9,835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B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F6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8E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18,204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92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19,175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C3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1,465 - 71,757</w:t>
            </w:r>
          </w:p>
        </w:tc>
      </w:tr>
      <w:tr w:rsidR="00DA22B6" w14:paraId="0D97D72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4A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3C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A6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FF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7A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933 - 8,463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31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C2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7D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427 - 7,489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28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63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54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16,400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94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17,472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18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1,128 - 68,122</w:t>
            </w:r>
          </w:p>
        </w:tc>
      </w:tr>
      <w:tr w:rsidR="00DA22B6" w14:paraId="4B807CD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03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92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61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9C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A1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1,911 - 14,452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7C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4E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F2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882 - 14,275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33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06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C1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26,853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59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30,136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E1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2,261 - 109,796</w:t>
            </w:r>
          </w:p>
        </w:tc>
      </w:tr>
      <w:tr w:rsidR="00DA22B6" w14:paraId="569C585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78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7C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EF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6,037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40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84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1,936 - 15,740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C3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BE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CC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693 - 12,342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65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FF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59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28,439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D9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33,274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37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2,218 - 120,681</w:t>
            </w:r>
          </w:p>
        </w:tc>
      </w:tr>
      <w:tr w:rsidR="00DA22B6" w14:paraId="1109F47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CA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52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2F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07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90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1,622 - 12,496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D0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74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66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391 - 8,183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8F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23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ED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24,477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4D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25,949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B4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1,967 - 97,088</w:t>
            </w:r>
          </w:p>
        </w:tc>
      </w:tr>
      <w:tr w:rsidR="00DA22B6" w14:paraId="6390D89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E7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E4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15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8,354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07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48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2,932 - 24,234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C7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E7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4E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1,117 - 19,617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E0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A4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2D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39,948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44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48,379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25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3,401 - 176,627</w:t>
            </w:r>
          </w:p>
        </w:tc>
      </w:tr>
      <w:tr w:rsidR="00DA22B6" w14:paraId="0C19049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4F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61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DC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A0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44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1,193 - 9,285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EA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CB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B8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282 - 4,174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9D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97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6E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18,895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9E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19,416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BC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1,289 - 72,127</w:t>
            </w:r>
          </w:p>
        </w:tc>
      </w:tr>
      <w:tr w:rsidR="00DA22B6" w14:paraId="69B0675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34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56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D6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2C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D6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1,397 - 11,522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25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76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3E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281 - 5,048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73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35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4D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22,216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0A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23,999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89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1,736 - 91,406</w:t>
            </w:r>
          </w:p>
        </w:tc>
      </w:tr>
      <w:tr w:rsidR="00DA22B6" w14:paraId="511D192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6B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E4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0F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1E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54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1,671 - 12,674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B4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BE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E76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315 - 4,660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E7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28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F2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25,105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5F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26,047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D4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1,777 - 96,664</w:t>
            </w:r>
          </w:p>
        </w:tc>
      </w:tr>
      <w:tr w:rsidR="00DA22B6" w14:paraId="40BCFE7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2A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D6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5AD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18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E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1,512 - 12,647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17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44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AD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222 - 4,627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C0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9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79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23,330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2E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26,743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FB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1,874 - 98,206</w:t>
            </w:r>
          </w:p>
        </w:tc>
      </w:tr>
      <w:tr w:rsidR="00DA22B6" w14:paraId="0C1D77F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14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8E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CF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4A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A6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1,758 - 11,557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5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58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FA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275 - 5,633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5B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BB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CC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47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25,965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4A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2,049 - 99,166</w:t>
            </w:r>
          </w:p>
        </w:tc>
      </w:tr>
    </w:tbl>
    <w:p w14:paraId="618FA64D" w14:textId="77777777" w:rsidR="00DA22B6" w:rsidRDefault="00000000">
      <w:r>
        <w:br w:type="page"/>
      </w:r>
    </w:p>
    <w:p w14:paraId="5EEBCFEE" w14:textId="77777777" w:rsidR="00DA22B6" w:rsidRDefault="00000000">
      <w:r>
        <w:rPr>
          <w:b/>
          <w:bCs/>
        </w:rPr>
        <w:lastRenderedPageBreak/>
        <w:t>Appendix C7.</w:t>
      </w:r>
      <w:r>
        <w:t xml:space="preserve"> Black rockfish harvest, release, release mortality, weight, and total mortality estimates by year and user group for the Westside and Mainland districts (WKMA)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43EC013C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D6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Westside and Mainland Kodiak districts Black Rockfish</w:t>
            </w:r>
          </w:p>
        </w:tc>
      </w:tr>
      <w:tr w:rsidR="00DA22B6" w14:paraId="745448C4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26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5B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62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23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7E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F2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BE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4D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91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F8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57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0C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92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5798B31A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6C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01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7F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67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1.764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4F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1.000 - 7.000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D1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49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1.825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2E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0 - 7.000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93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15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3F7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1D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ED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1.100 - 57</w:t>
            </w:r>
          </w:p>
        </w:tc>
      </w:tr>
      <w:tr w:rsidR="00DA22B6" w14:paraId="3E712B1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E4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7C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95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74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1E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1.000 - 6.000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59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BD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E1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AA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4A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44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F8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F5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1.060 - 49</w:t>
            </w:r>
          </w:p>
        </w:tc>
      </w:tr>
      <w:tr w:rsidR="00DA22B6" w14:paraId="77F3A4F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CA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C6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DA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DC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98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1.000 - 4.000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99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BD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73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81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1B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B8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8.160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8B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8.449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DA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0.800 - 33</w:t>
            </w:r>
          </w:p>
        </w:tc>
      </w:tr>
      <w:tr w:rsidR="00DA22B6" w14:paraId="1F228C1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59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CA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40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11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AB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DA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4D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AA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D9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49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C4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34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3D8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0.610 - 21</w:t>
            </w:r>
          </w:p>
        </w:tc>
      </w:tr>
      <w:tr w:rsidR="00DA22B6" w14:paraId="7336D83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14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B9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A6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F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D2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69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EC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ED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0C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60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25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7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5D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0.480 - 21</w:t>
            </w:r>
          </w:p>
        </w:tc>
      </w:tr>
      <w:tr w:rsidR="00DA22B6" w14:paraId="391B900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AD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09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D6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D5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0B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94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9E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09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FA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E5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3D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27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B0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0.450 - 17</w:t>
            </w:r>
          </w:p>
        </w:tc>
      </w:tr>
      <w:tr w:rsidR="00DA22B6" w14:paraId="5612A4B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7E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DC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5E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6A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21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0F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2B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1F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FF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58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37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67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82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0.350 - 13</w:t>
            </w:r>
          </w:p>
        </w:tc>
      </w:tr>
      <w:tr w:rsidR="00DA22B6" w14:paraId="1458D9A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0E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B4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E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BB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06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A0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E4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79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A2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7E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46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0E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3.145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CD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0.260 - 12</w:t>
            </w:r>
          </w:p>
        </w:tc>
      </w:tr>
      <w:tr w:rsidR="00DA22B6" w14:paraId="204BF66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02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63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35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A1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99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22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A8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BE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B7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0D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5F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A4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46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0.270 - 10</w:t>
            </w:r>
          </w:p>
        </w:tc>
      </w:tr>
      <w:tr w:rsidR="00DA22B6" w14:paraId="1EC3A11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8CE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5C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2C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DA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ED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BD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CE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91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CE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11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3F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2.540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FB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E1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0.230 - 10</w:t>
            </w:r>
          </w:p>
        </w:tc>
      </w:tr>
      <w:tr w:rsidR="00DA22B6" w14:paraId="092559D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53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A6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01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8F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B1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65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CB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56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45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DF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31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6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D4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0.240 - 10</w:t>
            </w:r>
          </w:p>
        </w:tc>
      </w:tr>
      <w:tr w:rsidR="00DA22B6" w14:paraId="1CADEDA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27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56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E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D7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34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38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01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D4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D6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68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8B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2.860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FD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2.880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76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0.260 - 11</w:t>
            </w:r>
          </w:p>
        </w:tc>
      </w:tr>
      <w:tr w:rsidR="00DA22B6" w14:paraId="5594C80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64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03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A3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F6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CA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06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0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E4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75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0A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84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A0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6F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0.320 - 14</w:t>
            </w:r>
          </w:p>
        </w:tc>
      </w:tr>
      <w:tr w:rsidR="00DA22B6" w14:paraId="7019406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A5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A5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75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3F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2A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57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3C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4F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21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38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71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19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F7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0.390 - 19</w:t>
            </w:r>
          </w:p>
        </w:tc>
      </w:tr>
      <w:tr w:rsidR="00DA22B6" w14:paraId="674F37D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A5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03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77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7B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79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1.000 - 3.000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A6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1D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C6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20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CA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70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F0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7.329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DF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0.720 - 28</w:t>
            </w:r>
          </w:p>
        </w:tc>
      </w:tr>
      <w:tr w:rsidR="00DA22B6" w14:paraId="515558D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64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DA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81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79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DD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EB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A0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E1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8C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42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67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8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62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1.090 - 43</w:t>
            </w:r>
          </w:p>
        </w:tc>
      </w:tr>
      <w:tr w:rsidR="00DA22B6" w14:paraId="2481734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69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F6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57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5E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3A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2.000 - 8.000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8C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B8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29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C7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33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73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33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88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1.980 - 67</w:t>
            </w:r>
          </w:p>
        </w:tc>
      </w:tr>
      <w:tr w:rsidR="00DA22B6" w14:paraId="65AC585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5C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8A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50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07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5A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5.000 - 22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92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DC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04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BE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19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69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7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CE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5.150 - 189</w:t>
            </w:r>
          </w:p>
        </w:tc>
      </w:tr>
      <w:tr w:rsidR="00DA22B6" w14:paraId="403EF5D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5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8B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01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22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4E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E5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C8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30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5F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61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05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83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46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4.860 - 199</w:t>
            </w:r>
          </w:p>
        </w:tc>
      </w:tr>
      <w:tr w:rsidR="00DA22B6" w14:paraId="0CCEE57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1A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F8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AC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23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9F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EA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A1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41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51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B0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C8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72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3C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18 - 543</w:t>
            </w:r>
          </w:p>
        </w:tc>
      </w:tr>
      <w:tr w:rsidR="00DA22B6" w14:paraId="2AF456D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D1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D6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F5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E0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C9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43 - 190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2C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70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BE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17 - 238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49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B6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D6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F5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80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42 - 1,663</w:t>
            </w:r>
          </w:p>
        </w:tc>
      </w:tr>
      <w:tr w:rsidR="00DA22B6" w14:paraId="4429048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62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68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64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2E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23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85 - 134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70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6D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00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27 - 231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51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CD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3A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49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9E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61 - 1,681</w:t>
            </w:r>
          </w:p>
        </w:tc>
      </w:tr>
      <w:tr w:rsidR="00DA22B6" w14:paraId="0545F90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E3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D5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80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07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A3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155 - 228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96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C7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92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177 - 269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CC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6F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70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DB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CE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113 - 2,959</w:t>
            </w:r>
          </w:p>
        </w:tc>
      </w:tr>
      <w:tr w:rsidR="00DA22B6" w14:paraId="55C8C34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D7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34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2B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4E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81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225 - 325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63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54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DB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216 - 321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F0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54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78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7D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4C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150 - 4,231</w:t>
            </w:r>
          </w:p>
        </w:tc>
      </w:tr>
      <w:tr w:rsidR="00DA22B6" w14:paraId="2A851CA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76E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C9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27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F4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AD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807 - 1,142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2F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69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87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206 - 312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C9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B6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05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16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18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579 - 14,176</w:t>
            </w:r>
          </w:p>
        </w:tc>
      </w:tr>
      <w:tr w:rsidR="00DA22B6" w14:paraId="0376865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25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63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8C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73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D9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588 - 821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63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64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C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233 - 345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FD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DD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5C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AA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1E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441 - 10,472</w:t>
            </w:r>
          </w:p>
        </w:tc>
      </w:tr>
      <w:tr w:rsidR="00DA22B6" w14:paraId="67E2874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87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85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12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B7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3A1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708 - 995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C5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6E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07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441 - 623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E1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50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51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9F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B4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475 - 12,887</w:t>
            </w:r>
          </w:p>
        </w:tc>
      </w:tr>
      <w:tr w:rsidR="00DA22B6" w14:paraId="3A5E952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52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64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C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79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75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522 - 739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80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20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1F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194 - 289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85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4E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67B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DD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57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359 - 9,079</w:t>
            </w:r>
          </w:p>
        </w:tc>
      </w:tr>
      <w:tr w:rsidR="00DA22B6" w14:paraId="2EEE2B1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CA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D9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2D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A8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AB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849 - 1,169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CE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C2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3E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286 - 410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C8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28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2A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FB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53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536 - 14,946</w:t>
            </w:r>
          </w:p>
        </w:tc>
      </w:tr>
      <w:tr w:rsidR="00DA22B6" w14:paraId="0B2D738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37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2A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B1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CA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62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427 - 612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E6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B6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98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377 - 533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73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4C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A1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8D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2E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337 - 7,956</w:t>
            </w:r>
          </w:p>
        </w:tc>
      </w:tr>
      <w:tr w:rsidR="00DA22B6" w14:paraId="0736C05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F9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4B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AB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C7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95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973 - 1,340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99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57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C8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257 - 369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2F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ED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07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EC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71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585 - 17,016</w:t>
            </w:r>
          </w:p>
        </w:tc>
      </w:tr>
      <w:tr w:rsidR="00DA22B6" w14:paraId="76DA1B3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13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95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84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38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B5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664 - 931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3C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76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8B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357 - 511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DA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74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62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2C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EF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457 - 12,139</w:t>
            </w:r>
          </w:p>
        </w:tc>
      </w:tr>
      <w:tr w:rsidR="00DA22B6" w14:paraId="03AC1A4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9F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1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BD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96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55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1,119 - 1,552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6B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62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F5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463 - 652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07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D3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CD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BB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6C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798 - 20,042</w:t>
            </w:r>
          </w:p>
        </w:tc>
      </w:tr>
      <w:tr w:rsidR="00DA22B6" w14:paraId="466038B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F4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CA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AF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0A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E0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586 - 828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B3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8F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39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328 - 467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7F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6B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87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EF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62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432 - 10,880</w:t>
            </w:r>
          </w:p>
        </w:tc>
      </w:tr>
      <w:tr w:rsidR="00DA22B6" w14:paraId="3626C4C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D4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24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36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B4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1B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900 - 1,148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8B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3C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56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258 - 342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34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2C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80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CF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B2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453 - 14,792</w:t>
            </w:r>
          </w:p>
        </w:tc>
      </w:tr>
      <w:tr w:rsidR="00DA22B6" w14:paraId="6C3687A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10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F0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DC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5A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9C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991 - 1,353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39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33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99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384 - 544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9C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15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2A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D6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46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628 - 17,680</w:t>
            </w:r>
          </w:p>
        </w:tc>
      </w:tr>
      <w:tr w:rsidR="00DA22B6" w14:paraId="5A0CC38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4B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46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F0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49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D3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1,209 - 1,664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4A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5E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E7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644 - 895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AC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A0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AA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2D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09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663 - 20,660</w:t>
            </w:r>
          </w:p>
        </w:tc>
      </w:tr>
      <w:tr w:rsidR="00DA22B6" w14:paraId="41CAEF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0E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13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B4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24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88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1,294 - 1,797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1A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56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14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660 - 927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82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5E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B5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DC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B1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958 - 22,482</w:t>
            </w:r>
          </w:p>
        </w:tc>
      </w:tr>
      <w:tr w:rsidR="00DA22B6" w14:paraId="380F138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EF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7E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23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2D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5D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1,239 - 1,703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90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5A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15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629 - 876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3B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92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3F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51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BA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781 - 21,750</w:t>
            </w:r>
          </w:p>
        </w:tc>
      </w:tr>
      <w:tr w:rsidR="00DA22B6" w14:paraId="11975C5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DC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CF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CF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AC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57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1,969 - 2,693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84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F0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BC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1,261 - 1,731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C5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CA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59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12,305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D5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8,381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70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1,358 - 34,084</w:t>
            </w:r>
          </w:p>
        </w:tc>
      </w:tr>
      <w:tr w:rsidR="00DA22B6" w14:paraId="0AE52E7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F8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F6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99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21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6F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1,800 - 2,344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6B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74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94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851 - 1,124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EC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E7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DC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10,543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94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D6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964 - 29,085</w:t>
            </w:r>
          </w:p>
        </w:tc>
      </w:tr>
      <w:tr w:rsidR="00DA22B6" w14:paraId="5FA2D26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2F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11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08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F3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B4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2,682 - 3,636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AB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40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A9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1,377 - 1,876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D2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56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49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16,565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32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11,325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C9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1,642 - 46,872</w:t>
            </w:r>
          </w:p>
        </w:tc>
      </w:tr>
      <w:tr w:rsidR="00DA22B6" w14:paraId="579B8CD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AA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1B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08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6E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81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4,128 - 5,705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1F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72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66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799 - 1,126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0E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83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A2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25,831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64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17,475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BF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2,537 - 71,428</w:t>
            </w:r>
          </w:p>
        </w:tc>
      </w:tr>
      <w:tr w:rsidR="00DA22B6" w14:paraId="453A64C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11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CA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3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CD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14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2,671 - 3,508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5D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1E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50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1,041 - 1,377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D5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02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FB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15,778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60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10,801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24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1,573 - 44,945</w:t>
            </w:r>
          </w:p>
        </w:tc>
      </w:tr>
      <w:tr w:rsidR="00DA22B6" w14:paraId="72AC73C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3B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C9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55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E1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0C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5,127 - 6,956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73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E4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A0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2,083 - 2,860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57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FF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4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87E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21,813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66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3,175 - 90,024</w:t>
            </w:r>
          </w:p>
        </w:tc>
      </w:tr>
      <w:tr w:rsidR="00DA22B6" w14:paraId="47FB746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5A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DB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40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9,417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B2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1A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8,117 - 9,788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75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97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FD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1,805 - 2,204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A1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26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E6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45,347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D1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30,508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9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5,470 - 125,656</w:t>
            </w:r>
          </w:p>
        </w:tc>
      </w:tr>
      <w:tr w:rsidR="00DA22B6" w14:paraId="2DA373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77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56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67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8,332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E5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DA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7,032 - 8,698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A4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19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2E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1,674 - 2,095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C8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55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08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40,066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F4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27,253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65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4,083 - 109,921</w:t>
            </w:r>
          </w:p>
        </w:tc>
      </w:tr>
      <w:tr w:rsidR="00DA22B6" w14:paraId="10BEC38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11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7F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E5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9C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4A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AC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23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A0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21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FF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F3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A1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3.837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0F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0.010 - 14</w:t>
            </w:r>
          </w:p>
        </w:tc>
      </w:tr>
      <w:tr w:rsidR="00DA22B6" w14:paraId="652A705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D8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CF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F4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2F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C4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77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B9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16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AF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75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D3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B4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3.316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42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0.010 - 12</w:t>
            </w:r>
          </w:p>
        </w:tc>
      </w:tr>
      <w:tr w:rsidR="00DA22B6" w14:paraId="14A9616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C2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56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DA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67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34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43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9F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89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24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59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4C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4E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2.283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3C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0.010 - 8.070</w:t>
            </w:r>
          </w:p>
        </w:tc>
      </w:tr>
      <w:tr w:rsidR="00DA22B6" w14:paraId="0820D70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65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FB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C2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22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83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07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41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B9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69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A0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C4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F3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D9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0.010 - 5.630</w:t>
            </w:r>
          </w:p>
        </w:tc>
      </w:tr>
      <w:tr w:rsidR="00DA22B6" w14:paraId="6B4F7D3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1B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48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0B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D4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48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05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FB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5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16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EA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8C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D2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1.515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7C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0.010 - 5.090</w:t>
            </w:r>
          </w:p>
        </w:tc>
      </w:tr>
      <w:tr w:rsidR="00DA22B6" w14:paraId="71EFF9F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D4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3A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92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9B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CA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E6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2B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6F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94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B5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EC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78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A4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0.000 - 4.390</w:t>
            </w:r>
          </w:p>
        </w:tc>
      </w:tr>
      <w:tr w:rsidR="00DA22B6" w14:paraId="0964D0D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A4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B5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B6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A4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09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57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9D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3B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D5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5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3F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FC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A0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0.000 - 3.510</w:t>
            </w:r>
          </w:p>
        </w:tc>
      </w:tr>
      <w:tr w:rsidR="00DA22B6" w14:paraId="28411D9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69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F6E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DA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C7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3D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A0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2E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D6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1F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32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A2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49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C8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0.000 - 3.080</w:t>
            </w:r>
          </w:p>
        </w:tc>
      </w:tr>
      <w:tr w:rsidR="00DA22B6" w14:paraId="23BB1B7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CC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95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5C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37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8C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6F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D2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E0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1F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F6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E3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85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77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0.000 - 2.750</w:t>
            </w:r>
          </w:p>
        </w:tc>
      </w:tr>
      <w:tr w:rsidR="00DA22B6" w14:paraId="165DB8B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F9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54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E8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60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80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B0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57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9F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FC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2F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C3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19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F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0.000 - 2.570</w:t>
            </w:r>
          </w:p>
        </w:tc>
      </w:tr>
      <w:tr w:rsidR="00DA22B6" w14:paraId="4358418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F5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28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FB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43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41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F1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1E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72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7B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BB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86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87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CD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0.000 - 2.770</w:t>
            </w:r>
          </w:p>
        </w:tc>
      </w:tr>
      <w:tr w:rsidR="00DA22B6" w14:paraId="259064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C8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B5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39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D2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0D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51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F6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88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1B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FD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D1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50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E5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0.000 - 2.870</w:t>
            </w:r>
          </w:p>
        </w:tc>
      </w:tr>
      <w:tr w:rsidR="00DA22B6" w14:paraId="50C078C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3A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F5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5B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F1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59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C7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22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DA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79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BE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01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24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67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0.000 - 3.360</w:t>
            </w:r>
          </w:p>
        </w:tc>
      </w:tr>
      <w:tr w:rsidR="00DA22B6" w14:paraId="6B33088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30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5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61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9D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FE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78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05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70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17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AF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C4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47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C5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0.000 - 4.700</w:t>
            </w:r>
          </w:p>
        </w:tc>
      </w:tr>
      <w:tr w:rsidR="00DA22B6" w14:paraId="5236DAF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2F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25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F6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0D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AA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FC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84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FC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98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0B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48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B1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0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0.000 - 7.000</w:t>
            </w:r>
          </w:p>
        </w:tc>
      </w:tr>
      <w:tr w:rsidR="00DA22B6" w14:paraId="5A6E82C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AB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F8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56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8F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79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77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2E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46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38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C4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F7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1.500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14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62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0.010 - 11</w:t>
            </w:r>
          </w:p>
        </w:tc>
      </w:tr>
      <w:tr w:rsidR="00DA22B6" w14:paraId="01BC67E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FB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12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4B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25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D7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85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82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5A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EA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32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63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77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F9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0.020 - 17</w:t>
            </w:r>
          </w:p>
        </w:tc>
      </w:tr>
      <w:tr w:rsidR="00DA22B6" w14:paraId="7C184A2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95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43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DC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00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1.796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F3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0.000 - 7.000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57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F4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2E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98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9E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2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7.210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F7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25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0.050 - 51</w:t>
            </w:r>
          </w:p>
        </w:tc>
      </w:tr>
      <w:tr w:rsidR="00DA22B6" w14:paraId="45FCB3E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E1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76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32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5D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1.896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87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0.000 - 7.000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B0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6C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1.406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F7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08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7A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2D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7.440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20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D1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0.050 - 52</w:t>
            </w:r>
          </w:p>
        </w:tc>
      </w:tr>
      <w:tr w:rsidR="00DA22B6" w14:paraId="5A6DF37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DA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8B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3E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FE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F2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B7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C6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EE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5C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AB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B2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54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57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0.110 - 139</w:t>
            </w:r>
          </w:p>
        </w:tc>
      </w:tr>
      <w:tr w:rsidR="00DA22B6" w14:paraId="7963291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0C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B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C9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57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3F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56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49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6A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FF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93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6E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92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8C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0.380 - 429</w:t>
            </w:r>
          </w:p>
        </w:tc>
      </w:tr>
      <w:tr w:rsidR="00DA22B6" w14:paraId="1A33D06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C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5B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70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20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93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0.000 - 72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9D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AC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A5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64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AF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53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3C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04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0.430 - 588</w:t>
            </w:r>
          </w:p>
        </w:tc>
      </w:tr>
      <w:tr w:rsidR="00DA22B6" w14:paraId="3819AB1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A6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89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52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44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77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D6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45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74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1C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5C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E3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0E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A4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0.910 - 939</w:t>
            </w:r>
          </w:p>
        </w:tc>
      </w:tr>
      <w:tr w:rsidR="00DA22B6" w14:paraId="1056A82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A7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A0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74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02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06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0.000 - 171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0B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CD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12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68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77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9F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EA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78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1.090 - 1,388</w:t>
            </w:r>
          </w:p>
        </w:tc>
      </w:tr>
      <w:tr w:rsidR="00DA22B6" w14:paraId="280EFDD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10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7B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56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66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9B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1.000 - 393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EC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43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2E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D5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15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F7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F5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CD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3.230 - 2,937</w:t>
            </w:r>
          </w:p>
        </w:tc>
      </w:tr>
      <w:tr w:rsidR="00DA22B6" w14:paraId="592D9FF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FB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67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E6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73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C9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1.000 - 349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74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7A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13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19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7B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2D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5F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29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2.410 - 2,677</w:t>
            </w:r>
          </w:p>
        </w:tc>
      </w:tr>
      <w:tr w:rsidR="00DA22B6" w14:paraId="5FB025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4F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44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E7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38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E7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1.000 - 424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22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BF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2E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29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56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7B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F7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43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2.740 - 3,302</w:t>
            </w:r>
          </w:p>
        </w:tc>
      </w:tr>
      <w:tr w:rsidR="00DA22B6" w14:paraId="043D651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D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AC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8A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D3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1F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1.000 - 434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93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55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3C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87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A7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2F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AE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3E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3.020 - 3,003</w:t>
            </w:r>
          </w:p>
        </w:tc>
      </w:tr>
      <w:tr w:rsidR="00DA22B6" w14:paraId="5A7BC55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53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83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2F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77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E2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1.000 - 522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23F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74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E3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0 - 456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B3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16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D4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4B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D2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3.290 - 3,882</w:t>
            </w:r>
          </w:p>
        </w:tc>
      </w:tr>
      <w:tr w:rsidR="00DA22B6" w14:paraId="74F4FEC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02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D5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38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32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00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1.000 - 394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86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AC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F8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EC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F5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A1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5E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7B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2.630 - 3,022</w:t>
            </w:r>
          </w:p>
        </w:tc>
      </w:tr>
      <w:tr w:rsidR="00DA22B6" w14:paraId="4A2B7BB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4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8E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5F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EF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C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2.000 - 660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7C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EA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E9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53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EF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C2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93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CF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5.630 - 5,059</w:t>
            </w:r>
          </w:p>
        </w:tc>
      </w:tr>
      <w:tr w:rsidR="00DA22B6" w14:paraId="2795B05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EC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85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54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45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1E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1.000 - 592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36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AA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D9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D5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B9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9D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1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C7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3.680 - 4,490</w:t>
            </w:r>
          </w:p>
        </w:tc>
      </w:tr>
      <w:tr w:rsidR="00DA22B6" w14:paraId="051B7C7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B3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5F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7A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30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60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2.000 - 621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00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BC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20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0 - 431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6E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5E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14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7F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42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4.310 - 4,822</w:t>
            </w:r>
          </w:p>
        </w:tc>
      </w:tr>
      <w:tr w:rsidR="00DA22B6" w14:paraId="0525BFF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05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73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63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7B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76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94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65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BD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35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69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8B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8B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19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3.250 - 3,974</w:t>
            </w:r>
          </w:p>
        </w:tc>
      </w:tr>
      <w:tr w:rsidR="00DA22B6" w14:paraId="3989977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57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30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A8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32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3C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1.000 - 616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04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76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0B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0 - 416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18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6B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2A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7B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80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5.310 - 4,603</w:t>
            </w:r>
          </w:p>
        </w:tc>
      </w:tr>
      <w:tr w:rsidR="00DA22B6" w14:paraId="01C79B6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EA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3F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2E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E2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09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2.000 - 710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83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BA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71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D6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AB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A4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24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43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5.290 - 5,567</w:t>
            </w:r>
          </w:p>
        </w:tc>
      </w:tr>
      <w:tr w:rsidR="00DA22B6" w14:paraId="0A3948B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FF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F5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18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1F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EE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2.000 - 824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47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FB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9A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49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15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73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7E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33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4.770 - 5,744</w:t>
            </w:r>
          </w:p>
        </w:tc>
      </w:tr>
      <w:tr w:rsidR="00DA22B6" w14:paraId="20E945E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E0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6B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54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D8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02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2.000 - 998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65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9A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FD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0 - 768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0B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8C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48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86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46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5.050 - 7,486</w:t>
            </w:r>
          </w:p>
        </w:tc>
      </w:tr>
      <w:tr w:rsidR="00DA22B6" w14:paraId="46AE216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3C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75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F2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EF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4D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2.000 - 966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96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C36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CB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0 - 715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4E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3E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B4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A0D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B1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4.410 - 7,215</w:t>
            </w:r>
          </w:p>
        </w:tc>
      </w:tr>
      <w:tr w:rsidR="00DA22B6" w14:paraId="17B0EE7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B7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00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C9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C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09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3.000 - 1,299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54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AD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41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0 - 1,004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7C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9F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D1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6E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F2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8.960 - 9,873</w:t>
            </w:r>
          </w:p>
        </w:tc>
      </w:tr>
      <w:tr w:rsidR="00DA22B6" w14:paraId="36374E0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73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AD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9B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B9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CC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3.000 - 1,325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DE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68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53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0 - 942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35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57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15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C7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7A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8.920 - 9,964</w:t>
            </w:r>
          </w:p>
        </w:tc>
      </w:tr>
      <w:tr w:rsidR="00DA22B6" w14:paraId="0CBC3F0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FE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37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21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2A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A6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4.000 - 1,751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60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A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10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0 - 1,259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6F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BD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1B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7C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FF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13 - 12,829</w:t>
            </w:r>
          </w:p>
        </w:tc>
      </w:tr>
      <w:tr w:rsidR="00DA22B6" w14:paraId="27CAA8B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2B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9D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3A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E3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DD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6.000 - 2,417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70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7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BE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1 - 1,574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1D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84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5C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10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C0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16 - 17,510</w:t>
            </w:r>
          </w:p>
        </w:tc>
      </w:tr>
      <w:tr w:rsidR="00DA22B6" w14:paraId="4FFD82A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79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86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E7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D9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07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6.000 - 1,790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87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67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5C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1 - 1,153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BE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52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41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E8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A9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12 - 13,575</w:t>
            </w:r>
          </w:p>
        </w:tc>
      </w:tr>
      <w:tr w:rsidR="00DA22B6" w14:paraId="70CF781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1A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05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51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84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15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6.000 - 3,096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BF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4E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E9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1 - 2,080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7D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EE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3D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58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31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20 - 22,438</w:t>
            </w:r>
          </w:p>
        </w:tc>
      </w:tr>
      <w:tr w:rsidR="00DA22B6" w14:paraId="784EB33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C5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7E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43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72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26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10.000 - 4,249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58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81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D9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1 - 2,670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7D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B3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EE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C0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80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31 - 31,656</w:t>
            </w:r>
          </w:p>
        </w:tc>
      </w:tr>
      <w:tr w:rsidR="00DA22B6" w14:paraId="22F5ECF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34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51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C4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9E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CF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10.000 - 4,011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AA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D5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E1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1 - 2,528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29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4B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F5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52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D4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31 - 29,594</w:t>
            </w:r>
          </w:p>
        </w:tc>
      </w:tr>
    </w:tbl>
    <w:p w14:paraId="4F90F4D5" w14:textId="77777777" w:rsidR="00DA22B6" w:rsidRDefault="00000000">
      <w:r>
        <w:br w:type="page"/>
      </w:r>
    </w:p>
    <w:p w14:paraId="070D6A32" w14:textId="77777777" w:rsidR="00DA22B6" w:rsidRDefault="00000000">
      <w:r>
        <w:rPr>
          <w:b/>
          <w:bCs/>
        </w:rPr>
        <w:lastRenderedPageBreak/>
        <w:t>Appendix C8.</w:t>
      </w:r>
      <w:r>
        <w:t xml:space="preserve"> Black rockfish harvest, release, release mortality, weight, and total mortality estimates by year and user group for the Afognak Commercial Fisheries Management Unit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7865E26B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B9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Afognak (Kodiak) Black Rockfish</w:t>
            </w:r>
          </w:p>
        </w:tc>
      </w:tr>
      <w:tr w:rsidR="00DA22B6" w14:paraId="57099A12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1C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AD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C3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DA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99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03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71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22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7E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6C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1E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2D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20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21FF8D25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98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B4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82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E1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9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2.000 - 43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9E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E5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31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3 - 116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AD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FE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5F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0C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94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4.590 - 340</w:t>
            </w:r>
          </w:p>
        </w:tc>
      </w:tr>
      <w:tr w:rsidR="00DA22B6" w14:paraId="278F329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9B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66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81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9B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0D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3.000 - 52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37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B7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BD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A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6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63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AD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7B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4.770 - 430</w:t>
            </w:r>
          </w:p>
        </w:tc>
      </w:tr>
      <w:tr w:rsidR="00DA22B6" w14:paraId="1F0601E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E5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C2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3E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E2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69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91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EC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DE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5 - 146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0B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00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9A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44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3B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6.570 - 437</w:t>
            </w:r>
          </w:p>
        </w:tc>
      </w:tr>
      <w:tr w:rsidR="00DA22B6" w14:paraId="10FA4E2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9A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EC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15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C6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BE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3.000 - 48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69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73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47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AC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27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E6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B8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1F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4.560 - 414</w:t>
            </w:r>
          </w:p>
        </w:tc>
      </w:tr>
      <w:tr w:rsidR="00DA22B6" w14:paraId="0DFDD65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08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C0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56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7E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A5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4.000 - 53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6E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E3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28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4F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D5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18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E0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15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6.770 - 467</w:t>
            </w:r>
          </w:p>
        </w:tc>
      </w:tr>
      <w:tr w:rsidR="00DA22B6" w14:paraId="02396F0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3B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1A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6D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B2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7D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5.000 - 68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53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79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2D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7 - 181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ED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DF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8E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61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D5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7.490 - 590</w:t>
            </w:r>
          </w:p>
        </w:tc>
      </w:tr>
      <w:tr w:rsidR="00DA22B6" w14:paraId="2456181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4B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11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83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9E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61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7.000 - 83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F6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F5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F2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9 - 225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01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37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46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96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98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10 - 793</w:t>
            </w:r>
          </w:p>
        </w:tc>
      </w:tr>
      <w:tr w:rsidR="00DA22B6" w14:paraId="1E2665F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F0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25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0A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8C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CC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7.000 - 82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21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69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AD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10 - 224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00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BE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99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31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8B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13 - 742</w:t>
            </w:r>
          </w:p>
        </w:tc>
      </w:tr>
      <w:tr w:rsidR="00DA22B6" w14:paraId="12298C8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9B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73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F1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16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19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8.000 - 99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98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6A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8C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12 - 257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27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90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58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C2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F0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14 - 890</w:t>
            </w:r>
          </w:p>
        </w:tc>
      </w:tr>
      <w:tr w:rsidR="00DA22B6" w14:paraId="2F72D72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6A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A7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7B6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64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27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19 - 164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D8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D9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C4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23 - 446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AC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EB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A2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4F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F6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26 - 1,436</w:t>
            </w:r>
          </w:p>
        </w:tc>
      </w:tr>
      <w:tr w:rsidR="00DA22B6" w14:paraId="36B8509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56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E9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40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A1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C3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33 - 210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95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49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25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43 - 645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43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B0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4F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CF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EF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44 - 2,094</w:t>
            </w:r>
          </w:p>
        </w:tc>
      </w:tr>
      <w:tr w:rsidR="00DA22B6" w14:paraId="190F9C9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D8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D3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10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9F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43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41 - 257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1A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C4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8A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53 - 747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5E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F4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ED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A5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2F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59 - 2,536</w:t>
            </w:r>
          </w:p>
        </w:tc>
      </w:tr>
      <w:tr w:rsidR="00DA22B6" w14:paraId="155C5FA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0F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BE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1B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F1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C8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32 - 269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0B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E6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B8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43 - 730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F5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5E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99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E2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3C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48 - 2,367</w:t>
            </w:r>
          </w:p>
        </w:tc>
      </w:tr>
      <w:tr w:rsidR="00DA22B6" w14:paraId="2D416B9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90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50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CA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F1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95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31 - 226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45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EC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ED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41 - 496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C5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E2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B2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67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17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42 - 2,021</w:t>
            </w:r>
          </w:p>
        </w:tc>
      </w:tr>
      <w:tr w:rsidR="00DA22B6" w14:paraId="712B1B0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9B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81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F9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6E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A4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37 - 286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71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32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36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47 - 688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65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E6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66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A9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89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59 - 2,652</w:t>
            </w:r>
          </w:p>
        </w:tc>
      </w:tr>
      <w:tr w:rsidR="00DA22B6" w14:paraId="3689057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08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8D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53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85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8D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50 - 373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E4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29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B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78 - 947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75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AC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BF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02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B8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75 - 3,362</w:t>
            </w:r>
          </w:p>
        </w:tc>
      </w:tr>
      <w:tr w:rsidR="00DA22B6" w14:paraId="1E31825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A9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B5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39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68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B6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61 - 431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CB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D0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20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92 - 1,134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55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9E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7F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F7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26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79 - 4,058</w:t>
            </w:r>
          </w:p>
        </w:tc>
      </w:tr>
      <w:tr w:rsidR="00DA22B6" w14:paraId="22E0A90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DD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03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76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97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E3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65 - 451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AA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AC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58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99 - 1,052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47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03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AB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7F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FE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110 - 4,314</w:t>
            </w:r>
          </w:p>
        </w:tc>
      </w:tr>
      <w:tr w:rsidR="00DA22B6" w14:paraId="580AABB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E8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6A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1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B8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C8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70 - 449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BA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39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B7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96 - 1,075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CB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60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AE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23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64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99 - 4,358</w:t>
            </w:r>
          </w:p>
        </w:tc>
      </w:tr>
      <w:tr w:rsidR="00DA22B6" w14:paraId="3BA017F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1B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F1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AB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C4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3A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84 - 545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E4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C5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F0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117 - 1,245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3E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00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FB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C8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09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130 - 4,931</w:t>
            </w:r>
          </w:p>
        </w:tc>
      </w:tr>
      <w:tr w:rsidR="00DA22B6" w14:paraId="786E14C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32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BA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B6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1B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F7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209 - 941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BA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F2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87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310 - 2,413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F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84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85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7A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AF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278 - 9,355</w:t>
            </w:r>
          </w:p>
        </w:tc>
      </w:tr>
      <w:tr w:rsidR="00DA22B6" w14:paraId="2F9ED4B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8E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42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57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9E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6C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131 - 314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25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F5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80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172 - 1,204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5B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80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BE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A2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93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148 - 4,187</w:t>
            </w:r>
          </w:p>
        </w:tc>
      </w:tr>
      <w:tr w:rsidR="00DA22B6" w14:paraId="2ACFF08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39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74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BD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AB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E7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279 - 418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A9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AE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20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496 - 727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D5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72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79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02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7F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244 - 5,878</w:t>
            </w:r>
          </w:p>
        </w:tc>
      </w:tr>
      <w:tr w:rsidR="00DA22B6" w14:paraId="5800FAE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02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E5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14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5A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90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462 - 1,126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24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07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DB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738 - 1,788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66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76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2D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A4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5C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441 - 14,162</w:t>
            </w:r>
          </w:p>
        </w:tc>
      </w:tr>
      <w:tr w:rsidR="00DA22B6" w14:paraId="5D09787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93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96A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0D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43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09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182 - 439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D5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73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D0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334 - 798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3C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54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6A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6A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55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190 - 5,566</w:t>
            </w:r>
          </w:p>
        </w:tc>
      </w:tr>
      <w:tr w:rsidR="00DA22B6" w14:paraId="0A13FFA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C9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08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25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AA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124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81 - 244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A1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52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9C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187 - 562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C6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E2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35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9A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DF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101 - 3,059</w:t>
            </w:r>
          </w:p>
        </w:tc>
      </w:tr>
      <w:tr w:rsidR="00DA22B6" w14:paraId="6E949A0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43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0C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BB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FA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0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314 - 477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AC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EC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6D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508 - 752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48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F6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A7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37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E2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239 - 6,582</w:t>
            </w:r>
          </w:p>
        </w:tc>
      </w:tr>
      <w:tr w:rsidR="00DA22B6" w14:paraId="6E31DED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81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34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06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5F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8A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133 - 319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2B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E7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6E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257 - 612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1E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1B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2B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B1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16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126 - 4,044</w:t>
            </w:r>
          </w:p>
        </w:tc>
      </w:tr>
      <w:tr w:rsidR="00DA22B6" w14:paraId="0199666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C1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7D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D7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07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A6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477 - 1,090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03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80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8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555 - 1,262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E0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56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BD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7D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3F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460 - 13,084</w:t>
            </w:r>
          </w:p>
        </w:tc>
      </w:tr>
      <w:tr w:rsidR="00DA22B6" w14:paraId="739B376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B7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B0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94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04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28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303 - 709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DC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7E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E6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323 - 742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09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69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CF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ED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BC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328 - 8,440</w:t>
            </w:r>
          </w:p>
        </w:tc>
      </w:tr>
      <w:tr w:rsidR="00DA22B6" w14:paraId="0847FB9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63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19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E9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6E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8B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1,510 - 2,082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97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68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1D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1,907 - 2,634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36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C7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E3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10,085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14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7,093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24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971 - 28,720</w:t>
            </w:r>
          </w:p>
        </w:tc>
      </w:tr>
      <w:tr w:rsidR="00DA22B6" w14:paraId="3583FF6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68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94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AF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CA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2E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822 - 1,888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5A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33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A8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580 - 1,323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22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88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CF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F1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B2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769 - 22,734</w:t>
            </w:r>
          </w:p>
        </w:tc>
      </w:tr>
      <w:tr w:rsidR="00DA22B6" w14:paraId="6759B42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C8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F4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84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BD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88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2,806 - 3,133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3E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34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C9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1,329 - 1,497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45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98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01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14,908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EB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83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1,691 - 43,304</w:t>
            </w:r>
          </w:p>
        </w:tc>
      </w:tr>
      <w:tr w:rsidR="00DA22B6" w14:paraId="5CAC760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2B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76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16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74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90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1,461 - 1,904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7D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95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19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907 - 1,181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B2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9A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96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DE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50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969 - 25,402</w:t>
            </w:r>
          </w:p>
        </w:tc>
      </w:tr>
      <w:tr w:rsidR="00DA22B6" w14:paraId="224AEE0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B2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CD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5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1D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3F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1,208 - 2,276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35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31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B1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1,030 - 1,935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6F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78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07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D9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6,854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64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1,089 - 28,201</w:t>
            </w:r>
          </w:p>
        </w:tc>
      </w:tr>
      <w:tr w:rsidR="00DA22B6" w14:paraId="08F68F8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75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61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A8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CE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5A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1,849 - 2,362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0D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E1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D0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874 - 1,129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7B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14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97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10,841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42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50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1,257 - 31,039</w:t>
            </w:r>
          </w:p>
        </w:tc>
      </w:tr>
      <w:tr w:rsidR="00DA22B6" w14:paraId="1F70787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51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5B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D9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0B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6F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583 - 889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7E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1D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87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444 - 677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04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CE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6B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85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48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360 - 10,303</w:t>
            </w:r>
          </w:p>
        </w:tc>
      </w:tr>
      <w:tr w:rsidR="00DA22B6" w14:paraId="187FA50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21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6A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C6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43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E4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772 - 1,505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34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7B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E0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670 - 1,304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43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9E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6D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8C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20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655 - 16,598</w:t>
            </w:r>
          </w:p>
        </w:tc>
      </w:tr>
      <w:tr w:rsidR="00DA22B6" w14:paraId="45843C8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D5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1F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6E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FA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D9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1,204 - 1,707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A1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5B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B2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462 - 656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47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AC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B7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CE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E3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777 - 19,671</w:t>
            </w:r>
          </w:p>
        </w:tc>
      </w:tr>
      <w:tr w:rsidR="00DA22B6" w14:paraId="7652DF6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A6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5A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E6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96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E8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1,540 - 4,299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82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9C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5C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377 - 1,067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3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68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C3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13,025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6B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12,323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9A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1,399 - 46,993</w:t>
            </w:r>
          </w:p>
        </w:tc>
      </w:tr>
      <w:tr w:rsidR="00DA22B6" w14:paraId="7E8B650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2D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AD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78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79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D0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2,221 - 3,987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58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AA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EB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621 - 1,130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41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BF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9B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15,165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20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11,296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B0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1,716 - 45,920</w:t>
            </w:r>
          </w:p>
        </w:tc>
      </w:tr>
      <w:tr w:rsidR="00DA22B6" w14:paraId="6D0A483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D6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15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9B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6F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AD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2,408 - 3,183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A7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C2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C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402 - 543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F2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83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E5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13,338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A2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52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1,367 - 37,698</w:t>
            </w:r>
          </w:p>
        </w:tc>
      </w:tr>
      <w:tr w:rsidR="00DA22B6" w14:paraId="22D21E4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71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9D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8C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EF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4B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1,975 - 3,001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60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9C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3A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273 - 419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94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B5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CA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11,764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D1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8,241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FA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1,206 - 33,452</w:t>
            </w:r>
          </w:p>
        </w:tc>
      </w:tr>
      <w:tr w:rsidR="00DA22B6" w14:paraId="74C4ACC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A3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E2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50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C9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8E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2,618 - 3,647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44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4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36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99 - 146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D6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BC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54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1A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E3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1,651 - 42,928</w:t>
            </w:r>
          </w:p>
        </w:tc>
      </w:tr>
      <w:tr w:rsidR="00DA22B6" w14:paraId="695E153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A9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72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56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42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55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3,643 - 4,624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F5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5E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BE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638 - 817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24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6F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01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20,048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BE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13,903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CF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2,189 - 56,874</w:t>
            </w:r>
          </w:p>
        </w:tc>
      </w:tr>
      <w:tr w:rsidR="00DA22B6" w14:paraId="2D640E2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BF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75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2B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40A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AD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3,229 - 4,658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49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8D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F5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210 - 305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08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4E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DE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18,658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42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13,021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B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2,062 - 53,718</w:t>
            </w:r>
          </w:p>
        </w:tc>
      </w:tr>
      <w:tr w:rsidR="00DA22B6" w14:paraId="1ED9E4E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51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79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15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9,312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77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92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7,793 - 9,803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7C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43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62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547 - 703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7D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3E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CA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44,383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3F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30,552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0D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5,450 - 124,447</w:t>
            </w:r>
          </w:p>
        </w:tc>
      </w:tr>
      <w:tr w:rsidR="00DA22B6" w14:paraId="25AD008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38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44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5E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12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D7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A7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E6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56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4D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08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81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BB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44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0.860 - 119</w:t>
            </w:r>
          </w:p>
        </w:tc>
      </w:tr>
      <w:tr w:rsidR="00DA22B6" w14:paraId="2F3AF18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5A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D6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9A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0A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60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04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48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EB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80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26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B83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26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60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1.100 - 139</w:t>
            </w:r>
          </w:p>
        </w:tc>
      </w:tr>
      <w:tr w:rsidR="00DA22B6" w14:paraId="5E3EFD9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23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0D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18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0A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4A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EB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30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EE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D8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DD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BD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5D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CA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1.280 - 151</w:t>
            </w:r>
          </w:p>
        </w:tc>
      </w:tr>
      <w:tr w:rsidR="00DA22B6" w14:paraId="3A78BF1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BC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15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A9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3A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EE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AD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0C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50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B1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1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63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05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51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1.200 - 141</w:t>
            </w:r>
          </w:p>
        </w:tc>
      </w:tr>
      <w:tr w:rsidR="00DA22B6" w14:paraId="46A77FD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73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4A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1C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15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6D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C9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48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57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D8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34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26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23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A4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1.350 - 162</w:t>
            </w:r>
          </w:p>
        </w:tc>
      </w:tr>
      <w:tr w:rsidR="00DA22B6" w14:paraId="383421C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16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8E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C7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90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21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26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BE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E4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37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C1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FD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D6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8D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1.500 - 188</w:t>
            </w:r>
          </w:p>
        </w:tc>
      </w:tr>
      <w:tr w:rsidR="00DA22B6" w14:paraId="43083F6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BD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0B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5E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A0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6.768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0BD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DA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16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F3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E1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07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44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F3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44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2.620 - 244</w:t>
            </w:r>
          </w:p>
        </w:tc>
      </w:tr>
      <w:tr w:rsidR="00DA22B6" w14:paraId="7CE26C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3C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55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32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F5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65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5F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9C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6E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F9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40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C3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27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44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2.550 - 231</w:t>
            </w:r>
          </w:p>
        </w:tc>
      </w:tr>
      <w:tr w:rsidR="00DA22B6" w14:paraId="2DAD9D4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A7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24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7B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DE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8.457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3B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1.000 - 32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6B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F3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8A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57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4B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C9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7D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07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2.510 - 305</w:t>
            </w:r>
          </w:p>
        </w:tc>
      </w:tr>
      <w:tr w:rsidR="00DA22B6" w14:paraId="10B72DA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B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0E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0C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2C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34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3.000 - 55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1C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80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7A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6F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DE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87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D7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20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5.980 - 493</w:t>
            </w:r>
          </w:p>
        </w:tc>
      </w:tr>
      <w:tr w:rsidR="00DA22B6" w14:paraId="6597462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58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B2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A9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E3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28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4.000 - 74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DD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D5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13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2 - 323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EB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58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D9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0A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FB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8.850 - 694</w:t>
            </w:r>
          </w:p>
        </w:tc>
      </w:tr>
      <w:tr w:rsidR="00DA22B6" w14:paraId="26FC411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FC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01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BA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60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AB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5.000 - 91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01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00F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63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2 - 406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25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8E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FC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40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6D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10 - 882</w:t>
            </w:r>
          </w:p>
        </w:tc>
      </w:tr>
      <w:tr w:rsidR="00DA22B6" w14:paraId="6A9252A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5A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B0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A1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CC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31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C6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58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C3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2 - 371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72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C2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7B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AA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FC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10 - 815</w:t>
            </w:r>
          </w:p>
        </w:tc>
      </w:tr>
      <w:tr w:rsidR="00DA22B6" w14:paraId="73AA070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FB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69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59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A0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C1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4.000 - 73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1B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45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45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2 - 285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34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45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96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A8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D4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8.290 - 687</w:t>
            </w:r>
          </w:p>
        </w:tc>
      </w:tr>
      <w:tr w:rsidR="00DA22B6" w14:paraId="20A323B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44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C2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67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80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C8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5.000 - 100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3D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32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DF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2 - 387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D0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39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96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F8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7D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9.610 - 961</w:t>
            </w:r>
          </w:p>
        </w:tc>
      </w:tr>
      <w:tr w:rsidR="00DA22B6" w14:paraId="349F34B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CA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95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63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40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72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7.000 - 126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A6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3D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E9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3 - 495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C5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5C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D6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C0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51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14 - 1,144</w:t>
            </w:r>
          </w:p>
        </w:tc>
      </w:tr>
      <w:tr w:rsidR="00DA22B6" w14:paraId="7D1B89D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3B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F9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4D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99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12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8.000 - 153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9E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2E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10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3 - 644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B8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45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25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6A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79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18 - 1,468</w:t>
            </w:r>
          </w:p>
        </w:tc>
      </w:tr>
      <w:tr w:rsidR="00DA22B6" w14:paraId="3DD077D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E3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18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2C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2E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15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9.000 - 149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2B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8C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1F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4 - 599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6C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AC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E8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85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CC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18 - 1,402</w:t>
            </w:r>
          </w:p>
        </w:tc>
      </w:tr>
      <w:tr w:rsidR="00DA22B6" w14:paraId="761FA12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70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3A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7F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2D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02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9.000 - 158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27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67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1F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4 - 591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B0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57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8B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02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2A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18 - 1,530</w:t>
            </w:r>
          </w:p>
        </w:tc>
      </w:tr>
      <w:tr w:rsidR="00DA22B6" w14:paraId="1F16C76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B8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63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5C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AF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3D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11 - 191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41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5C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5 - 711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24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22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73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3D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EC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25 - 1,744</w:t>
            </w:r>
          </w:p>
        </w:tc>
      </w:tr>
      <w:tr w:rsidR="00DA22B6" w14:paraId="4693BC3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C1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C5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4C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C6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AE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18 - 264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F8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2F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1A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7 - 1,109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3A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CA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DE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5D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F1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33 - 2,643</w:t>
            </w:r>
          </w:p>
        </w:tc>
      </w:tr>
      <w:tr w:rsidR="00DA22B6" w14:paraId="76BBDC2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DB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72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C7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83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59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13 - 197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C0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3E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5A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4 - 851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48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92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1E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C9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46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31 - 1,989</w:t>
            </w:r>
          </w:p>
        </w:tc>
      </w:tr>
      <w:tr w:rsidR="00DA22B6" w14:paraId="317BAC3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C1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0E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85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1F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B9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15 - 206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78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51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C1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6 - 817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88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E4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A6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1F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33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27 - 2,062</w:t>
            </w:r>
          </w:p>
        </w:tc>
      </w:tr>
      <w:tr w:rsidR="00DA22B6" w14:paraId="397A17E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37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76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71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99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1A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14 - 230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65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00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4B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6 - 661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08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D9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A9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61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56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32 - 2,140</w:t>
            </w:r>
          </w:p>
        </w:tc>
      </w:tr>
      <w:tr w:rsidR="00DA22B6" w14:paraId="76FAA7D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3D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36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CA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28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5E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18 - 244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24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78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94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6 - 887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2D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DE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28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1B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39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33 - 2,245</w:t>
            </w:r>
          </w:p>
        </w:tc>
      </w:tr>
      <w:tr w:rsidR="00DA22B6" w14:paraId="08D0960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FD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18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07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AE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7D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17 - 272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0F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7A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AE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CB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105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3D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FD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1C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30 - 2,375</w:t>
            </w:r>
          </w:p>
        </w:tc>
      </w:tr>
      <w:tr w:rsidR="00DA22B6" w14:paraId="386B3A7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81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C2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73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40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A1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13 - 225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0C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F2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C4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4 - 976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91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B6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D8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7E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38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25 - 2,119</w:t>
            </w:r>
          </w:p>
        </w:tc>
      </w:tr>
      <w:tr w:rsidR="00DA22B6" w14:paraId="3BCC970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8B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A3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A8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44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7C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25 - 396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B4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4E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5B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6 - 1,456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C4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ED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66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D3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BA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43 - 3,506</w:t>
            </w:r>
          </w:p>
        </w:tc>
      </w:tr>
      <w:tr w:rsidR="00DA22B6" w14:paraId="299164A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E5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66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16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C8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F2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34 - 513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B6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44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B8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11 - 1,368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76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7A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35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3D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84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71 - 4,702</w:t>
            </w:r>
          </w:p>
        </w:tc>
      </w:tr>
      <w:tr w:rsidR="00DA22B6" w14:paraId="7ED5169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44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95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71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3D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D5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33 - 465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71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E9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CD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10 - 1,230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C7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7C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EF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47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03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61 - 4,069</w:t>
            </w:r>
          </w:p>
        </w:tc>
      </w:tr>
      <w:tr w:rsidR="00DA22B6" w14:paraId="6179B57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87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03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D3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0C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D0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66 - 859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9D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CC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8E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19 - 1,940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E2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88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6E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94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DD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124 - 7,591</w:t>
            </w:r>
          </w:p>
        </w:tc>
      </w:tr>
      <w:tr w:rsidR="00DA22B6" w14:paraId="2F3463E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59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A1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10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72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1F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61 - 911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42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7A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C5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19 - 1,882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BE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05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02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45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EB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127 - 8,297</w:t>
            </w:r>
          </w:p>
        </w:tc>
      </w:tr>
      <w:tr w:rsidR="00DA22B6" w14:paraId="23582D8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10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7D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E7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F5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66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94 - 961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9C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95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BC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18 - 2,214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CC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D7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A9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5A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61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175 - 8,494</w:t>
            </w:r>
          </w:p>
        </w:tc>
      </w:tr>
      <w:tr w:rsidR="00DA22B6" w14:paraId="739944A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6C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EA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4C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DE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02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86 - 1,115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41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A1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26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14 - 2,207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E4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D5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29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43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65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161 - 10,275</w:t>
            </w:r>
          </w:p>
        </w:tc>
      </w:tr>
      <w:tr w:rsidR="00DA22B6" w14:paraId="52EAF51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EB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1B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A0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60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2A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76 - 983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75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A1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2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14 - 1,386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FC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3C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2F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73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4F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100 - 8,507</w:t>
            </w:r>
          </w:p>
        </w:tc>
      </w:tr>
      <w:tr w:rsidR="00DA22B6" w14:paraId="07A01A8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4F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96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25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5B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5A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142 - 1,384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F3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63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D8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20 - 1,643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A5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2F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6F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F3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20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250 - 12,495</w:t>
            </w:r>
          </w:p>
        </w:tc>
      </w:tr>
      <w:tr w:rsidR="00DA22B6" w14:paraId="27A3F76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33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D4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40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B0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78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101 - 894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BA6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77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EA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F9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89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BE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B6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8D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144 - 7,238</w:t>
            </w:r>
          </w:p>
        </w:tc>
      </w:tr>
      <w:tr w:rsidR="00DA22B6" w14:paraId="6A0BAE1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EB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54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F2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1E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65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150 - 1,428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A4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BF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C0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11 - 1,293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C4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48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89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375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E7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202 - 11,731</w:t>
            </w:r>
          </w:p>
        </w:tc>
      </w:tr>
      <w:tr w:rsidR="00DA22B6" w14:paraId="1C84B75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EE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C8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D3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A7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42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92 - 1,100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A1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68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BE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6 - 792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92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19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A6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8A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B4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139 - 8,807</w:t>
            </w:r>
          </w:p>
        </w:tc>
      </w:tr>
      <w:tr w:rsidR="00DA22B6" w14:paraId="12AAE5E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4E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962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33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84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19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143 - 1,478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EB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B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75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AF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55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DB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6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02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188 - 11,679</w:t>
            </w:r>
          </w:p>
        </w:tc>
      </w:tr>
      <w:tr w:rsidR="00DA22B6" w14:paraId="48CE102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FE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D2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04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69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B0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170 - 1,784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4B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43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24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6 - 902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9E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D2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F4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3C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77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238 - 13,841</w:t>
            </w:r>
          </w:p>
        </w:tc>
      </w:tr>
      <w:tr w:rsidR="00DA22B6" w14:paraId="700FE2A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53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E9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2A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36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7B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251 - 2,276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97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C9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73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8 - 1,023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8D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BE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8A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30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09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401 - 19,192</w:t>
            </w:r>
          </w:p>
        </w:tc>
      </w:tr>
      <w:tr w:rsidR="00DA22B6" w14:paraId="389B934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B3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BF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22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75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A0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158 - 1,644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AA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5C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E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4 - 743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E2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19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40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37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6D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255 - 13,121</w:t>
            </w:r>
          </w:p>
        </w:tc>
      </w:tr>
      <w:tr w:rsidR="00DA22B6" w14:paraId="33D21D0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81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97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AA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B7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A5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333 - 2,728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9A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30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4A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59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D4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E7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79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0A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436 - 22,886</w:t>
            </w:r>
          </w:p>
        </w:tc>
      </w:tr>
      <w:tr w:rsidR="00DA22B6" w14:paraId="18D3B73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C2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3E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82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84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AA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380 - 3,487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5C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84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4F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9 - 1,073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D7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E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42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6,593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A8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7,565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B5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511 - 28,953</w:t>
            </w:r>
          </w:p>
        </w:tc>
      </w:tr>
      <w:tr w:rsidR="00DA22B6" w14:paraId="242BE4E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61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8E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BD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C9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22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381 - 3,349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17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53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B1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5 - 967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55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DD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3D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96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77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453 - 26,681</w:t>
            </w:r>
          </w:p>
        </w:tc>
      </w:tr>
      <w:tr w:rsidR="00DA22B6" w14:paraId="7FC39E3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BE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1C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6E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1E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3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278 - 2,961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FE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78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34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5 - 653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5E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82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85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B8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6,317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6A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451 - 23,744</w:t>
            </w:r>
          </w:p>
        </w:tc>
      </w:tr>
    </w:tbl>
    <w:p w14:paraId="0E98BC48" w14:textId="77777777" w:rsidR="00DA22B6" w:rsidRDefault="00000000">
      <w:r>
        <w:br w:type="page"/>
      </w:r>
    </w:p>
    <w:p w14:paraId="147BE103" w14:textId="77777777" w:rsidR="00DA22B6" w:rsidRDefault="00000000">
      <w:r>
        <w:rPr>
          <w:b/>
          <w:bCs/>
        </w:rPr>
        <w:lastRenderedPageBreak/>
        <w:t>Appendix C9.</w:t>
      </w:r>
      <w:r>
        <w:t xml:space="preserve"> Black rockfish harvest, release, release mortality, weight, and total mortality estimates by year and user group for the Eastside Kodiak Commercial Fisheries Management Unit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4E9184F5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F5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Eastside Kodiak Black Rockfish</w:t>
            </w:r>
          </w:p>
        </w:tc>
      </w:tr>
      <w:tr w:rsidR="00DA22B6" w14:paraId="36AB31A2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7B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74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8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D9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2C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01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3D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D0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49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A4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4E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C6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81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6E94F845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DB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B1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DB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25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18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10.000 - 155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EA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28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F9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14 - 441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7E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E9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5.430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10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2B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8B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16 - 1,319</w:t>
            </w:r>
          </w:p>
        </w:tc>
      </w:tr>
      <w:tr w:rsidR="00DA22B6" w14:paraId="1AF6AD7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54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4A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EF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4B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32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8.000 - 104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E4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EE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44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10 - 259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B2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9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73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B9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3D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11 - 893</w:t>
            </w:r>
          </w:p>
        </w:tc>
      </w:tr>
      <w:tr w:rsidR="00DA22B6" w14:paraId="3BA5066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69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9A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C2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8C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3F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41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23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34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5 - 108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B8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B4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5A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34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81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5.830 - 365</w:t>
            </w:r>
          </w:p>
        </w:tc>
      </w:tr>
      <w:tr w:rsidR="00DA22B6" w14:paraId="304EB0E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70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C1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25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03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2.630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42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13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A0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DE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AE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E0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0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20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27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1.780 - 95</w:t>
            </w:r>
          </w:p>
        </w:tc>
      </w:tr>
      <w:tr w:rsidR="00DA22B6" w14:paraId="5B86C6D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99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5F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76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BD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1.906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AC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1.000 - 8.000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6A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EA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27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0E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884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2B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40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2E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0.940 - 67</w:t>
            </w:r>
          </w:p>
        </w:tc>
      </w:tr>
      <w:tr w:rsidR="00DA22B6" w14:paraId="04EC277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FD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E2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53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C9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61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2E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DB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AB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4C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F6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A1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CF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DE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0.720 - 47</w:t>
            </w:r>
          </w:p>
        </w:tc>
      </w:tr>
      <w:tr w:rsidR="00DA22B6" w14:paraId="2E57DAA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9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7B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05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3A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4A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1.000 - 8.000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B6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6A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C1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F1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1D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D9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90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94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1.020 - 68</w:t>
            </w:r>
          </w:p>
        </w:tc>
      </w:tr>
      <w:tr w:rsidR="00DA22B6" w14:paraId="0CCE55D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27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59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9D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04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00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0D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48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A0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F2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6B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33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7A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7.161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24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0.380 - 25</w:t>
            </w:r>
          </w:p>
        </w:tc>
      </w:tr>
      <w:tr w:rsidR="00DA22B6" w14:paraId="01BA28F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C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4A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0B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59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E7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92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25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1.594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3C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66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C5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3A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70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80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0.330 - 21</w:t>
            </w:r>
          </w:p>
        </w:tc>
      </w:tr>
      <w:tr w:rsidR="00DA22B6" w14:paraId="157702C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9C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C4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70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F5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D3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4F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07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1.503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3C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07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BE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3E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3.890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B2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4.972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BD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0.250 - 18</w:t>
            </w:r>
          </w:p>
        </w:tc>
      </w:tr>
      <w:tr w:rsidR="00DA22B6" w14:paraId="1360D6A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93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84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A1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3F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77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3F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2E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17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6D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AC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E1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30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A3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0.270 - 17</w:t>
            </w:r>
          </w:p>
        </w:tc>
      </w:tr>
      <w:tr w:rsidR="00DA22B6" w14:paraId="59C6F76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EE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E3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1C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07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50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77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B7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1.407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91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BF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95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C6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3.660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C7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93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0.290 - 18</w:t>
            </w:r>
          </w:p>
        </w:tc>
      </w:tr>
      <w:tr w:rsidR="00DA22B6" w14:paraId="099A7A3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1E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D6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D3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A3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C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31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E3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1.499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DB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AE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BE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CC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CE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8B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0.320 - 20</w:t>
            </w:r>
          </w:p>
        </w:tc>
      </w:tr>
      <w:tr w:rsidR="00DA22B6" w14:paraId="07F9FA4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DC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A8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04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94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67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94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EB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933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4A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8A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11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7C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E9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0.350 - 18</w:t>
            </w:r>
          </w:p>
        </w:tc>
      </w:tr>
      <w:tr w:rsidR="00DA22B6" w14:paraId="4BCFFAD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3A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46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24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8B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23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DC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7A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1.411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42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89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75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DE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66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6.626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97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0.440 - 24</w:t>
            </w:r>
          </w:p>
        </w:tc>
      </w:tr>
      <w:tr w:rsidR="00DA22B6" w14:paraId="6401EBD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C6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3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63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AF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9F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0.000 - 4.000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35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8D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1.725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5A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91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2D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EA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7.480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D4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A2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0.510 - 31</w:t>
            </w:r>
          </w:p>
        </w:tc>
      </w:tr>
      <w:tr w:rsidR="00DA22B6" w14:paraId="1446D3B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07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C1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79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97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2F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09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E6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2.492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7C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76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05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78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E8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AC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0.780 - 46</w:t>
            </w:r>
          </w:p>
        </w:tc>
      </w:tr>
      <w:tr w:rsidR="00DA22B6" w14:paraId="03163B3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7A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5B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D6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A6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1.795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B9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1.000 - 8.000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F9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E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A5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7A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52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48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47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ED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1.190 - 66</w:t>
            </w:r>
          </w:p>
        </w:tc>
      </w:tr>
      <w:tr w:rsidR="00DA22B6" w14:paraId="796CC5C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D9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83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F7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C4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66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31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BA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70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8 - 113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2E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6A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22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52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B9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7.860 - 451</w:t>
            </w:r>
          </w:p>
        </w:tc>
      </w:tr>
      <w:tr w:rsidR="00DA22B6" w14:paraId="65759BB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08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33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F5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4D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23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25 - 250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12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F0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5A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42 - 628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6E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E2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7D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CE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04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36 - 2,161</w:t>
            </w:r>
          </w:p>
        </w:tc>
      </w:tr>
      <w:tr w:rsidR="00DA22B6" w14:paraId="0B74EB3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2A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53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61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86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D5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26 - 178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DD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F9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7C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42 - 434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DA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34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C9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17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30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30 - 1,593</w:t>
            </w:r>
          </w:p>
        </w:tc>
      </w:tr>
      <w:tr w:rsidR="00DA22B6" w14:paraId="284D772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33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A2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C2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3B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CB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70 - 109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38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26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4D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56 - 356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AE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E3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B1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45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EC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42 - 1,487</w:t>
            </w:r>
          </w:p>
        </w:tc>
      </w:tr>
      <w:tr w:rsidR="00DA22B6" w14:paraId="70FBB83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2B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C4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C3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C1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8.702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C6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78 - 113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13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BF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D8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242 - 334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5F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1D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14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B6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A9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55 - 1,728</w:t>
            </w:r>
          </w:p>
        </w:tc>
      </w:tr>
      <w:tr w:rsidR="00DA22B6" w14:paraId="7E7257E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3A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1C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BD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6E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92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318 - 396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2C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90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6DD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893 - 1,087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08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0D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6E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7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B7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228 - 6,494</w:t>
            </w:r>
          </w:p>
        </w:tc>
      </w:tr>
      <w:tr w:rsidR="00DA22B6" w14:paraId="5F28B12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5F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A9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C4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03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25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183 - 252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C7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F5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D8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304 - 412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E6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00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9C1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78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2F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108 - 3,617</w:t>
            </w:r>
          </w:p>
        </w:tc>
      </w:tr>
      <w:tr w:rsidR="00DA22B6" w14:paraId="3BCDDB8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56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44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27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8E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51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213 - 290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07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53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B7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535 - 709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5F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45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07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3B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9A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143 - 4,477</w:t>
            </w:r>
          </w:p>
        </w:tc>
      </w:tr>
      <w:tr w:rsidR="00DA22B6" w14:paraId="6938AA6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46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EE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6C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E6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18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774 - 961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16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90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87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677 - 842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37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61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5D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BF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09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385 - 13,266</w:t>
            </w:r>
          </w:p>
        </w:tc>
      </w:tr>
      <w:tr w:rsidR="00DA22B6" w14:paraId="0C63422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86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00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10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A80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02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530 - 685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AD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06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FF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328 - 435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DB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15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72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59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80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297 - 9,159</w:t>
            </w:r>
          </w:p>
        </w:tc>
      </w:tr>
      <w:tr w:rsidR="00DA22B6" w14:paraId="4E13270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9A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DF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33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7B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4D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840 - 1,105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DC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A0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B0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532 - 704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4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85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58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07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26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419 - 14,644</w:t>
            </w:r>
          </w:p>
        </w:tc>
      </w:tr>
      <w:tr w:rsidR="00DA22B6" w14:paraId="2780461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FC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B8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F3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8E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B9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980 - 1,294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47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C9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E8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574 - 763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42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54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D3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C0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0BD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599 - 17,037</w:t>
            </w:r>
          </w:p>
        </w:tc>
      </w:tr>
      <w:tr w:rsidR="00DA22B6" w14:paraId="5E51CE3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E5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87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76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9A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B1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2,944 - 3,298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25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B2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E6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2,314 - 2,609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65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10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47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16,788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1F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11,495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7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1,301 - 46,306</w:t>
            </w:r>
          </w:p>
        </w:tc>
      </w:tr>
      <w:tr w:rsidR="00DA22B6" w14:paraId="26368ED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7C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66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12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9D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40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1,628 - 2,084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A8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57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51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605 - 792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23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1A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8A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9,571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1C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47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986 - 27,660</w:t>
            </w:r>
          </w:p>
        </w:tc>
      </w:tr>
      <w:tr w:rsidR="00DA22B6" w14:paraId="368B63D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14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FE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86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E5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2F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2,005 - 2,251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61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5F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6E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535 - 620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DC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E5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EB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10,736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7D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2F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889 - 30,376</w:t>
            </w:r>
          </w:p>
        </w:tc>
      </w:tr>
      <w:tr w:rsidR="00DA22B6" w14:paraId="2873017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2D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A5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00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FE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25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1,288 - 1,663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F9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E1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FE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781 - 1,016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6C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0D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F4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DA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75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701 - 22,348</w:t>
            </w:r>
          </w:p>
        </w:tc>
      </w:tr>
      <w:tr w:rsidR="00DA22B6" w14:paraId="385696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99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CB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AC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56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A3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1,428 - 1,840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97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D6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44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376 - 493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9A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3A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70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C3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3D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815 - 24,042</w:t>
            </w:r>
          </w:p>
        </w:tc>
      </w:tr>
      <w:tr w:rsidR="00DA22B6" w14:paraId="552901D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CA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D3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52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2C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EB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2,473 - 3,091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18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E3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6F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401 - 513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1C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9F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C1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14,035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16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AF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1,474 - 40,249</w:t>
            </w:r>
          </w:p>
        </w:tc>
      </w:tr>
      <w:tr w:rsidR="00DA22B6" w14:paraId="58374EB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E8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B4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9B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29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7E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1,616 - 2,018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E3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38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28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483 - 615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D6E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22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E5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8,901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3A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49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900 - 25,388</w:t>
            </w:r>
          </w:p>
        </w:tc>
      </w:tr>
      <w:tr w:rsidR="00DA22B6" w14:paraId="7E8ECC0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29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D4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75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56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89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2,905 - 3,349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54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F86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32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702 - 831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06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3C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1E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15,464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0B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10,740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ED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1,293 - 44,691</w:t>
            </w:r>
          </w:p>
        </w:tc>
      </w:tr>
      <w:tr w:rsidR="00DA22B6" w14:paraId="43F7C19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ED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9E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4F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69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7B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2,032 - 2,534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5C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7C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48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580 - 738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AC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BA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3D3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11,523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21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7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1,063 - 32,356</w:t>
            </w:r>
          </w:p>
        </w:tc>
      </w:tr>
      <w:tr w:rsidR="00DA22B6" w14:paraId="331994E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78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95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CD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C2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4E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2,773 - 3,236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71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9C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F8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807 - 961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C7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67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C1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14,639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0E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10,380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0B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1,539 - 42,800</w:t>
            </w:r>
          </w:p>
        </w:tc>
      </w:tr>
      <w:tr w:rsidR="00DA22B6" w14:paraId="736D6CE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0F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85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0B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83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E0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3,402 - 3,740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E8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4A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CA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641 - 734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70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63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BD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17,656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44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12,102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96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1,518 - 49,254</w:t>
            </w:r>
          </w:p>
        </w:tc>
      </w:tr>
      <w:tr w:rsidR="00DA22B6" w14:paraId="2A275C8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F2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3E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12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83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CA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3,298 - 3,658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BE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7B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4B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580 - 670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00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B8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C2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16,965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9E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11,756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80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1,616 - 48,392</w:t>
            </w:r>
          </w:p>
        </w:tc>
      </w:tr>
      <w:tr w:rsidR="00DA22B6" w14:paraId="484A1AA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AC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1E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86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5,278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D0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92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4,923 - 5,493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0B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88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D4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588 - 681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C7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3E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A8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25,702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42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17,835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F8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2,207 - 73,074</w:t>
            </w:r>
          </w:p>
        </w:tc>
      </w:tr>
      <w:tr w:rsidR="00DA22B6" w14:paraId="7202BA8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94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C4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33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4B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31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1,300 - 1,444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81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E9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87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294 - 348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66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8A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8C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DD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5A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592 - 19,213</w:t>
            </w:r>
          </w:p>
        </w:tc>
      </w:tr>
      <w:tr w:rsidR="00DA22B6" w14:paraId="477E4D2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95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A2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7E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3C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2D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2,075 - 2,444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34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7A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00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514 - 621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26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2F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13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11,096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46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64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1,052 - 31,281</w:t>
            </w:r>
          </w:p>
        </w:tc>
      </w:tr>
      <w:tr w:rsidR="00DA22B6" w14:paraId="3DFE828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55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D1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18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BA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2B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1,511 - 1,708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0A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64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3A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292 - 351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32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47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02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C0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29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622 - 22,513</w:t>
            </w:r>
          </w:p>
        </w:tc>
      </w:tr>
      <w:tr w:rsidR="00DA22B6" w14:paraId="1A21FD0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10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F1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89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6C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52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1,660 - 2,056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76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F2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28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157 - 208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9E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79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C8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8F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6,411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FE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793 - 25,858</w:t>
            </w:r>
          </w:p>
        </w:tc>
      </w:tr>
      <w:tr w:rsidR="00DA22B6" w14:paraId="18F78E8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A7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12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1C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48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7E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5B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47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4F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9C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02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B5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21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FD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0.890 - 288</w:t>
            </w:r>
          </w:p>
        </w:tc>
      </w:tr>
      <w:tr w:rsidR="00DA22B6" w14:paraId="26FB859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18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13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33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3B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6.262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02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5D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D2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7A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51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F8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8B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D7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56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0.820 - 184</w:t>
            </w:r>
          </w:p>
        </w:tc>
      </w:tr>
      <w:tr w:rsidR="00DA22B6" w14:paraId="4551D38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C4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E3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9F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4E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2.729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78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A4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2E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8.160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34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2A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F5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B8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9.450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07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62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0.360 - 79</w:t>
            </w:r>
          </w:p>
        </w:tc>
      </w:tr>
      <w:tr w:rsidR="00DA22B6" w14:paraId="760E0F6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B1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D6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0E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40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4B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0.000 - 3.000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AD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93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2.349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D8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0 - 8.000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8C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92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83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2.530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EA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6.316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45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0.090 - 22</w:t>
            </w:r>
          </w:p>
        </w:tc>
      </w:tr>
      <w:tr w:rsidR="00DA22B6" w14:paraId="0942FAB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10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00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77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D2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D8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8E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BB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1.833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D0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0 - 6.000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47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77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95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1.830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AE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91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0.050 - 15</w:t>
            </w:r>
          </w:p>
        </w:tc>
      </w:tr>
      <w:tr w:rsidR="00DA22B6" w14:paraId="3A30EAA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FA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8C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30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89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84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80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5B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C7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F1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A9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CB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BA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2.939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CE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0.050 - 10</w:t>
            </w:r>
          </w:p>
        </w:tc>
      </w:tr>
      <w:tr w:rsidR="00DA22B6" w14:paraId="5987B39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7E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F3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2A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04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1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EA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F7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1.716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AA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0 - 5.000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CB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67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77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84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25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0.060 - 15</w:t>
            </w:r>
          </w:p>
        </w:tc>
      </w:tr>
      <w:tr w:rsidR="00DA22B6" w14:paraId="6DE15C0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DC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57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36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E6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D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07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BE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5D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97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EF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E6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67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C5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0.020 - 5.650</w:t>
            </w:r>
          </w:p>
        </w:tc>
      </w:tr>
      <w:tr w:rsidR="00DA22B6" w14:paraId="44EF03F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87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0F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6D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DB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30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C2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9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D56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47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A2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4D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52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00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0.020 - 4.480</w:t>
            </w:r>
          </w:p>
        </w:tc>
      </w:tr>
      <w:tr w:rsidR="00DA22B6" w14:paraId="3356C84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7C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2C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0B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21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71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A4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01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54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D2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DB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2A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63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51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0.020 - 3.680</w:t>
            </w:r>
          </w:p>
        </w:tc>
      </w:tr>
      <w:tr w:rsidR="00DA22B6" w14:paraId="49B6CF2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02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4D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9D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3C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45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AA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9B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85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00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C3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60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2D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A7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0.020 - 3.760</w:t>
            </w:r>
          </w:p>
        </w:tc>
      </w:tr>
      <w:tr w:rsidR="00DA22B6" w14:paraId="5D82F5D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0A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14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1C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FF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98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0.000 - 0.000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76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C3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1A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C7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1E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D3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44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1.131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98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0.020 - 3.840</w:t>
            </w:r>
          </w:p>
        </w:tc>
      </w:tr>
      <w:tr w:rsidR="00DA22B6" w14:paraId="48E2A93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D8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8B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F3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9F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B8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92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98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ED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AE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EF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2C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4E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1.410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B1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0.020 - 4.690</w:t>
            </w:r>
          </w:p>
        </w:tc>
      </w:tr>
      <w:tr w:rsidR="00DA22B6" w14:paraId="307269D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72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E7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FE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60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A7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3B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A4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78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47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5F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31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26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1.244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88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0.020 - 4.280</w:t>
            </w:r>
          </w:p>
        </w:tc>
      </w:tr>
      <w:tr w:rsidR="00DA22B6" w14:paraId="1D7B35F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77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DD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2B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29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69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D4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3B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0.474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36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9C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48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9B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0.700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89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1.528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0C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0.020 - 4.940</w:t>
            </w:r>
          </w:p>
        </w:tc>
      </w:tr>
      <w:tr w:rsidR="00DA22B6" w14:paraId="392C16B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73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26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82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F8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0.270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22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05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92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0.636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01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D4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1D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4C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ED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2.128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2B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0.040 - 7.520</w:t>
            </w:r>
          </w:p>
        </w:tc>
      </w:tr>
      <w:tr w:rsidR="00DA22B6" w14:paraId="7A22874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98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77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AE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50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0.367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AD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07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A0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0.845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68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03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08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0F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36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3.119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D5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0.050 - 10</w:t>
            </w:r>
          </w:p>
        </w:tc>
      </w:tr>
      <w:tr w:rsidR="00DA22B6" w14:paraId="3A60C66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3D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C7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4D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0B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42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0.000 - 2.000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9B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02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1.383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84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0 - 4.000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85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2A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0D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1.900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C6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9C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0.070 - 15</w:t>
            </w:r>
          </w:p>
        </w:tc>
      </w:tr>
      <w:tr w:rsidR="00DA22B6" w14:paraId="1B7A553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69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CA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5B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20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3.461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31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0.000 - 12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7C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E2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05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20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C0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D3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68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1A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0.540 - 102</w:t>
            </w:r>
          </w:p>
        </w:tc>
      </w:tr>
      <w:tr w:rsidR="00DA22B6" w14:paraId="15BED67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B9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75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3C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41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50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D1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2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F6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06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76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74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DB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F7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1.740 - 482</w:t>
            </w:r>
          </w:p>
        </w:tc>
      </w:tr>
      <w:tr w:rsidR="00DA22B6" w14:paraId="44D825A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B1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A1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E8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50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55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1.000 - 43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33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2B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56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5B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7E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16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08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FD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1.600 - 349</w:t>
            </w:r>
          </w:p>
        </w:tc>
      </w:tr>
      <w:tr w:rsidR="00DA22B6" w14:paraId="55DFA1A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F2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83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14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E7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31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67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4A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F9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3DF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7D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07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27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5E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2.990 - 501</w:t>
            </w:r>
          </w:p>
        </w:tc>
      </w:tr>
      <w:tr w:rsidR="00DA22B6" w14:paraId="0F32196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91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02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D0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A0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24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1.000 - 58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4E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F3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10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0 - 164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E4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A9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53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FE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8A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3.300 - 515</w:t>
            </w:r>
          </w:p>
        </w:tc>
      </w:tr>
      <w:tr w:rsidR="00DA22B6" w14:paraId="5565A71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0E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2B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7F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3E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26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3.000 - 171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58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47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4E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77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982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5E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AC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C2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9.510 - 1,468</w:t>
            </w:r>
          </w:p>
        </w:tc>
      </w:tr>
      <w:tr w:rsidR="00DA22B6" w14:paraId="0D3BCEE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E7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0C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6C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99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DF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3.000 - 133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A3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09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5A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00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35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49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7C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86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5.850 - 1,159</w:t>
            </w:r>
          </w:p>
        </w:tc>
      </w:tr>
      <w:tr w:rsidR="00DA22B6" w14:paraId="067484D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38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41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2F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F7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9A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4.000 - 146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B5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94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F0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38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3E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49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42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1F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8.080 - 1,142</w:t>
            </w:r>
          </w:p>
        </w:tc>
      </w:tr>
      <w:tr w:rsidR="00DA22B6" w14:paraId="156D17E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8E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7B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B2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9A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AA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7.000 - 395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E5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1E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3E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1 - 629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5F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40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91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7F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A8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19 - 3,216</w:t>
            </w:r>
          </w:p>
        </w:tc>
      </w:tr>
      <w:tr w:rsidR="00DA22B6" w14:paraId="5ED1958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02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FC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42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99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46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7.000 - 314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74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DE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8F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6A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78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11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07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4A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14 - 2,568</w:t>
            </w:r>
          </w:p>
        </w:tc>
      </w:tr>
      <w:tr w:rsidR="00DA22B6" w14:paraId="6D6EC9E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13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F2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6A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F0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10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15 - 553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5E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93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79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1 - 831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1A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B8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EB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F9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DD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30 - 4,430</w:t>
            </w:r>
          </w:p>
        </w:tc>
      </w:tr>
      <w:tr w:rsidR="00DA22B6" w14:paraId="267E42F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80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4F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35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7E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F1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13 - 588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C3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B5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5F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00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A1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01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1F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AF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28 - 4,471</w:t>
            </w:r>
          </w:p>
        </w:tc>
      </w:tr>
      <w:tr w:rsidR="00DA22B6" w14:paraId="3429F5E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FB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CF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50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42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2D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30 - 1,210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AC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5F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35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2 - 985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EA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E9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BF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C7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27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60 - 9,746</w:t>
            </w:r>
          </w:p>
        </w:tc>
      </w:tr>
      <w:tr w:rsidR="00DA22B6" w14:paraId="7F2403E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C6E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B3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BA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10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34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20 - 921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98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97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84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4C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CC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C5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83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7F8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44 - 6,913</w:t>
            </w:r>
          </w:p>
        </w:tc>
      </w:tr>
      <w:tr w:rsidR="00DA22B6" w14:paraId="6B11CA4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C3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38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27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80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98D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24 - 931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1A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B7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3A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1 - 649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4D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0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5.410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D2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FD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AD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47 - 7,330</w:t>
            </w:r>
          </w:p>
        </w:tc>
      </w:tr>
      <w:tr w:rsidR="00DA22B6" w14:paraId="419A1FD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3C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CC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7B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2C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3D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25 - 1,066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7C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6A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66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99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0E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0E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51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79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46 - 7,883</w:t>
            </w:r>
          </w:p>
        </w:tc>
      </w:tr>
      <w:tr w:rsidR="00DA22B6" w14:paraId="059DB89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2C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9F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B8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26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0C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16 - 829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A9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20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B6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DA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54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3A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E6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29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36 - 5,995</w:t>
            </w:r>
          </w:p>
        </w:tc>
      </w:tr>
      <w:tr w:rsidR="00DA22B6" w14:paraId="7DF0A98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E1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B1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85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FC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33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31 - 1,312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FB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42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F0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82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FD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15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8E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D2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55 - 9,959</w:t>
            </w:r>
          </w:p>
        </w:tc>
      </w:tr>
      <w:tr w:rsidR="00DA22B6" w14:paraId="503D435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58D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0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53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E0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4D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24 - 937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DC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8A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16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54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AA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5F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3C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7A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48 - 6,907</w:t>
            </w:r>
          </w:p>
        </w:tc>
      </w:tr>
      <w:tr w:rsidR="00DA22B6" w14:paraId="702E4CC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AB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16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1F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F0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06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35 - 1,432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1E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05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C0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AB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85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25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3A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D4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64 - 11,139</w:t>
            </w:r>
          </w:p>
        </w:tc>
      </w:tr>
      <w:tr w:rsidR="00DA22B6" w14:paraId="58E01F8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73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0D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64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47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59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29 - 1,218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B2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FF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8A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6D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AD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3D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D5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A5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65 - 8,954</w:t>
            </w:r>
          </w:p>
        </w:tc>
      </w:tr>
      <w:tr w:rsidR="00DA22B6" w14:paraId="6D3554C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6B9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02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8B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1A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7F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31 - 1,395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4E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C6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CD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1 - 478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FA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E4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08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F1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C5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64 - 10,338</w:t>
            </w:r>
          </w:p>
        </w:tc>
      </w:tr>
      <w:tr w:rsidR="00DA22B6" w14:paraId="7DCEB53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70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B1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05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C9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EE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34 - 1,658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DF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32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B9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7D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1F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69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76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3,249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98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80 - 11,712</w:t>
            </w:r>
          </w:p>
        </w:tc>
      </w:tr>
      <w:tr w:rsidR="00DA22B6" w14:paraId="55AD78B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E9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CC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90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98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9D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33 - 1,502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B6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9D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0D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1 - 521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38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69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C3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36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96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66 - 11,102</w:t>
            </w:r>
          </w:p>
        </w:tc>
      </w:tr>
      <w:tr w:rsidR="00DA22B6" w14:paraId="5297C2F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15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68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E3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0D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8B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45 - 2,150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54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13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A9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1 - 678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FC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6D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A6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C0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13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85 - 15,114</w:t>
            </w:r>
          </w:p>
        </w:tc>
      </w:tr>
      <w:tr w:rsidR="00DA22B6" w14:paraId="198715C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73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DC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73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6E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8C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19 - 680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09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EF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BF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0 - 202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56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B2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38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C3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1,374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41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40 - 5,005</w:t>
            </w:r>
          </w:p>
        </w:tc>
      </w:tr>
      <w:tr w:rsidR="00DA22B6" w14:paraId="634478C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1B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F2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94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D1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57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26 - 1,130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A3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48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F8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1 - 395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60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8B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B9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99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93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52 - 8,463</w:t>
            </w:r>
          </w:p>
        </w:tc>
      </w:tr>
      <w:tr w:rsidR="00DA22B6" w14:paraId="4A1E94D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CA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B0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93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B6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A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21 - 831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0A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D4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ED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1 - 286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BA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0C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0E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7E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40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39 - 6,142</w:t>
            </w:r>
          </w:p>
        </w:tc>
      </w:tr>
      <w:tr w:rsidR="00DA22B6" w14:paraId="758E34A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4B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25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9F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23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54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22 - 915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48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EF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78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0 - 305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72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06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EF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B5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88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40 - 6,415</w:t>
            </w:r>
          </w:p>
        </w:tc>
      </w:tr>
    </w:tbl>
    <w:p w14:paraId="6B86B5E5" w14:textId="77777777" w:rsidR="00DA22B6" w:rsidRDefault="00000000">
      <w:r>
        <w:br w:type="page"/>
      </w:r>
    </w:p>
    <w:p w14:paraId="29FCFA1E" w14:textId="77777777" w:rsidR="00DA22B6" w:rsidRDefault="00000000">
      <w:r>
        <w:rPr>
          <w:b/>
          <w:bCs/>
        </w:rPr>
        <w:lastRenderedPageBreak/>
        <w:t>Appendix C10.</w:t>
      </w:r>
      <w:r>
        <w:t xml:space="preserve"> Black rockfish harvest, release, release mortality, weight, and total mortality estimates by year and user group for the Eastside Kodiak Commercial Fisheries Management Unit 1977 - 2023. User “gui” indicates guided trips while “pri” indicates unguided trips. Harvest, release and release mortalities are estimated in numbers of fish.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3"/>
        <w:gridCol w:w="763"/>
        <w:gridCol w:w="1008"/>
        <w:gridCol w:w="763"/>
        <w:gridCol w:w="1526"/>
        <w:gridCol w:w="1008"/>
        <w:gridCol w:w="763"/>
        <w:gridCol w:w="1526"/>
        <w:gridCol w:w="763"/>
        <w:gridCol w:w="763"/>
        <w:gridCol w:w="1008"/>
        <w:gridCol w:w="763"/>
        <w:gridCol w:w="1526"/>
      </w:tblGrid>
      <w:tr w:rsidR="00DA22B6" w14:paraId="455C6A78" w14:textId="77777777">
        <w:trPr>
          <w:tblHeader/>
          <w:jc w:val="center"/>
        </w:trPr>
        <w:tc>
          <w:tcPr>
            <w:tcW w:w="12943" w:type="dxa"/>
            <w:gridSpan w:val="1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28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Northeast Kodiak Black Rockfish</w:t>
            </w:r>
          </w:p>
        </w:tc>
      </w:tr>
      <w:tr w:rsidR="00DA22B6" w14:paraId="2039215B" w14:textId="77777777">
        <w:trPr>
          <w:tblHeader/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67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B2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52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Harvest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F4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BF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H. 95% CI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64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Releases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43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45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R. 95% CI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69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Rel. Mort. Rate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E4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 wt lbs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92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Total Mortality (lbs)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42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SD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2A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TM. 95% CI</w:t>
            </w:r>
          </w:p>
        </w:tc>
      </w:tr>
      <w:tr w:rsidR="00DA22B6" w14:paraId="3F8A9974" w14:textId="77777777">
        <w:trPr>
          <w:jc w:val="center"/>
        </w:trPr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65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C1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50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1,302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25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C2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668 - 2,359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AB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05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14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293 - 2,775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29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43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59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6,601</w:t>
            </w:r>
          </w:p>
        </w:tc>
        <w:tc>
          <w:tcPr>
            <w:tcW w:w="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D4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2,450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EA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3,201 - 12,724</w:t>
            </w:r>
          </w:p>
        </w:tc>
      </w:tr>
      <w:tr w:rsidR="00DA22B6" w14:paraId="774C0C5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C2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57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B2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A1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DB3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677 - 2,294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0D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A2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25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300 - 2,745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25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4A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12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79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C3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3,380 - 12,258</w:t>
            </w:r>
          </w:p>
        </w:tc>
      </w:tr>
      <w:tr w:rsidR="00DA22B6" w14:paraId="7895F03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B9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71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FE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27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62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783 - 2,633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6E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88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33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325 - 3,230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BD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2A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FA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597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1D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3,891 - 14,217</w:t>
            </w:r>
          </w:p>
        </w:tc>
      </w:tr>
      <w:tr w:rsidR="00DA22B6" w14:paraId="6343053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36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52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A9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08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D1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643 - 2,038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17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6B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F3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269 - 2,528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E7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AD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CC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6,126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57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30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3,085 - 11,158</w:t>
            </w:r>
          </w:p>
        </w:tc>
      </w:tr>
      <w:tr w:rsidR="00DA22B6" w14:paraId="4295A3F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25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088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AC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8C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D7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1,014 - 3,184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32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A2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3F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422 - 3,991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2A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11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C8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9,682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6E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6B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4,962 - 17,484</w:t>
            </w:r>
          </w:p>
        </w:tc>
      </w:tr>
      <w:tr w:rsidR="00DA22B6" w14:paraId="753D4AD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09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89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45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6B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CD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914 - 2,872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66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2B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89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397 - 3,584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FD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F5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57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8,676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D3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55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4,491 - 15,551</w:t>
            </w:r>
          </w:p>
        </w:tc>
      </w:tr>
      <w:tr w:rsidR="00DA22B6" w14:paraId="347E316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C6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4A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3F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58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97B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913 - 2,827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14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E3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B4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401 - 3,465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A5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B1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4F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8,537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10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9E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4,397 - 14,968</w:t>
            </w:r>
          </w:p>
        </w:tc>
      </w:tr>
      <w:tr w:rsidR="00DA22B6" w14:paraId="214E48E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AF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25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6A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C4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1B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1,186 - 3,738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BEE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60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AC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474 - 4,570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65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C5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9E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11,093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7F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68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5,661 - 20,497</w:t>
            </w:r>
          </w:p>
        </w:tc>
      </w:tr>
      <w:tr w:rsidR="00DA22B6" w14:paraId="23F3C7A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7F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7F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73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01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25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1,029 - 3,229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1D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1,345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3E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F6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437 - 4,032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A7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5A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71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9,844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30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AA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4,913 - 17,493</w:t>
            </w:r>
          </w:p>
        </w:tc>
      </w:tr>
      <w:tr w:rsidR="00DA22B6" w14:paraId="10F73C8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E8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26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64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E3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CE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948 - 2,984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44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6C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5F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404 - 3,627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2C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C9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9C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AC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56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4,668 - 16,209</w:t>
            </w:r>
          </w:p>
        </w:tc>
      </w:tr>
      <w:tr w:rsidR="00DA22B6" w14:paraId="1FCEBA1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BE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6B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A1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61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EC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894 - 2,886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50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BE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5F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379 - 3,820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3D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2A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94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66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CF0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4,275 - 15,768</w:t>
            </w:r>
          </w:p>
        </w:tc>
      </w:tr>
      <w:tr w:rsidR="00DA22B6" w14:paraId="41373D5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16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B9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4D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85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25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1,161 - 3,688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9C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7F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30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490 - 4,390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89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81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6D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10,955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96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EB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5,647 - 20,290</w:t>
            </w:r>
          </w:p>
        </w:tc>
      </w:tr>
      <w:tr w:rsidR="00DA22B6" w14:paraId="2150E2C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FC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85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88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42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93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922 - 2,921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84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B5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B1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424 - 3,638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2A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43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1A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B0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BE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4,568 - 15,461</w:t>
            </w:r>
          </w:p>
        </w:tc>
      </w:tr>
      <w:tr w:rsidR="00DA22B6" w14:paraId="4993D5D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E0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51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8D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35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EE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868 - 2,650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2D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A7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CA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342 - 2,398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51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75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46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7D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A2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4,088 - 13,825</w:t>
            </w:r>
          </w:p>
        </w:tc>
      </w:tr>
      <w:tr w:rsidR="00DA22B6" w14:paraId="6E57A8F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7E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0B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93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19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F5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1,017 - 3,142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65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83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EB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378 - 2,933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18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EF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E1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9,485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9B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7F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4,895 - 16,761</w:t>
            </w:r>
          </w:p>
        </w:tc>
      </w:tr>
      <w:tr w:rsidR="00DA22B6" w14:paraId="232C47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DF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AE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E3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3F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6F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914 - 2,757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12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88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8C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373 - 2,618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6F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00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757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BF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BC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4,432 - 14,993</w:t>
            </w:r>
          </w:p>
        </w:tc>
      </w:tr>
      <w:tr w:rsidR="00DA22B6" w14:paraId="514ABA6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E0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03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E8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E1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F5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941 - 2,913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98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1A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D0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385 - 2,712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35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DA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61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39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5D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4,719 - 14,645</w:t>
            </w:r>
          </w:p>
        </w:tc>
      </w:tr>
      <w:tr w:rsidR="00DA22B6" w14:paraId="71CBA78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98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58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0D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4E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99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791 - 2,425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05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C7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53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330 - 2,147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BF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4F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7B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D9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E8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3,643 - 11,264</w:t>
            </w:r>
          </w:p>
        </w:tc>
      </w:tr>
      <w:tr w:rsidR="00DA22B6" w14:paraId="349B406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D7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10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81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CF2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0B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756 - 2,274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27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65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87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279 - 2,010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75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AE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04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F5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C4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3,686 - 11,065</w:t>
            </w:r>
          </w:p>
        </w:tc>
      </w:tr>
      <w:tr w:rsidR="00DA22B6" w14:paraId="07C3374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0A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7C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E9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A6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C5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1,224 - 2,919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49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D9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4E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435 - 2,791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A0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28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98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9,524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5A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7E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5,785 - 15,617</w:t>
            </w:r>
          </w:p>
        </w:tc>
      </w:tr>
      <w:tr w:rsidR="00DA22B6" w14:paraId="7CA4C2D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24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01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6C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E4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6A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1,091 - 2,509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69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43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E0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443 - 2,610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A0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DA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E6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131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CF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5,119 - 13,347</w:t>
            </w:r>
          </w:p>
        </w:tc>
      </w:tr>
      <w:tr w:rsidR="00DA22B6" w14:paraId="4FD550C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86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9D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2F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E2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AA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740 - 918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42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8A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73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228 - 1,352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03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BD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2B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5D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6F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2,750 - 3,954</w:t>
            </w:r>
          </w:p>
        </w:tc>
      </w:tr>
      <w:tr w:rsidR="00DA22B6" w14:paraId="5E2F706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2D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F1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6F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6B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F7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1,384 - 1,612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4E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F1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E1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1,340 - 1,557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6F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E2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7E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7D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4D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6,477 - 7,971</w:t>
            </w:r>
          </w:p>
        </w:tc>
      </w:tr>
      <w:tr w:rsidR="00DA22B6" w14:paraId="15213C7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E4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72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F0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40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70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1,579 - 1,811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F3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E3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D1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1,612 - 1,853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F9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76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5F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9,287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C0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AA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8,449 - 10,160</w:t>
            </w:r>
          </w:p>
        </w:tc>
      </w:tr>
      <w:tr w:rsidR="00DA22B6" w14:paraId="72D3EB3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15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E2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3B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20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9B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1,582 - 1,837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C3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DC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53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1,532 - 1,771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6F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44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C9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9,149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BB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F8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8,005 - 10,343</w:t>
            </w:r>
          </w:p>
        </w:tc>
      </w:tr>
      <w:tr w:rsidR="00DA22B6" w14:paraId="16087A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7AC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8C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7A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B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A3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1,590 - 1,949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96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4A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1F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1,386 - 1,702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47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9B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8B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10,406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EA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FD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9,148 - 11,469</w:t>
            </w:r>
          </w:p>
        </w:tc>
      </w:tr>
      <w:tr w:rsidR="00DA22B6" w14:paraId="175FBE1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7E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F2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18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61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62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1,925 - 2,288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9F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49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63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2,353 - 2,788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50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81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9A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11,423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62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5A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10,131 - 12,594</w:t>
            </w:r>
          </w:p>
        </w:tc>
      </w:tr>
      <w:tr w:rsidR="00DA22B6" w14:paraId="01EF2AB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49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6F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57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82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67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2,136 - 2,554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30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AC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BC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1,146 - 1,385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4B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C6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6B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13,101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40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5F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11,767 - 14,295</w:t>
            </w:r>
          </w:p>
        </w:tc>
      </w:tr>
      <w:tr w:rsidR="00DA22B6" w14:paraId="2E93EDB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D7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F4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34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6E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768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3,619 - 4,035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4C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38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D5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3,382 - 3,778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C7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B3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34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19,911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B8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CC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18,499 - 21,180</w:t>
            </w:r>
          </w:p>
        </w:tc>
      </w:tr>
      <w:tr w:rsidR="00DA22B6" w14:paraId="7CA0BEA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47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61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00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E2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55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2,767 - 3,197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94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4D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A4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1,265 - 1,479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F0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F9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69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15,704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9E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27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14,353 - 16,900</w:t>
            </w:r>
          </w:p>
        </w:tc>
      </w:tr>
      <w:tr w:rsidR="00DA22B6" w14:paraId="3424BE3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CF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A8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81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52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72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2,906 - 3,538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A9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D6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7B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964 - 1,188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1F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03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5.720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02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63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2C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16,944 - 21,197</w:t>
            </w:r>
          </w:p>
        </w:tc>
      </w:tr>
      <w:tr w:rsidR="00DA22B6" w14:paraId="18C4ABD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EA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D1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77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26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6E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4,460 - 5,176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9D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16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9A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1,100 - 1,292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2B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BA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5.540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A5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27,432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68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95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25,180 - 29,700</w:t>
            </w:r>
          </w:p>
        </w:tc>
      </w:tr>
      <w:tr w:rsidR="00DA22B6" w14:paraId="1C3C7AD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8B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29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7D0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4,551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14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19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3,923 - 5,069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98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BA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2B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825 - 1,076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30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9F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94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24,913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B7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9E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21,048 - 28,240</w:t>
            </w:r>
          </w:p>
        </w:tc>
      </w:tr>
      <w:tr w:rsidR="00DA22B6" w14:paraId="748A59C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48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BC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D0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B3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2FE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3,165 - 4,409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64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81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9E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405 - 572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25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71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55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17,944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D7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D7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14,727 - 21,600</w:t>
            </w:r>
          </w:p>
        </w:tc>
      </w:tr>
      <w:tr w:rsidR="00DA22B6" w14:paraId="5F301B5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0B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0E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76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1D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6D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5,141 - 5,915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8FA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68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AD2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880 - 1,030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24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B4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5.380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E1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30,356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D1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B5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27,796 - 32,889</w:t>
            </w:r>
          </w:p>
        </w:tc>
      </w:tr>
      <w:tr w:rsidR="00DA22B6" w14:paraId="76C1356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B7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E8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5C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65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E8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4,250 - 5,122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E9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E0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9A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565 - 694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DD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16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4F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23,053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CD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D8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20,825 - 25,463</w:t>
            </w:r>
          </w:p>
        </w:tc>
      </w:tr>
      <w:tr w:rsidR="00DA22B6" w14:paraId="2602E35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6F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8C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F2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93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BF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5,105 - 5,818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BF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9A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90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327 - 388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13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4D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AB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77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4F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25,072 - 29,028</w:t>
            </w:r>
          </w:p>
        </w:tc>
      </w:tr>
      <w:tr w:rsidR="00DA22B6" w14:paraId="0ECD1FA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57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84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66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AC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B7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7,915 - 8,891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85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5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69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674 - 782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85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C6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CE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42,729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22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53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39,861 - 45,474</w:t>
            </w:r>
          </w:p>
        </w:tc>
      </w:tr>
      <w:tr w:rsidR="00DA22B6" w14:paraId="08BFEA9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FF6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82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08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7B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19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7,038 - 8,746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53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55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A02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486 - 616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1E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DE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AC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37,413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E0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87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28,405 - 47,484</w:t>
            </w:r>
          </w:p>
        </w:tc>
      </w:tr>
      <w:tr w:rsidR="00DA22B6" w14:paraId="2B5E67C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0C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8C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3E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6B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7B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6,842 - 7,987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9B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6E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77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491 - 586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B3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27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46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34,274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A4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79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31,200 - 37,283</w:t>
            </w:r>
          </w:p>
        </w:tc>
      </w:tr>
      <w:tr w:rsidR="00DA22B6" w14:paraId="6DE6DD6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2E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36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A6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D9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FF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4,170 - 4,756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51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CA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D9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284 - 341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02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27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CF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18,646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E48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514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17,218 - 20,125</w:t>
            </w:r>
          </w:p>
        </w:tc>
      </w:tr>
      <w:tr w:rsidR="00DA22B6" w14:paraId="537215A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7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D8DF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31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A2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8E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5,870 - 6,562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35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7F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E5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308 - 365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13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68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08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28,613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77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79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26,797 - 30,558</w:t>
            </w:r>
          </w:p>
        </w:tc>
      </w:tr>
      <w:tr w:rsidR="00DA22B6" w14:paraId="3705113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D1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FF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63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3B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AD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6,943 - 7,924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B5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B3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02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1,067 - 1,241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3C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6D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1B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38,417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90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9B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35,555 - 41,425</w:t>
            </w:r>
          </w:p>
        </w:tc>
      </w:tr>
      <w:tr w:rsidR="00DA22B6" w14:paraId="46042DA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84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B0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F9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FF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8D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2,935 - 3,512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21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8D9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D2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149 - 191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36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09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5.070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C61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16,346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3A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1B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14,502 - 18,340</w:t>
            </w:r>
          </w:p>
        </w:tc>
      </w:tr>
      <w:tr w:rsidR="00DA22B6" w14:paraId="175379B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39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1B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C4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47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F0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7,652 - 8,297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30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F7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F2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756 - 851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BE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1F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3.930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57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31,461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4B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2F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29,831 - 33,150</w:t>
            </w:r>
          </w:p>
        </w:tc>
      </w:tr>
      <w:tr w:rsidR="00DA22B6" w14:paraId="03B43FA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3D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60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82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9,111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D5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64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8,488 - 9,616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B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7F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1B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454 - 539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79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F3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3.840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757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34,942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3AD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7B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32,034 - 37,803</w:t>
            </w:r>
          </w:p>
        </w:tc>
      </w:tr>
      <w:tr w:rsidR="00DA22B6" w14:paraId="01A6C38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A0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60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gui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CB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BD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23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6,967 - 7,931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10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56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CB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422 - 499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529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8C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30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32,188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87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4F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29,753 - 34,612</w:t>
            </w:r>
          </w:p>
        </w:tc>
      </w:tr>
      <w:tr w:rsidR="00DA22B6" w14:paraId="16B4F57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D2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2615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C0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B2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32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538 - 2,163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00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92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F2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11 - 2,370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EE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BD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62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5E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A1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2,518 - 10,771</w:t>
            </w:r>
          </w:p>
        </w:tc>
      </w:tr>
      <w:tr w:rsidR="00DA22B6" w14:paraId="7D931E1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AB6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1978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0E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87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13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5D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552 - 2,076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44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B7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87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12 - 2,508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E0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24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19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5,410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77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2,016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84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2,540 - 10,355</w:t>
            </w:r>
          </w:p>
        </w:tc>
      </w:tr>
      <w:tr w:rsidR="00DA22B6" w14:paraId="51C43CE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80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AC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42E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D0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8D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666 - 2,364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31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7DC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AB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13 - 2,876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93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AD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94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29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52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3,061 - 11,956</w:t>
            </w:r>
          </w:p>
        </w:tc>
      </w:tr>
      <w:tr w:rsidR="00DA22B6" w14:paraId="59EC0DF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D3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83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54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03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23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524 - 1,893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B7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A8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54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10 - 2,170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E7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D1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50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EB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1,818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F5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2,378 - 9,286</w:t>
            </w:r>
          </w:p>
        </w:tc>
      </w:tr>
      <w:tr w:rsidR="00DA22B6" w14:paraId="23C0379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6E0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16A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C8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1,629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BE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D7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792 - 2,867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44C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C1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22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17 - 3,556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34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72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7A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7,779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AD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D2C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3,653 - 14,532</w:t>
            </w:r>
          </w:p>
        </w:tc>
      </w:tr>
      <w:tr w:rsidR="00DA22B6" w14:paraId="659FCE8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70E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07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E6A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8B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2B6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749 - 2,659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E8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1C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87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15 - 3,070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86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5E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46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7,084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97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534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3,399 - 13,285</w:t>
            </w:r>
          </w:p>
        </w:tc>
      </w:tr>
      <w:tr w:rsidR="00DA22B6" w14:paraId="0C22ED8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84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A2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24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2C3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6F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728 - 2,576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52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44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C7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14 - 3,030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65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F1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D5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6,890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D6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67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3,349 - 13,094</w:t>
            </w:r>
          </w:p>
        </w:tc>
      </w:tr>
      <w:tr w:rsidR="00DA22B6" w14:paraId="38195B5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31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5B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8B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76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C5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962 - 3,388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F3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5B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B0B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20 - 4,410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B9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30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B0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FA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45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4,436 - 17,141</w:t>
            </w:r>
          </w:p>
        </w:tc>
      </w:tr>
      <w:tr w:rsidR="00DA22B6" w14:paraId="2AC2E3B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35B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5F6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1F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D9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E9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825 - 2,937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A7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FA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805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15 - 3,572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F8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11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33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7,947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D1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20B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3,834 - 14,602</w:t>
            </w:r>
          </w:p>
        </w:tc>
      </w:tr>
      <w:tr w:rsidR="00DA22B6" w14:paraId="281B11C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0DF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731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D4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E3B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41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779 - 2,718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E0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BB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63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17 - 3,354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86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6D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14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45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31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3,510 - 13,647</w:t>
            </w:r>
          </w:p>
        </w:tc>
      </w:tr>
      <w:tr w:rsidR="00DA22B6" w14:paraId="474F56B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F54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D4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A3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0A2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68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723 - 2,597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FE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26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A75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15 - 3,099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B7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F5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B5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7,066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A4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8A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3,347 - 13,101</w:t>
            </w:r>
          </w:p>
        </w:tc>
      </w:tr>
      <w:tr w:rsidR="00DA22B6" w14:paraId="57C7A29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66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422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D6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11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8A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940 - 3,329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39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37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F65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22 - 3,976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5B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31A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BF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8,854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A7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3,146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B5F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4,301 - 16,256</w:t>
            </w:r>
          </w:p>
        </w:tc>
      </w:tr>
      <w:tr w:rsidR="00DA22B6" w14:paraId="4FE524A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97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28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84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C44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DF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752 - 2,586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9C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92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D4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15 - 3,110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E3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A0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EF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EDC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B0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3,430 - 13,079</w:t>
            </w:r>
          </w:p>
        </w:tc>
      </w:tr>
      <w:tr w:rsidR="00DA22B6" w14:paraId="1244ABD7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13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025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3E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99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4D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716 - 2,420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339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D7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64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15 - 2,200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D5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42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81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5D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2,242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7FBD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3,208 - 11,968</w:t>
            </w:r>
          </w:p>
        </w:tc>
      </w:tr>
      <w:tr w:rsidR="00DA22B6" w14:paraId="4A005F7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16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12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1C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69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1F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805 - 2,921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9C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D1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BD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17 - 2,755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011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2E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288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7,800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30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BD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3,699 - 14,603</w:t>
            </w:r>
          </w:p>
        </w:tc>
      </w:tr>
      <w:tr w:rsidR="00DA22B6" w14:paraId="5967F8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7A7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714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B9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E9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1B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751 - 2,527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FF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A1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5A9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14 - 2,499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27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0A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C6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6,837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9E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E11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3,464 - 12,427</w:t>
            </w:r>
          </w:p>
        </w:tc>
      </w:tr>
      <w:tr w:rsidR="00DA22B6" w14:paraId="7F39EBF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57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139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11D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85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BC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791 - 2,614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3B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DF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84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16 - 2,548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0D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0E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4.190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80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6,627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45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B2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3,498 - 11,859</w:t>
            </w:r>
          </w:p>
        </w:tc>
      </w:tr>
      <w:tr w:rsidR="00DA22B6" w14:paraId="39CA17E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70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FEC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24D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B6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67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655 - 2,234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DA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5F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9B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13 - 2,026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34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A6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FE4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5,847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69D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4A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3,002 - 10,337</w:t>
            </w:r>
          </w:p>
        </w:tc>
      </w:tr>
      <w:tr w:rsidR="00DA22B6" w14:paraId="2FD93279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B4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A81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C7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CC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BDF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616 - 2,058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DF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875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91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13 - 1,872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7CE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AD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B9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03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64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2,870 - 9,711</w:t>
            </w:r>
          </w:p>
        </w:tc>
      </w:tr>
      <w:tr w:rsidR="00DA22B6" w14:paraId="5A725FA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05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6C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36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92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03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857 - 2,526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29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F7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AC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15 - 2,375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C7F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2A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D1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6,797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8E4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B6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3,828 - 11,625</w:t>
            </w:r>
          </w:p>
        </w:tc>
      </w:tr>
      <w:tr w:rsidR="00DA22B6" w14:paraId="1A7EB18A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7C6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52B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014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4B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27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868 - 2,404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294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32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CC0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15 - 2,608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30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2A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0D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B5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2,156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F63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3,953 - 12,129</w:t>
            </w:r>
          </w:p>
        </w:tc>
      </w:tr>
      <w:tr w:rsidR="00DA22B6" w14:paraId="36452AC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C3E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C3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4A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7E3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8C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670 - 1,873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64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015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7A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12 - 2,060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231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0D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BA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1A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5D3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2,982 - 8,376</w:t>
            </w:r>
          </w:p>
        </w:tc>
      </w:tr>
      <w:tr w:rsidR="00DA22B6" w14:paraId="4F73E0B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CA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1D9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BB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51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F2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665 - 1,798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FB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7F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22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12 - 1,884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7C8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3E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4.630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6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CC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5B0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3,300 - 8,784</w:t>
            </w:r>
          </w:p>
        </w:tc>
      </w:tr>
      <w:tr w:rsidR="00DA22B6" w14:paraId="31EA1CE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63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43B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9F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1,382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B9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482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805 - 2,237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80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AB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A9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15 - 2,355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B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3C4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326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6,562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859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BC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3,810 - 10,564</w:t>
            </w:r>
          </w:p>
        </w:tc>
      </w:tr>
      <w:tr w:rsidR="00DA22B6" w14:paraId="77D25504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CD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12F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29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CF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5D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827 - 2,333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47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CC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3C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15 - 2,136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97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EB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4.390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09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3D0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30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3,845 - 10,811</w:t>
            </w:r>
          </w:p>
        </w:tc>
      </w:tr>
      <w:tr w:rsidR="00DA22B6" w14:paraId="7DAA5B4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6A1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0D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38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77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BD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742 - 2,194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CE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26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2D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13 - 2,086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0A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8F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AB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07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0E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3,613 - 10,682</w:t>
            </w:r>
          </w:p>
        </w:tc>
      </w:tr>
      <w:tr w:rsidR="00DA22B6" w14:paraId="3E4FFCB0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B82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E3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600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1,465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75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BA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829 - 2,332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C3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F0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CA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13 - 1,907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D8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C1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D01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7,424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48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819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4,235 - 11,784</w:t>
            </w:r>
          </w:p>
        </w:tc>
      </w:tr>
      <w:tr w:rsidR="00DA22B6" w14:paraId="14907372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BC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lastRenderedPageBreak/>
              <w:t>2004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A4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E0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07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5C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1,124 - 3,120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0C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B5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BA3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16 - 2,373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A58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B0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4.710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F49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9,409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3C4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D14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5,610 - 15,220</w:t>
            </w:r>
          </w:p>
        </w:tc>
      </w:tr>
      <w:tr w:rsidR="00DA22B6" w14:paraId="1E2F5C4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A5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4AC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53D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2,976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24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50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1,675 - 4,923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3E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D19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1,157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04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25 - 4,234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D4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8E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4.580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26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14,258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67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2A8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8,052 - 23,806</w:t>
            </w:r>
          </w:p>
        </w:tc>
      </w:tr>
      <w:tr w:rsidR="00DA22B6" w14:paraId="605D2C7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0A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CAD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917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69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38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1,516 - 4,079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FF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CCC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BD0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13 - 2,870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6B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8C4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8A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9,999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B25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2,692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4E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5,754 - 16,313</w:t>
            </w:r>
          </w:p>
        </w:tc>
      </w:tr>
      <w:tr w:rsidR="00DA22B6" w14:paraId="22E34B0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4E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88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89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3,501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9D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68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2,064 - 5,521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B8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30D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2A2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17 - 3,622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30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DA7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0C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18,739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DC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07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11,161 - 29,301</w:t>
            </w:r>
          </w:p>
        </w:tc>
      </w:tr>
      <w:tr w:rsidR="00DA22B6" w14:paraId="07118BD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3B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85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B5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3,680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0DE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72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2,163 - 5,832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1C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6C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FC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13 - 3,395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4D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BA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5.160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E2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19,474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52A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17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11,631 - 31,180</w:t>
            </w:r>
          </w:p>
        </w:tc>
      </w:tr>
      <w:tr w:rsidR="00DA22B6" w14:paraId="239A1EC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54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538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431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3,249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12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00C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1,900 - 5,249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543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9DD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5B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9 - 2,248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7E3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510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4.670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65F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15,507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88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F3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9,021 - 25,530</w:t>
            </w:r>
          </w:p>
        </w:tc>
      </w:tr>
      <w:tr w:rsidR="00DA22B6" w14:paraId="345C229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73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EF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F32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C76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82E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2,421 - 6,829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51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BD8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CD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8 - 2,553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E4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43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EF3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21,207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8D5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5,898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137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12,072 - 34,886</w:t>
            </w:r>
          </w:p>
        </w:tc>
      </w:tr>
      <w:tr w:rsidR="00DA22B6" w14:paraId="7DBDAEA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698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417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71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4,613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A5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5CD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2,799 - 6,975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A1F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20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0F5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7 - 2,108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52B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91A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4.550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4C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21,351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D68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4,959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5B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12,997 - 32,594</w:t>
            </w:r>
          </w:p>
        </w:tc>
      </w:tr>
      <w:tr w:rsidR="00DA22B6" w14:paraId="0CA0F25B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21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9EC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13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4,492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F17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1,055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296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2,742 - 6,916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6A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9DD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F09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6 - 1,866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70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AA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4.750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CF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21,631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58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5,112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F5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13,213 - 33,037</w:t>
            </w:r>
          </w:p>
        </w:tc>
      </w:tr>
      <w:tr w:rsidR="00DA22B6" w14:paraId="7BD9A7B3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3F7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5B4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92F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5,042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237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1,170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566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3,059 - 7,594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A72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237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4A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6 - 1,435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616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00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EFF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21,395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CFB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5,079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46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12,876 - 32,584</w:t>
            </w:r>
          </w:p>
        </w:tc>
      </w:tr>
      <w:tr w:rsidR="00DA22B6" w14:paraId="4077141C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6D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CB5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EBE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E8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03A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3,748 - 9,323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1A6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09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576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7 - 1,707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290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52E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5.650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36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35,060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DB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8,145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633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21,323 - 53,153</w:t>
            </w:r>
          </w:p>
        </w:tc>
      </w:tr>
      <w:tr w:rsidR="00DA22B6" w14:paraId="545217B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50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339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4F3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6,495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F5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283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4,016 - 9,754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69B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AA5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6DB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7 - 1,644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38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DE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4.840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2FB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31,505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280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7,254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05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19,462 - 47,660</w:t>
            </w:r>
          </w:p>
        </w:tc>
      </w:tr>
      <w:tr w:rsidR="00DA22B6" w14:paraId="4C491D3D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590D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5B0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24C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7,381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EA5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1,839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013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4,263 - 11,517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62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EE6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7D3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6 - 1,875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F0C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028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4.490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B9E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33,119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A9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8,711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04F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19,039 - 53,650</w:t>
            </w:r>
          </w:p>
        </w:tc>
      </w:tr>
      <w:tr w:rsidR="00DA22B6" w14:paraId="64D88375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93E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466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B1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4,769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C17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1,132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392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2,929 - 7,357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E3F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31A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D9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4 - 1,155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60D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78D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4.260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B9C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20,410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B9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4,850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F2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12,379 - 31,524</w:t>
            </w:r>
          </w:p>
        </w:tc>
      </w:tr>
      <w:tr w:rsidR="00DA22B6" w14:paraId="0500A95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9B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F3EC6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BB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31E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1,291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B6F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3,550 - 8,604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53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249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987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6 - 1,398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7D4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E2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4.090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B71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23,588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10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5,353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35B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14,438 - 35,479</w:t>
            </w:r>
          </w:p>
        </w:tc>
      </w:tr>
      <w:tr w:rsidR="00DA22B6" w14:paraId="4B207D6E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51D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850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B1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6,514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641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1,399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069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4,114 - 9,642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DF0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C5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2A2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6 - 2,040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1B5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B8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4.920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60A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32,341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853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7,121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533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20,283 - 47,764</w:t>
            </w:r>
          </w:p>
        </w:tc>
      </w:tr>
      <w:tr w:rsidR="00DA22B6" w14:paraId="4A6C71B1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BDC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51F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EA5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3,970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BAC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1,060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C7E5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2,346 - 6,509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7C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980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EC0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4 - 1,160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E44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2FB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4.270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601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17,004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DEA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4,768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57C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9,729 - 28,216</w:t>
            </w:r>
          </w:p>
        </w:tc>
      </w:tr>
      <w:tr w:rsidR="00DA22B6" w14:paraId="4D869856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6B9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727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226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6,654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E9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1,507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3A6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4,044 - 10,021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D22C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976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5E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6 - 1,609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C5A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7C2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3.800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9C4A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25,304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3F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5,776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013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15,361 - 38,381</w:t>
            </w:r>
          </w:p>
        </w:tc>
      </w:tr>
      <w:tr w:rsidR="00DA22B6" w14:paraId="07699478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F0A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5FE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13D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6,290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F10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1,478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351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3,832 - 9,572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D9F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BE2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E8AA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6 - 1,457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A890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57E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3.740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3C17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23,573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00A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5,599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7072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14,097 - 36,052</w:t>
            </w:r>
          </w:p>
        </w:tc>
      </w:tr>
      <w:tr w:rsidR="00DA22B6" w14:paraId="5023AE9F" w14:textId="77777777">
        <w:trPr>
          <w:jc w:val="center"/>
        </w:trPr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64E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03A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02B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6,015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3481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1,408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E78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3,573 - 9,041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9F8F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DF2E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C453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5 - 1,404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6B1D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EB88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4.240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C2DB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25,549</w:t>
            </w:r>
          </w:p>
        </w:tc>
        <w:tc>
          <w:tcPr>
            <w:tcW w:w="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2E89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5,999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3BF4" w14:textId="77777777" w:rsidR="00DA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120" w:lineRule="auto"/>
              <w:ind w:left="100" w:right="10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15,092 - 38,717</w:t>
            </w:r>
          </w:p>
        </w:tc>
      </w:tr>
    </w:tbl>
    <w:p w14:paraId="03EEDF55" w14:textId="77777777" w:rsidR="00DA22B6" w:rsidRDefault="00000000">
      <w:r>
        <w:br w:type="page"/>
      </w:r>
      <w:bookmarkEnd w:id="2"/>
    </w:p>
    <w:sectPr w:rsidR="00DA22B6" w:rsidSect="00F673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CDEDD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9167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1"/>
    <w:rsid w:val="00117323"/>
    <w:rsid w:val="00272DAC"/>
    <w:rsid w:val="00330D61"/>
    <w:rsid w:val="00336EAC"/>
    <w:rsid w:val="003F7ACB"/>
    <w:rsid w:val="00417D41"/>
    <w:rsid w:val="00514FB7"/>
    <w:rsid w:val="006A785E"/>
    <w:rsid w:val="00724899"/>
    <w:rsid w:val="00795A00"/>
    <w:rsid w:val="007D1086"/>
    <w:rsid w:val="008107A8"/>
    <w:rsid w:val="008D113A"/>
    <w:rsid w:val="00902A8C"/>
    <w:rsid w:val="00A54E5B"/>
    <w:rsid w:val="00D94191"/>
    <w:rsid w:val="00DA22B6"/>
    <w:rsid w:val="00F24098"/>
    <w:rsid w:val="00F673BA"/>
    <w:rsid w:val="00F800E4"/>
    <w:rsid w:val="00FA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8C2F"/>
  <w15:docId w15:val="{F7AD3851-F1E1-4AB8-B4D6-5F486337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A8"/>
  </w:style>
  <w:style w:type="paragraph" w:styleId="Heading1">
    <w:name w:val="heading 1"/>
    <w:basedOn w:val="Normal"/>
    <w:next w:val="Normal"/>
    <w:link w:val="Heading1Char"/>
    <w:uiPriority w:val="9"/>
    <w:qFormat/>
    <w:rsid w:val="00336EAC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AC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7A8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AC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AC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7A8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AC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AC"/>
    <w:rPr>
      <w:rFonts w:eastAsiaTheme="majorEastAsia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6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A7A2C"/>
    <w:pPr>
      <w:spacing w:after="200" w:line="240" w:lineRule="auto"/>
    </w:pPr>
    <w:rPr>
      <w:iCs/>
      <w:color w:val="0E2841" w:themeColor="text2"/>
      <w:szCs w:val="18"/>
    </w:rPr>
  </w:style>
  <w:style w:type="paragraph" w:customStyle="1" w:styleId="Heading1Landscape">
    <w:name w:val="Heading 1 Landscape"/>
    <w:basedOn w:val="Normal"/>
    <w:link w:val="Heading1LandscapeChar"/>
    <w:qFormat/>
    <w:rsid w:val="00272DAC"/>
    <w:rPr>
      <w:b/>
      <w:sz w:val="28"/>
    </w:rPr>
  </w:style>
  <w:style w:type="character" w:customStyle="1" w:styleId="Heading1LandscapeChar">
    <w:name w:val="Heading 1 Landscape Char"/>
    <w:basedOn w:val="DefaultParagraphFont"/>
    <w:link w:val="Heading1Landscape"/>
    <w:rsid w:val="00272DAC"/>
    <w:rPr>
      <w:b/>
      <w:sz w:val="28"/>
    </w:rPr>
  </w:style>
  <w:style w:type="paragraph" w:customStyle="1" w:styleId="Author">
    <w:name w:val="Author"/>
    <w:basedOn w:val="Normal"/>
    <w:link w:val="AuthorChar"/>
    <w:qFormat/>
    <w:rsid w:val="00902A8C"/>
    <w:pPr>
      <w:jc w:val="center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902A8C"/>
    <w:rPr>
      <w:sz w:val="2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FG-DSF/RockfishSportMort/tree/main/model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ragqut.github.io/2016/05/24/samclifford-spline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FG-DSF/RockfishSportMort/tree/main/model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ragqut.github.io/2016/05/24/samclifford-splin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50</Pages>
  <Words>13562</Words>
  <Characters>77305</Characters>
  <Application>Microsoft Office Word</Application>
  <DocSecurity>0</DocSecurity>
  <Lines>644</Lines>
  <Paragraphs>181</Paragraphs>
  <ScaleCrop>false</ScaleCrop>
  <Company>State of Alaska</Company>
  <LinksUpToDate>false</LinksUpToDate>
  <CharactersWithSpaces>90686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Joy, Philip J (DFG)</cp:lastModifiedBy>
  <cp:revision>2</cp:revision>
  <dcterms:created xsi:type="dcterms:W3CDTF">2025-06-06T00:30:00Z</dcterms:created>
  <dcterms:modified xsi:type="dcterms:W3CDTF">2025-06-12T15:51:00Z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output">
    <vt:lpwstr/>
  </property>
</Properties>
</file>