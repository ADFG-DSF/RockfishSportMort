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B104" w14:textId="77777777" w:rsidR="00680616" w:rsidRPr="009051BD" w:rsidRDefault="00680616" w:rsidP="00113AF4">
      <w:pPr>
        <w:pStyle w:val="Caption"/>
      </w:pPr>
    </w:p>
    <w:sectPr w:rsidR="00680616" w:rsidRPr="009051BD" w:rsidSect="000D6A2A">
      <w:footerReference w:type="default" r:id="rId8"/>
      <w:pgSz w:w="12240" w:h="15840" w:code="1"/>
      <w:pgMar w:top="1440" w:right="1440" w:bottom="1440" w:left="1440" w:header="720" w:footer="547" w:gutter="0"/>
      <w:cols w:space="432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FFCAC" w14:textId="77777777" w:rsidR="008759EE" w:rsidRDefault="008759EE">
      <w:r>
        <w:separator/>
      </w:r>
    </w:p>
  </w:endnote>
  <w:endnote w:type="continuationSeparator" w:id="0">
    <w:p w14:paraId="6A91F97B" w14:textId="77777777" w:rsidR="008759EE" w:rsidRDefault="0087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BFON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42805" w14:textId="77777777" w:rsidR="00C506F1" w:rsidRDefault="00015B0E" w:rsidP="00346B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506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AE6">
      <w:rPr>
        <w:rStyle w:val="PageNumber"/>
        <w:noProof/>
      </w:rPr>
      <w:t>8</w:t>
    </w:r>
    <w:r>
      <w:rPr>
        <w:rStyle w:val="PageNumber"/>
      </w:rPr>
      <w:fldChar w:fldCharType="end"/>
    </w:r>
  </w:p>
  <w:p w14:paraId="25803583" w14:textId="77777777" w:rsidR="00C506F1" w:rsidRDefault="00C506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F1A8F" w14:textId="77777777" w:rsidR="008759EE" w:rsidRDefault="008759EE">
      <w:r>
        <w:separator/>
      </w:r>
    </w:p>
  </w:footnote>
  <w:footnote w:type="continuationSeparator" w:id="0">
    <w:p w14:paraId="1C5CD4CB" w14:textId="77777777" w:rsidR="008759EE" w:rsidRDefault="00875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398D"/>
    <w:multiLevelType w:val="hybridMultilevel"/>
    <w:tmpl w:val="4D1C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3A36"/>
    <w:multiLevelType w:val="hybridMultilevel"/>
    <w:tmpl w:val="153CDCB8"/>
    <w:lvl w:ilvl="0" w:tplc="B2E6A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51D04"/>
    <w:multiLevelType w:val="multilevel"/>
    <w:tmpl w:val="B380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808A7"/>
    <w:multiLevelType w:val="multilevel"/>
    <w:tmpl w:val="C46C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77F29"/>
    <w:multiLevelType w:val="hybridMultilevel"/>
    <w:tmpl w:val="4472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5925"/>
    <w:multiLevelType w:val="hybridMultilevel"/>
    <w:tmpl w:val="6EDC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3D89"/>
    <w:multiLevelType w:val="hybridMultilevel"/>
    <w:tmpl w:val="DC8A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53D9"/>
    <w:multiLevelType w:val="multilevel"/>
    <w:tmpl w:val="FDE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5442D"/>
    <w:multiLevelType w:val="hybridMultilevel"/>
    <w:tmpl w:val="9726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B7659"/>
    <w:multiLevelType w:val="multilevel"/>
    <w:tmpl w:val="FA3A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350CB"/>
    <w:multiLevelType w:val="hybridMultilevel"/>
    <w:tmpl w:val="769E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50414"/>
    <w:multiLevelType w:val="multilevel"/>
    <w:tmpl w:val="4EE0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A1A48"/>
    <w:multiLevelType w:val="hybridMultilevel"/>
    <w:tmpl w:val="F104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1637D"/>
    <w:multiLevelType w:val="hybridMultilevel"/>
    <w:tmpl w:val="31A6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FC195"/>
    <w:multiLevelType w:val="multilevel"/>
    <w:tmpl w:val="A4CEF3AA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2D5013"/>
    <w:multiLevelType w:val="hybridMultilevel"/>
    <w:tmpl w:val="641AD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F5502"/>
    <w:multiLevelType w:val="hybridMultilevel"/>
    <w:tmpl w:val="D802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A55B7"/>
    <w:multiLevelType w:val="hybridMultilevel"/>
    <w:tmpl w:val="F104B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3F45"/>
    <w:multiLevelType w:val="multilevel"/>
    <w:tmpl w:val="E3F8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A4159"/>
    <w:multiLevelType w:val="multilevel"/>
    <w:tmpl w:val="58F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D3166E"/>
    <w:multiLevelType w:val="hybridMultilevel"/>
    <w:tmpl w:val="46CA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E31A6"/>
    <w:multiLevelType w:val="multilevel"/>
    <w:tmpl w:val="E22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720C9"/>
    <w:multiLevelType w:val="hybridMultilevel"/>
    <w:tmpl w:val="E9A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35EA9"/>
    <w:multiLevelType w:val="hybridMultilevel"/>
    <w:tmpl w:val="2F8A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841F8"/>
    <w:multiLevelType w:val="multilevel"/>
    <w:tmpl w:val="2A58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CF47EE"/>
    <w:multiLevelType w:val="hybridMultilevel"/>
    <w:tmpl w:val="5D749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DC0244">
      <w:start w:val="1"/>
      <w:numFmt w:val="bullet"/>
      <w:pStyle w:val="Bulletedte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5441085">
    <w:abstractNumId w:val="25"/>
  </w:num>
  <w:num w:numId="2" w16cid:durableId="1697196370">
    <w:abstractNumId w:val="8"/>
  </w:num>
  <w:num w:numId="3" w16cid:durableId="823203623">
    <w:abstractNumId w:val="15"/>
  </w:num>
  <w:num w:numId="4" w16cid:durableId="1002195541">
    <w:abstractNumId w:val="22"/>
  </w:num>
  <w:num w:numId="5" w16cid:durableId="23678503">
    <w:abstractNumId w:val="14"/>
  </w:num>
  <w:num w:numId="6" w16cid:durableId="582764881">
    <w:abstractNumId w:val="10"/>
  </w:num>
  <w:num w:numId="7" w16cid:durableId="1615206266">
    <w:abstractNumId w:val="16"/>
  </w:num>
  <w:num w:numId="8" w16cid:durableId="1447501962">
    <w:abstractNumId w:val="0"/>
  </w:num>
  <w:num w:numId="9" w16cid:durableId="146943494">
    <w:abstractNumId w:val="1"/>
  </w:num>
  <w:num w:numId="10" w16cid:durableId="1932003288">
    <w:abstractNumId w:val="6"/>
  </w:num>
  <w:num w:numId="11" w16cid:durableId="1701660045">
    <w:abstractNumId w:val="12"/>
  </w:num>
  <w:num w:numId="12" w16cid:durableId="419639843">
    <w:abstractNumId w:val="17"/>
  </w:num>
  <w:num w:numId="13" w16cid:durableId="1950114990">
    <w:abstractNumId w:val="20"/>
  </w:num>
  <w:num w:numId="14" w16cid:durableId="79644334">
    <w:abstractNumId w:val="5"/>
  </w:num>
  <w:num w:numId="15" w16cid:durableId="1637249986">
    <w:abstractNumId w:val="13"/>
  </w:num>
  <w:num w:numId="16" w16cid:durableId="1894657587">
    <w:abstractNumId w:val="23"/>
  </w:num>
  <w:num w:numId="17" w16cid:durableId="1276520612">
    <w:abstractNumId w:val="2"/>
  </w:num>
  <w:num w:numId="18" w16cid:durableId="1184368509">
    <w:abstractNumId w:val="11"/>
  </w:num>
  <w:num w:numId="19" w16cid:durableId="179512789">
    <w:abstractNumId w:val="4"/>
  </w:num>
  <w:num w:numId="20" w16cid:durableId="1160000273">
    <w:abstractNumId w:val="21"/>
  </w:num>
  <w:num w:numId="21" w16cid:durableId="1979872988">
    <w:abstractNumId w:val="18"/>
  </w:num>
  <w:num w:numId="22" w16cid:durableId="1362635024">
    <w:abstractNumId w:val="24"/>
  </w:num>
  <w:num w:numId="23" w16cid:durableId="1410889386">
    <w:abstractNumId w:val="9"/>
  </w:num>
  <w:num w:numId="24" w16cid:durableId="1990207080">
    <w:abstractNumId w:val="19"/>
  </w:num>
  <w:num w:numId="25" w16cid:durableId="685012224">
    <w:abstractNumId w:val="3"/>
  </w:num>
  <w:num w:numId="26" w16cid:durableId="197991949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䂚³ۇ~Ќᳫw_x000a_Table Grid7嘺l혓0ӿӿӿӿӿӿl␃ᐃ碤愀̤ll͠＀＀＀Ą＀Ą＀Ą＀Ą＀Ą＀Ą氀氀̀̃uðxĀāāऀĀś耀＀dЉЉЁ＀＀＀＀_x000a_$%ÿ䤟}á腏½僀M뮛Y撀¢걋Æ雷Fÿÿá䤟}_x000a__x000a__x000a_⃿⒐䄋Ѓ⁮潃牯楤慮整s偐⁔慓敶獁敗偢条⁥敄捳⁲敔瑸䌠潯摲湩瑡獥伀敮朠潲灵氠祡畯⁴慭歲牥映牯匠癡䅥䡳浴⁬⁙潣牯楤慮整吀潷朠潲灵氠祡畯⁴慭歲牥映牯匠癡䅥䡳浴⁬⁙潣牯楤慮整匀浩汰䕥楤⹴⸮䰀潯⁫椦㩮☀灏湥☀潃癮牥⹴⸮☀楆摮⸮.摅瑩䌠湯牴汯䌠湯整瑮搠獩汰祡摥愠⁳整瑸䘀湩⁤楦敬⁳桴瑡洠瑡档琠敨敳挠楲整楲㩡䘀汩⁥渦浡㩥䘀汩獥漠⁦琦灹㩥吀♥瑸漠⁲牰灯牥祴:慌瑳☠潭楤楦摥:䘦湩⁤潎w敎眦匠慥捲h潔♯獬匀挦畲bÚ"/>
  </w:docVars>
  <w:rsids>
    <w:rsidRoot w:val="004E258D"/>
    <w:rsid w:val="00000075"/>
    <w:rsid w:val="00001068"/>
    <w:rsid w:val="00002599"/>
    <w:rsid w:val="00003DB3"/>
    <w:rsid w:val="00004978"/>
    <w:rsid w:val="00005979"/>
    <w:rsid w:val="00006A26"/>
    <w:rsid w:val="000136D1"/>
    <w:rsid w:val="000146DE"/>
    <w:rsid w:val="000146E8"/>
    <w:rsid w:val="000155AF"/>
    <w:rsid w:val="00015B0E"/>
    <w:rsid w:val="00030A69"/>
    <w:rsid w:val="0003633D"/>
    <w:rsid w:val="00042399"/>
    <w:rsid w:val="0004282A"/>
    <w:rsid w:val="00051C55"/>
    <w:rsid w:val="00055130"/>
    <w:rsid w:val="00055ADE"/>
    <w:rsid w:val="00060B02"/>
    <w:rsid w:val="0006220E"/>
    <w:rsid w:val="0006332C"/>
    <w:rsid w:val="00063ACC"/>
    <w:rsid w:val="0007121D"/>
    <w:rsid w:val="00071A76"/>
    <w:rsid w:val="00071CFE"/>
    <w:rsid w:val="00071FCE"/>
    <w:rsid w:val="00075914"/>
    <w:rsid w:val="00077C98"/>
    <w:rsid w:val="00081865"/>
    <w:rsid w:val="00081CCF"/>
    <w:rsid w:val="00082BCF"/>
    <w:rsid w:val="000927FD"/>
    <w:rsid w:val="00092B54"/>
    <w:rsid w:val="000947F1"/>
    <w:rsid w:val="000A2FCA"/>
    <w:rsid w:val="000A3EF3"/>
    <w:rsid w:val="000A4B25"/>
    <w:rsid w:val="000A4E31"/>
    <w:rsid w:val="000B040F"/>
    <w:rsid w:val="000B1243"/>
    <w:rsid w:val="000B4171"/>
    <w:rsid w:val="000B59C6"/>
    <w:rsid w:val="000B6048"/>
    <w:rsid w:val="000B7042"/>
    <w:rsid w:val="000C25AD"/>
    <w:rsid w:val="000C3C89"/>
    <w:rsid w:val="000C4526"/>
    <w:rsid w:val="000C5A45"/>
    <w:rsid w:val="000C5E13"/>
    <w:rsid w:val="000C77D8"/>
    <w:rsid w:val="000D10A8"/>
    <w:rsid w:val="000D4BF9"/>
    <w:rsid w:val="000D5DB5"/>
    <w:rsid w:val="000D5F9F"/>
    <w:rsid w:val="000D6A2A"/>
    <w:rsid w:val="000E0A16"/>
    <w:rsid w:val="000E1CC8"/>
    <w:rsid w:val="000E4EAE"/>
    <w:rsid w:val="000E4F93"/>
    <w:rsid w:val="000E7901"/>
    <w:rsid w:val="00101D56"/>
    <w:rsid w:val="00103651"/>
    <w:rsid w:val="00111A11"/>
    <w:rsid w:val="00113AF4"/>
    <w:rsid w:val="00117DD3"/>
    <w:rsid w:val="00126A03"/>
    <w:rsid w:val="001404D1"/>
    <w:rsid w:val="00145E46"/>
    <w:rsid w:val="00146317"/>
    <w:rsid w:val="001463AA"/>
    <w:rsid w:val="0015645E"/>
    <w:rsid w:val="00163370"/>
    <w:rsid w:val="001678BD"/>
    <w:rsid w:val="0017230C"/>
    <w:rsid w:val="001732EE"/>
    <w:rsid w:val="00176864"/>
    <w:rsid w:val="00182C4B"/>
    <w:rsid w:val="00183709"/>
    <w:rsid w:val="00184F33"/>
    <w:rsid w:val="001869B8"/>
    <w:rsid w:val="00186DBB"/>
    <w:rsid w:val="0018779D"/>
    <w:rsid w:val="001914EF"/>
    <w:rsid w:val="00191E06"/>
    <w:rsid w:val="00192968"/>
    <w:rsid w:val="00194C78"/>
    <w:rsid w:val="00195518"/>
    <w:rsid w:val="0019676A"/>
    <w:rsid w:val="001977C9"/>
    <w:rsid w:val="001A3958"/>
    <w:rsid w:val="001A3EB0"/>
    <w:rsid w:val="001A4C72"/>
    <w:rsid w:val="001A5A06"/>
    <w:rsid w:val="001A5EE6"/>
    <w:rsid w:val="001B06E5"/>
    <w:rsid w:val="001B180D"/>
    <w:rsid w:val="001B2BC0"/>
    <w:rsid w:val="001B3A4F"/>
    <w:rsid w:val="001B3F01"/>
    <w:rsid w:val="001B533B"/>
    <w:rsid w:val="001B6BF4"/>
    <w:rsid w:val="001C28CC"/>
    <w:rsid w:val="001C6996"/>
    <w:rsid w:val="001D1AF4"/>
    <w:rsid w:val="001D2123"/>
    <w:rsid w:val="001D2304"/>
    <w:rsid w:val="001D35A0"/>
    <w:rsid w:val="001D501A"/>
    <w:rsid w:val="001D7C45"/>
    <w:rsid w:val="001E11EB"/>
    <w:rsid w:val="001E17C2"/>
    <w:rsid w:val="001E20A8"/>
    <w:rsid w:val="001E48D6"/>
    <w:rsid w:val="001E5209"/>
    <w:rsid w:val="001E5833"/>
    <w:rsid w:val="001F132A"/>
    <w:rsid w:val="001F4C70"/>
    <w:rsid w:val="001F6300"/>
    <w:rsid w:val="001F6566"/>
    <w:rsid w:val="002000C7"/>
    <w:rsid w:val="00201A68"/>
    <w:rsid w:val="0020675E"/>
    <w:rsid w:val="0020696C"/>
    <w:rsid w:val="00207D23"/>
    <w:rsid w:val="00213652"/>
    <w:rsid w:val="00213C97"/>
    <w:rsid w:val="00214193"/>
    <w:rsid w:val="0021640B"/>
    <w:rsid w:val="00216E9E"/>
    <w:rsid w:val="00217480"/>
    <w:rsid w:val="002255F1"/>
    <w:rsid w:val="0023473E"/>
    <w:rsid w:val="00234956"/>
    <w:rsid w:val="00240107"/>
    <w:rsid w:val="00241E78"/>
    <w:rsid w:val="0024489E"/>
    <w:rsid w:val="00251D14"/>
    <w:rsid w:val="00252646"/>
    <w:rsid w:val="00253B70"/>
    <w:rsid w:val="0025660E"/>
    <w:rsid w:val="002605AE"/>
    <w:rsid w:val="00261EAE"/>
    <w:rsid w:val="002629DE"/>
    <w:rsid w:val="0026306A"/>
    <w:rsid w:val="002643C6"/>
    <w:rsid w:val="002679A6"/>
    <w:rsid w:val="00271838"/>
    <w:rsid w:val="00271AE9"/>
    <w:rsid w:val="0027396A"/>
    <w:rsid w:val="0027449E"/>
    <w:rsid w:val="002751C4"/>
    <w:rsid w:val="0027772A"/>
    <w:rsid w:val="002826CD"/>
    <w:rsid w:val="002843DE"/>
    <w:rsid w:val="00285FA7"/>
    <w:rsid w:val="00287615"/>
    <w:rsid w:val="002A2BF0"/>
    <w:rsid w:val="002A3C82"/>
    <w:rsid w:val="002A703B"/>
    <w:rsid w:val="002B0865"/>
    <w:rsid w:val="002B1056"/>
    <w:rsid w:val="002B11FA"/>
    <w:rsid w:val="002B4298"/>
    <w:rsid w:val="002B6F29"/>
    <w:rsid w:val="002B7FE6"/>
    <w:rsid w:val="002D0CAB"/>
    <w:rsid w:val="002D66F4"/>
    <w:rsid w:val="002E1D26"/>
    <w:rsid w:val="002E4C79"/>
    <w:rsid w:val="002E54B8"/>
    <w:rsid w:val="002E6CBE"/>
    <w:rsid w:val="002F263E"/>
    <w:rsid w:val="002F30F4"/>
    <w:rsid w:val="002F4A31"/>
    <w:rsid w:val="00301B6E"/>
    <w:rsid w:val="00304AC9"/>
    <w:rsid w:val="00312355"/>
    <w:rsid w:val="00313BB9"/>
    <w:rsid w:val="0031540A"/>
    <w:rsid w:val="00320942"/>
    <w:rsid w:val="00326865"/>
    <w:rsid w:val="003269E1"/>
    <w:rsid w:val="00326E0F"/>
    <w:rsid w:val="00330F5B"/>
    <w:rsid w:val="00332665"/>
    <w:rsid w:val="00332964"/>
    <w:rsid w:val="0033336A"/>
    <w:rsid w:val="00334100"/>
    <w:rsid w:val="0033527A"/>
    <w:rsid w:val="0033658A"/>
    <w:rsid w:val="00342297"/>
    <w:rsid w:val="00343665"/>
    <w:rsid w:val="0034424F"/>
    <w:rsid w:val="00345AF4"/>
    <w:rsid w:val="00346BD5"/>
    <w:rsid w:val="00353EDE"/>
    <w:rsid w:val="003544CF"/>
    <w:rsid w:val="003553D9"/>
    <w:rsid w:val="00357E78"/>
    <w:rsid w:val="0036061E"/>
    <w:rsid w:val="00361A0E"/>
    <w:rsid w:val="00362194"/>
    <w:rsid w:val="00364E3F"/>
    <w:rsid w:val="00367C57"/>
    <w:rsid w:val="00370702"/>
    <w:rsid w:val="003724BF"/>
    <w:rsid w:val="003725D4"/>
    <w:rsid w:val="00376696"/>
    <w:rsid w:val="0038005F"/>
    <w:rsid w:val="003806B5"/>
    <w:rsid w:val="00383A49"/>
    <w:rsid w:val="00386812"/>
    <w:rsid w:val="0039001E"/>
    <w:rsid w:val="003932B0"/>
    <w:rsid w:val="0039796A"/>
    <w:rsid w:val="003A1624"/>
    <w:rsid w:val="003A2EE8"/>
    <w:rsid w:val="003A3D37"/>
    <w:rsid w:val="003A6C8B"/>
    <w:rsid w:val="003B195F"/>
    <w:rsid w:val="003B466E"/>
    <w:rsid w:val="003B5ED5"/>
    <w:rsid w:val="003B6046"/>
    <w:rsid w:val="003B715A"/>
    <w:rsid w:val="003C0393"/>
    <w:rsid w:val="003C0487"/>
    <w:rsid w:val="003C44D8"/>
    <w:rsid w:val="003D2391"/>
    <w:rsid w:val="003E540A"/>
    <w:rsid w:val="003E5920"/>
    <w:rsid w:val="003E77A1"/>
    <w:rsid w:val="003E7BB1"/>
    <w:rsid w:val="003F0E45"/>
    <w:rsid w:val="003F1D6A"/>
    <w:rsid w:val="003F5EF7"/>
    <w:rsid w:val="003F6586"/>
    <w:rsid w:val="0040030D"/>
    <w:rsid w:val="00400946"/>
    <w:rsid w:val="00402A77"/>
    <w:rsid w:val="0041270B"/>
    <w:rsid w:val="00415187"/>
    <w:rsid w:val="00416DCA"/>
    <w:rsid w:val="00422470"/>
    <w:rsid w:val="004236AA"/>
    <w:rsid w:val="00423826"/>
    <w:rsid w:val="0042588D"/>
    <w:rsid w:val="0042746C"/>
    <w:rsid w:val="00430C74"/>
    <w:rsid w:val="004310B4"/>
    <w:rsid w:val="00431E53"/>
    <w:rsid w:val="00431F9C"/>
    <w:rsid w:val="0043245C"/>
    <w:rsid w:val="004337C8"/>
    <w:rsid w:val="00437883"/>
    <w:rsid w:val="0044129D"/>
    <w:rsid w:val="00443F71"/>
    <w:rsid w:val="0045264E"/>
    <w:rsid w:val="0045620B"/>
    <w:rsid w:val="0045635A"/>
    <w:rsid w:val="0046037E"/>
    <w:rsid w:val="00462332"/>
    <w:rsid w:val="00464365"/>
    <w:rsid w:val="004652ED"/>
    <w:rsid w:val="00465B6B"/>
    <w:rsid w:val="004677FB"/>
    <w:rsid w:val="00474BB6"/>
    <w:rsid w:val="0047556C"/>
    <w:rsid w:val="004774CA"/>
    <w:rsid w:val="0048096E"/>
    <w:rsid w:val="00480BFC"/>
    <w:rsid w:val="00480E25"/>
    <w:rsid w:val="004818AB"/>
    <w:rsid w:val="00481919"/>
    <w:rsid w:val="00483181"/>
    <w:rsid w:val="00483342"/>
    <w:rsid w:val="0048542F"/>
    <w:rsid w:val="00487DA3"/>
    <w:rsid w:val="00493A4E"/>
    <w:rsid w:val="00495B9B"/>
    <w:rsid w:val="004A0A67"/>
    <w:rsid w:val="004A0F88"/>
    <w:rsid w:val="004A131B"/>
    <w:rsid w:val="004A6568"/>
    <w:rsid w:val="004B2B66"/>
    <w:rsid w:val="004B3517"/>
    <w:rsid w:val="004B5FCC"/>
    <w:rsid w:val="004B629B"/>
    <w:rsid w:val="004C1993"/>
    <w:rsid w:val="004C262C"/>
    <w:rsid w:val="004C342C"/>
    <w:rsid w:val="004C3F36"/>
    <w:rsid w:val="004C5042"/>
    <w:rsid w:val="004D060B"/>
    <w:rsid w:val="004D2D7B"/>
    <w:rsid w:val="004D3F4F"/>
    <w:rsid w:val="004D661F"/>
    <w:rsid w:val="004D7F24"/>
    <w:rsid w:val="004E15BB"/>
    <w:rsid w:val="004E258D"/>
    <w:rsid w:val="004E30D7"/>
    <w:rsid w:val="004F153D"/>
    <w:rsid w:val="004F2341"/>
    <w:rsid w:val="004F6E9B"/>
    <w:rsid w:val="00504077"/>
    <w:rsid w:val="00510AB0"/>
    <w:rsid w:val="0051152C"/>
    <w:rsid w:val="005133BF"/>
    <w:rsid w:val="00513CF8"/>
    <w:rsid w:val="00516FFD"/>
    <w:rsid w:val="00523D1C"/>
    <w:rsid w:val="00525A26"/>
    <w:rsid w:val="00530819"/>
    <w:rsid w:val="00531A80"/>
    <w:rsid w:val="00547880"/>
    <w:rsid w:val="005525D1"/>
    <w:rsid w:val="00553A2C"/>
    <w:rsid w:val="00554E6C"/>
    <w:rsid w:val="00556AD1"/>
    <w:rsid w:val="00567DCF"/>
    <w:rsid w:val="00570AFD"/>
    <w:rsid w:val="005809F5"/>
    <w:rsid w:val="00581279"/>
    <w:rsid w:val="00590296"/>
    <w:rsid w:val="00592510"/>
    <w:rsid w:val="00595BE8"/>
    <w:rsid w:val="005A0419"/>
    <w:rsid w:val="005A203A"/>
    <w:rsid w:val="005A2C8E"/>
    <w:rsid w:val="005B12BF"/>
    <w:rsid w:val="005B3492"/>
    <w:rsid w:val="005B558D"/>
    <w:rsid w:val="005B7E57"/>
    <w:rsid w:val="005C0F22"/>
    <w:rsid w:val="005D1915"/>
    <w:rsid w:val="005D246F"/>
    <w:rsid w:val="005D39F9"/>
    <w:rsid w:val="005D5596"/>
    <w:rsid w:val="005D56F1"/>
    <w:rsid w:val="005D59BF"/>
    <w:rsid w:val="005E3F41"/>
    <w:rsid w:val="005E6640"/>
    <w:rsid w:val="005F3B0B"/>
    <w:rsid w:val="005F4E5E"/>
    <w:rsid w:val="005F7859"/>
    <w:rsid w:val="005F7CAC"/>
    <w:rsid w:val="00602A70"/>
    <w:rsid w:val="00604829"/>
    <w:rsid w:val="00605606"/>
    <w:rsid w:val="00606FB1"/>
    <w:rsid w:val="00611074"/>
    <w:rsid w:val="0061115B"/>
    <w:rsid w:val="006124FC"/>
    <w:rsid w:val="006141F3"/>
    <w:rsid w:val="00615C19"/>
    <w:rsid w:val="00616B67"/>
    <w:rsid w:val="00620991"/>
    <w:rsid w:val="006234A3"/>
    <w:rsid w:val="00623FBF"/>
    <w:rsid w:val="00626412"/>
    <w:rsid w:val="00631B55"/>
    <w:rsid w:val="00635B62"/>
    <w:rsid w:val="0063635C"/>
    <w:rsid w:val="00650757"/>
    <w:rsid w:val="006517DA"/>
    <w:rsid w:val="00653147"/>
    <w:rsid w:val="00653E40"/>
    <w:rsid w:val="006545A6"/>
    <w:rsid w:val="00656210"/>
    <w:rsid w:val="00657087"/>
    <w:rsid w:val="0066082E"/>
    <w:rsid w:val="006608D9"/>
    <w:rsid w:val="00661414"/>
    <w:rsid w:val="00661485"/>
    <w:rsid w:val="00671F81"/>
    <w:rsid w:val="0067436F"/>
    <w:rsid w:val="00680616"/>
    <w:rsid w:val="006839D4"/>
    <w:rsid w:val="00683E49"/>
    <w:rsid w:val="00685C4A"/>
    <w:rsid w:val="00687A9E"/>
    <w:rsid w:val="00692CBD"/>
    <w:rsid w:val="00695C27"/>
    <w:rsid w:val="00695FDD"/>
    <w:rsid w:val="00697FC4"/>
    <w:rsid w:val="006A0862"/>
    <w:rsid w:val="006A0C0C"/>
    <w:rsid w:val="006A5120"/>
    <w:rsid w:val="006A5C5A"/>
    <w:rsid w:val="006A6F98"/>
    <w:rsid w:val="006A7C48"/>
    <w:rsid w:val="006B22B0"/>
    <w:rsid w:val="006B5455"/>
    <w:rsid w:val="006C052F"/>
    <w:rsid w:val="006C3605"/>
    <w:rsid w:val="006C396C"/>
    <w:rsid w:val="006C41A0"/>
    <w:rsid w:val="006C4697"/>
    <w:rsid w:val="006C5F68"/>
    <w:rsid w:val="006C637E"/>
    <w:rsid w:val="006C6A3B"/>
    <w:rsid w:val="006D23EC"/>
    <w:rsid w:val="006D3D57"/>
    <w:rsid w:val="006D7AD4"/>
    <w:rsid w:val="006E21D7"/>
    <w:rsid w:val="006E3555"/>
    <w:rsid w:val="006E384C"/>
    <w:rsid w:val="006E7B7D"/>
    <w:rsid w:val="006F16D6"/>
    <w:rsid w:val="006F1FA5"/>
    <w:rsid w:val="006F3257"/>
    <w:rsid w:val="006F6DB1"/>
    <w:rsid w:val="0070495A"/>
    <w:rsid w:val="007053FE"/>
    <w:rsid w:val="00707739"/>
    <w:rsid w:val="00712A74"/>
    <w:rsid w:val="00714A08"/>
    <w:rsid w:val="00715E0C"/>
    <w:rsid w:val="00720047"/>
    <w:rsid w:val="0072092E"/>
    <w:rsid w:val="0072177D"/>
    <w:rsid w:val="0072445E"/>
    <w:rsid w:val="00724D82"/>
    <w:rsid w:val="00724F13"/>
    <w:rsid w:val="007256C7"/>
    <w:rsid w:val="00725F1E"/>
    <w:rsid w:val="0072676F"/>
    <w:rsid w:val="00732820"/>
    <w:rsid w:val="00734CA7"/>
    <w:rsid w:val="007379A2"/>
    <w:rsid w:val="00742246"/>
    <w:rsid w:val="00744B48"/>
    <w:rsid w:val="00753FAA"/>
    <w:rsid w:val="007546A3"/>
    <w:rsid w:val="00757ECF"/>
    <w:rsid w:val="007616FB"/>
    <w:rsid w:val="0076197F"/>
    <w:rsid w:val="0076516E"/>
    <w:rsid w:val="007660C9"/>
    <w:rsid w:val="00766E34"/>
    <w:rsid w:val="007679AA"/>
    <w:rsid w:val="00771CEB"/>
    <w:rsid w:val="00772DAC"/>
    <w:rsid w:val="00773519"/>
    <w:rsid w:val="00775062"/>
    <w:rsid w:val="00784009"/>
    <w:rsid w:val="007863B4"/>
    <w:rsid w:val="00791634"/>
    <w:rsid w:val="00793877"/>
    <w:rsid w:val="00793A1C"/>
    <w:rsid w:val="00793D4C"/>
    <w:rsid w:val="0079472E"/>
    <w:rsid w:val="007A6104"/>
    <w:rsid w:val="007A7607"/>
    <w:rsid w:val="007A7D4C"/>
    <w:rsid w:val="007B0373"/>
    <w:rsid w:val="007B0AC2"/>
    <w:rsid w:val="007B3DBE"/>
    <w:rsid w:val="007B4B8F"/>
    <w:rsid w:val="007C177B"/>
    <w:rsid w:val="007C3E8A"/>
    <w:rsid w:val="007C62C2"/>
    <w:rsid w:val="007C6AF4"/>
    <w:rsid w:val="007C7F8C"/>
    <w:rsid w:val="007D1064"/>
    <w:rsid w:val="007D1CAF"/>
    <w:rsid w:val="007D211A"/>
    <w:rsid w:val="007D300A"/>
    <w:rsid w:val="007E0B12"/>
    <w:rsid w:val="007E7481"/>
    <w:rsid w:val="007E7FC9"/>
    <w:rsid w:val="007F5AD5"/>
    <w:rsid w:val="007F72F4"/>
    <w:rsid w:val="008007B1"/>
    <w:rsid w:val="00801A90"/>
    <w:rsid w:val="008039A5"/>
    <w:rsid w:val="00805AF4"/>
    <w:rsid w:val="008079C4"/>
    <w:rsid w:val="00821DFB"/>
    <w:rsid w:val="00822BBE"/>
    <w:rsid w:val="00823776"/>
    <w:rsid w:val="008240EF"/>
    <w:rsid w:val="00824D3E"/>
    <w:rsid w:val="00826343"/>
    <w:rsid w:val="00826550"/>
    <w:rsid w:val="00827171"/>
    <w:rsid w:val="008303F8"/>
    <w:rsid w:val="0083077B"/>
    <w:rsid w:val="008336CD"/>
    <w:rsid w:val="00837143"/>
    <w:rsid w:val="00841FED"/>
    <w:rsid w:val="00844E2E"/>
    <w:rsid w:val="00845630"/>
    <w:rsid w:val="00846F7C"/>
    <w:rsid w:val="00850B7A"/>
    <w:rsid w:val="00851417"/>
    <w:rsid w:val="00851C21"/>
    <w:rsid w:val="00855C77"/>
    <w:rsid w:val="0086080E"/>
    <w:rsid w:val="00861FED"/>
    <w:rsid w:val="00862B93"/>
    <w:rsid w:val="008655CA"/>
    <w:rsid w:val="0086570B"/>
    <w:rsid w:val="00865D11"/>
    <w:rsid w:val="00867054"/>
    <w:rsid w:val="00867C22"/>
    <w:rsid w:val="0087409B"/>
    <w:rsid w:val="008759EE"/>
    <w:rsid w:val="008823BE"/>
    <w:rsid w:val="00885C97"/>
    <w:rsid w:val="0088650C"/>
    <w:rsid w:val="00891935"/>
    <w:rsid w:val="00892AA6"/>
    <w:rsid w:val="00895291"/>
    <w:rsid w:val="00897AF6"/>
    <w:rsid w:val="008A1C78"/>
    <w:rsid w:val="008A316C"/>
    <w:rsid w:val="008A3562"/>
    <w:rsid w:val="008A4A24"/>
    <w:rsid w:val="008A4F5C"/>
    <w:rsid w:val="008A6715"/>
    <w:rsid w:val="008B6783"/>
    <w:rsid w:val="008C03BC"/>
    <w:rsid w:val="008C0655"/>
    <w:rsid w:val="008C3967"/>
    <w:rsid w:val="008C5E9A"/>
    <w:rsid w:val="008D1371"/>
    <w:rsid w:val="008D146B"/>
    <w:rsid w:val="008D4626"/>
    <w:rsid w:val="008D738D"/>
    <w:rsid w:val="008D7D0F"/>
    <w:rsid w:val="008D7D8F"/>
    <w:rsid w:val="008E06F4"/>
    <w:rsid w:val="008E4A1F"/>
    <w:rsid w:val="008E5EE7"/>
    <w:rsid w:val="008E6710"/>
    <w:rsid w:val="008E682A"/>
    <w:rsid w:val="008E6A52"/>
    <w:rsid w:val="008F4CB6"/>
    <w:rsid w:val="008F4E09"/>
    <w:rsid w:val="009035D2"/>
    <w:rsid w:val="009051BD"/>
    <w:rsid w:val="00906C79"/>
    <w:rsid w:val="00911962"/>
    <w:rsid w:val="00913B8C"/>
    <w:rsid w:val="009144FC"/>
    <w:rsid w:val="00915EF4"/>
    <w:rsid w:val="00923A70"/>
    <w:rsid w:val="009268A4"/>
    <w:rsid w:val="00934E75"/>
    <w:rsid w:val="00936FE0"/>
    <w:rsid w:val="00937F2E"/>
    <w:rsid w:val="0094090E"/>
    <w:rsid w:val="00946A13"/>
    <w:rsid w:val="009474B3"/>
    <w:rsid w:val="009506F6"/>
    <w:rsid w:val="00951F0A"/>
    <w:rsid w:val="00952ED5"/>
    <w:rsid w:val="00960663"/>
    <w:rsid w:val="00960F6A"/>
    <w:rsid w:val="0096233B"/>
    <w:rsid w:val="00965536"/>
    <w:rsid w:val="00971755"/>
    <w:rsid w:val="009748C7"/>
    <w:rsid w:val="0097660C"/>
    <w:rsid w:val="0098284D"/>
    <w:rsid w:val="0098344F"/>
    <w:rsid w:val="00983FBF"/>
    <w:rsid w:val="00987DC4"/>
    <w:rsid w:val="00987E6C"/>
    <w:rsid w:val="00990699"/>
    <w:rsid w:val="00991743"/>
    <w:rsid w:val="00997245"/>
    <w:rsid w:val="009A2391"/>
    <w:rsid w:val="009A47A2"/>
    <w:rsid w:val="009A5E99"/>
    <w:rsid w:val="009B0A98"/>
    <w:rsid w:val="009B5D90"/>
    <w:rsid w:val="009C6600"/>
    <w:rsid w:val="009D293C"/>
    <w:rsid w:val="009D2D84"/>
    <w:rsid w:val="009D35B0"/>
    <w:rsid w:val="009D4445"/>
    <w:rsid w:val="009D5233"/>
    <w:rsid w:val="009D5AD0"/>
    <w:rsid w:val="009D616D"/>
    <w:rsid w:val="009D70F2"/>
    <w:rsid w:val="009E1056"/>
    <w:rsid w:val="009E33AF"/>
    <w:rsid w:val="009F194C"/>
    <w:rsid w:val="009F2764"/>
    <w:rsid w:val="009F2D05"/>
    <w:rsid w:val="009F6EA3"/>
    <w:rsid w:val="00A01271"/>
    <w:rsid w:val="00A018B7"/>
    <w:rsid w:val="00A025B1"/>
    <w:rsid w:val="00A02DBB"/>
    <w:rsid w:val="00A05663"/>
    <w:rsid w:val="00A05D08"/>
    <w:rsid w:val="00A075F7"/>
    <w:rsid w:val="00A07952"/>
    <w:rsid w:val="00A1595D"/>
    <w:rsid w:val="00A16688"/>
    <w:rsid w:val="00A2053F"/>
    <w:rsid w:val="00A21A28"/>
    <w:rsid w:val="00A21BD1"/>
    <w:rsid w:val="00A2464F"/>
    <w:rsid w:val="00A25851"/>
    <w:rsid w:val="00A27583"/>
    <w:rsid w:val="00A27749"/>
    <w:rsid w:val="00A33A65"/>
    <w:rsid w:val="00A43E38"/>
    <w:rsid w:val="00A47F53"/>
    <w:rsid w:val="00A537DC"/>
    <w:rsid w:val="00A57CD9"/>
    <w:rsid w:val="00A601CA"/>
    <w:rsid w:val="00A60531"/>
    <w:rsid w:val="00A62228"/>
    <w:rsid w:val="00A65912"/>
    <w:rsid w:val="00A714EC"/>
    <w:rsid w:val="00A73394"/>
    <w:rsid w:val="00A85D86"/>
    <w:rsid w:val="00A8690B"/>
    <w:rsid w:val="00A9275B"/>
    <w:rsid w:val="00A92CEB"/>
    <w:rsid w:val="00A92F4A"/>
    <w:rsid w:val="00A954D4"/>
    <w:rsid w:val="00AA1803"/>
    <w:rsid w:val="00AA1FF3"/>
    <w:rsid w:val="00AA37CF"/>
    <w:rsid w:val="00AA4870"/>
    <w:rsid w:val="00AA6561"/>
    <w:rsid w:val="00AA6D8E"/>
    <w:rsid w:val="00AA7819"/>
    <w:rsid w:val="00AB336F"/>
    <w:rsid w:val="00AB3D8D"/>
    <w:rsid w:val="00AB44AD"/>
    <w:rsid w:val="00AB5D23"/>
    <w:rsid w:val="00AB5E03"/>
    <w:rsid w:val="00AB633D"/>
    <w:rsid w:val="00AB73B6"/>
    <w:rsid w:val="00AB7FCD"/>
    <w:rsid w:val="00AC0441"/>
    <w:rsid w:val="00AC69FE"/>
    <w:rsid w:val="00AC71DF"/>
    <w:rsid w:val="00AD2D61"/>
    <w:rsid w:val="00AD38A3"/>
    <w:rsid w:val="00AD5C0B"/>
    <w:rsid w:val="00AE082F"/>
    <w:rsid w:val="00AE2459"/>
    <w:rsid w:val="00AE38C4"/>
    <w:rsid w:val="00AE4304"/>
    <w:rsid w:val="00AE7B51"/>
    <w:rsid w:val="00AF3789"/>
    <w:rsid w:val="00AF3AB4"/>
    <w:rsid w:val="00AF7196"/>
    <w:rsid w:val="00B035DC"/>
    <w:rsid w:val="00B04F8B"/>
    <w:rsid w:val="00B05A46"/>
    <w:rsid w:val="00B07589"/>
    <w:rsid w:val="00B13FCA"/>
    <w:rsid w:val="00B1493D"/>
    <w:rsid w:val="00B14BD1"/>
    <w:rsid w:val="00B15DBD"/>
    <w:rsid w:val="00B2181A"/>
    <w:rsid w:val="00B2767A"/>
    <w:rsid w:val="00B277AF"/>
    <w:rsid w:val="00B3051F"/>
    <w:rsid w:val="00B30815"/>
    <w:rsid w:val="00B30B85"/>
    <w:rsid w:val="00B31D1C"/>
    <w:rsid w:val="00B31F66"/>
    <w:rsid w:val="00B3563A"/>
    <w:rsid w:val="00B37FC8"/>
    <w:rsid w:val="00B4210F"/>
    <w:rsid w:val="00B44A40"/>
    <w:rsid w:val="00B45711"/>
    <w:rsid w:val="00B4703C"/>
    <w:rsid w:val="00B5336F"/>
    <w:rsid w:val="00B57F6C"/>
    <w:rsid w:val="00B60B1F"/>
    <w:rsid w:val="00B630D4"/>
    <w:rsid w:val="00B6390A"/>
    <w:rsid w:val="00B657FE"/>
    <w:rsid w:val="00B704F1"/>
    <w:rsid w:val="00B72665"/>
    <w:rsid w:val="00B77991"/>
    <w:rsid w:val="00B82A4D"/>
    <w:rsid w:val="00B83D64"/>
    <w:rsid w:val="00B8438C"/>
    <w:rsid w:val="00B926E3"/>
    <w:rsid w:val="00B92CFD"/>
    <w:rsid w:val="00B936D9"/>
    <w:rsid w:val="00B94C5E"/>
    <w:rsid w:val="00B96F64"/>
    <w:rsid w:val="00BA37A3"/>
    <w:rsid w:val="00BB0E9D"/>
    <w:rsid w:val="00BB3DBD"/>
    <w:rsid w:val="00BB3E10"/>
    <w:rsid w:val="00BB72EF"/>
    <w:rsid w:val="00BC0621"/>
    <w:rsid w:val="00BD06EC"/>
    <w:rsid w:val="00BD0F80"/>
    <w:rsid w:val="00BD10D0"/>
    <w:rsid w:val="00BD2C50"/>
    <w:rsid w:val="00BD3B37"/>
    <w:rsid w:val="00BD506F"/>
    <w:rsid w:val="00BD7044"/>
    <w:rsid w:val="00BE2E11"/>
    <w:rsid w:val="00BE63BD"/>
    <w:rsid w:val="00BE67C5"/>
    <w:rsid w:val="00BE7750"/>
    <w:rsid w:val="00BF1452"/>
    <w:rsid w:val="00BF7482"/>
    <w:rsid w:val="00C0166E"/>
    <w:rsid w:val="00C01D12"/>
    <w:rsid w:val="00C01E4A"/>
    <w:rsid w:val="00C067B4"/>
    <w:rsid w:val="00C17864"/>
    <w:rsid w:val="00C2079B"/>
    <w:rsid w:val="00C23156"/>
    <w:rsid w:val="00C240E1"/>
    <w:rsid w:val="00C268AD"/>
    <w:rsid w:val="00C31FF6"/>
    <w:rsid w:val="00C37101"/>
    <w:rsid w:val="00C45A1C"/>
    <w:rsid w:val="00C479C6"/>
    <w:rsid w:val="00C506F1"/>
    <w:rsid w:val="00C53A92"/>
    <w:rsid w:val="00C54517"/>
    <w:rsid w:val="00C64739"/>
    <w:rsid w:val="00C71318"/>
    <w:rsid w:val="00C71F0F"/>
    <w:rsid w:val="00C73335"/>
    <w:rsid w:val="00C7366A"/>
    <w:rsid w:val="00C7427C"/>
    <w:rsid w:val="00C77BB5"/>
    <w:rsid w:val="00C77C41"/>
    <w:rsid w:val="00C77DDF"/>
    <w:rsid w:val="00C812D2"/>
    <w:rsid w:val="00C82166"/>
    <w:rsid w:val="00C8316E"/>
    <w:rsid w:val="00C86B39"/>
    <w:rsid w:val="00C86FD0"/>
    <w:rsid w:val="00C92608"/>
    <w:rsid w:val="00CA4959"/>
    <w:rsid w:val="00CA50F1"/>
    <w:rsid w:val="00CA5215"/>
    <w:rsid w:val="00CA65E9"/>
    <w:rsid w:val="00CB5BFB"/>
    <w:rsid w:val="00CB6F8C"/>
    <w:rsid w:val="00CB7388"/>
    <w:rsid w:val="00CB7393"/>
    <w:rsid w:val="00CC4EFB"/>
    <w:rsid w:val="00CC6F3D"/>
    <w:rsid w:val="00CD060F"/>
    <w:rsid w:val="00CD170A"/>
    <w:rsid w:val="00CD335B"/>
    <w:rsid w:val="00CE40CC"/>
    <w:rsid w:val="00CF2A79"/>
    <w:rsid w:val="00CF4F0E"/>
    <w:rsid w:val="00D014A8"/>
    <w:rsid w:val="00D04213"/>
    <w:rsid w:val="00D04BAC"/>
    <w:rsid w:val="00D112BB"/>
    <w:rsid w:val="00D1543F"/>
    <w:rsid w:val="00D1715A"/>
    <w:rsid w:val="00D22226"/>
    <w:rsid w:val="00D23DDC"/>
    <w:rsid w:val="00D24D22"/>
    <w:rsid w:val="00D2600D"/>
    <w:rsid w:val="00D27294"/>
    <w:rsid w:val="00D30D0F"/>
    <w:rsid w:val="00D326A8"/>
    <w:rsid w:val="00D32EAB"/>
    <w:rsid w:val="00D3355F"/>
    <w:rsid w:val="00D35A42"/>
    <w:rsid w:val="00D36268"/>
    <w:rsid w:val="00D41561"/>
    <w:rsid w:val="00D473E3"/>
    <w:rsid w:val="00D5027D"/>
    <w:rsid w:val="00D51294"/>
    <w:rsid w:val="00D51851"/>
    <w:rsid w:val="00D549EF"/>
    <w:rsid w:val="00D64461"/>
    <w:rsid w:val="00D65AE6"/>
    <w:rsid w:val="00D6740F"/>
    <w:rsid w:val="00D67996"/>
    <w:rsid w:val="00D703F2"/>
    <w:rsid w:val="00D71C9B"/>
    <w:rsid w:val="00D76667"/>
    <w:rsid w:val="00D769CE"/>
    <w:rsid w:val="00D80217"/>
    <w:rsid w:val="00D80FEB"/>
    <w:rsid w:val="00D83656"/>
    <w:rsid w:val="00D854BE"/>
    <w:rsid w:val="00D85ED2"/>
    <w:rsid w:val="00D87094"/>
    <w:rsid w:val="00D87596"/>
    <w:rsid w:val="00D90914"/>
    <w:rsid w:val="00D90AEE"/>
    <w:rsid w:val="00D90E2F"/>
    <w:rsid w:val="00D90F2B"/>
    <w:rsid w:val="00D91533"/>
    <w:rsid w:val="00D91C5E"/>
    <w:rsid w:val="00D92581"/>
    <w:rsid w:val="00D92EF3"/>
    <w:rsid w:val="00D95D76"/>
    <w:rsid w:val="00D97A0E"/>
    <w:rsid w:val="00DA1689"/>
    <w:rsid w:val="00DA3401"/>
    <w:rsid w:val="00DA4939"/>
    <w:rsid w:val="00DA78CC"/>
    <w:rsid w:val="00DB17DF"/>
    <w:rsid w:val="00DB3EC6"/>
    <w:rsid w:val="00DB4C25"/>
    <w:rsid w:val="00DB6BB1"/>
    <w:rsid w:val="00DB6D5B"/>
    <w:rsid w:val="00DB7D86"/>
    <w:rsid w:val="00DC099B"/>
    <w:rsid w:val="00DC0BBC"/>
    <w:rsid w:val="00DC12A4"/>
    <w:rsid w:val="00DC2B91"/>
    <w:rsid w:val="00DC38B2"/>
    <w:rsid w:val="00DC5B8A"/>
    <w:rsid w:val="00DC5FD2"/>
    <w:rsid w:val="00DC72AB"/>
    <w:rsid w:val="00DD203C"/>
    <w:rsid w:val="00DD35A6"/>
    <w:rsid w:val="00DE2C3B"/>
    <w:rsid w:val="00DE4FD8"/>
    <w:rsid w:val="00DE6CE1"/>
    <w:rsid w:val="00DF1FF5"/>
    <w:rsid w:val="00E0052A"/>
    <w:rsid w:val="00E02131"/>
    <w:rsid w:val="00E02F78"/>
    <w:rsid w:val="00E05226"/>
    <w:rsid w:val="00E123BD"/>
    <w:rsid w:val="00E12597"/>
    <w:rsid w:val="00E12782"/>
    <w:rsid w:val="00E1464E"/>
    <w:rsid w:val="00E1627C"/>
    <w:rsid w:val="00E17091"/>
    <w:rsid w:val="00E17B16"/>
    <w:rsid w:val="00E22CD4"/>
    <w:rsid w:val="00E263F1"/>
    <w:rsid w:val="00E269FE"/>
    <w:rsid w:val="00E27889"/>
    <w:rsid w:val="00E3081B"/>
    <w:rsid w:val="00E31941"/>
    <w:rsid w:val="00E33A40"/>
    <w:rsid w:val="00E371B9"/>
    <w:rsid w:val="00E44668"/>
    <w:rsid w:val="00E5012D"/>
    <w:rsid w:val="00E5066B"/>
    <w:rsid w:val="00E5485D"/>
    <w:rsid w:val="00E55189"/>
    <w:rsid w:val="00E61C95"/>
    <w:rsid w:val="00E678A6"/>
    <w:rsid w:val="00E67FA3"/>
    <w:rsid w:val="00E73458"/>
    <w:rsid w:val="00E762C5"/>
    <w:rsid w:val="00E8027B"/>
    <w:rsid w:val="00E818CB"/>
    <w:rsid w:val="00E82037"/>
    <w:rsid w:val="00E82FD3"/>
    <w:rsid w:val="00E83700"/>
    <w:rsid w:val="00E84BD2"/>
    <w:rsid w:val="00E920D6"/>
    <w:rsid w:val="00E93567"/>
    <w:rsid w:val="00E95D66"/>
    <w:rsid w:val="00EA0178"/>
    <w:rsid w:val="00EA4192"/>
    <w:rsid w:val="00EA4B32"/>
    <w:rsid w:val="00EB0211"/>
    <w:rsid w:val="00EB2067"/>
    <w:rsid w:val="00EB31C7"/>
    <w:rsid w:val="00EB6587"/>
    <w:rsid w:val="00EC0CD3"/>
    <w:rsid w:val="00EC214A"/>
    <w:rsid w:val="00EC5324"/>
    <w:rsid w:val="00ED43BD"/>
    <w:rsid w:val="00ED46DA"/>
    <w:rsid w:val="00ED79C0"/>
    <w:rsid w:val="00EE010B"/>
    <w:rsid w:val="00EE20BD"/>
    <w:rsid w:val="00EE3D4C"/>
    <w:rsid w:val="00EE524A"/>
    <w:rsid w:val="00EE5331"/>
    <w:rsid w:val="00EE5A0B"/>
    <w:rsid w:val="00EF14E4"/>
    <w:rsid w:val="00F0003E"/>
    <w:rsid w:val="00F00084"/>
    <w:rsid w:val="00F12319"/>
    <w:rsid w:val="00F12E0F"/>
    <w:rsid w:val="00F12EE9"/>
    <w:rsid w:val="00F14612"/>
    <w:rsid w:val="00F16ADB"/>
    <w:rsid w:val="00F16F24"/>
    <w:rsid w:val="00F17F4A"/>
    <w:rsid w:val="00F21CDC"/>
    <w:rsid w:val="00F23003"/>
    <w:rsid w:val="00F24A63"/>
    <w:rsid w:val="00F317FD"/>
    <w:rsid w:val="00F3249A"/>
    <w:rsid w:val="00F41B38"/>
    <w:rsid w:val="00F42420"/>
    <w:rsid w:val="00F4362F"/>
    <w:rsid w:val="00F440E8"/>
    <w:rsid w:val="00F44949"/>
    <w:rsid w:val="00F4556A"/>
    <w:rsid w:val="00F45C39"/>
    <w:rsid w:val="00F46D05"/>
    <w:rsid w:val="00F50F89"/>
    <w:rsid w:val="00F51D98"/>
    <w:rsid w:val="00F527ED"/>
    <w:rsid w:val="00F57D61"/>
    <w:rsid w:val="00F62358"/>
    <w:rsid w:val="00F62DCB"/>
    <w:rsid w:val="00F65682"/>
    <w:rsid w:val="00F773E6"/>
    <w:rsid w:val="00F82833"/>
    <w:rsid w:val="00F8656C"/>
    <w:rsid w:val="00F87A8B"/>
    <w:rsid w:val="00F92D55"/>
    <w:rsid w:val="00F934B0"/>
    <w:rsid w:val="00F94603"/>
    <w:rsid w:val="00F958BA"/>
    <w:rsid w:val="00F9647F"/>
    <w:rsid w:val="00FA05AF"/>
    <w:rsid w:val="00FA4084"/>
    <w:rsid w:val="00FA4444"/>
    <w:rsid w:val="00FA7DF8"/>
    <w:rsid w:val="00FB0653"/>
    <w:rsid w:val="00FB10D4"/>
    <w:rsid w:val="00FB1657"/>
    <w:rsid w:val="00FB19E2"/>
    <w:rsid w:val="00FB6AD6"/>
    <w:rsid w:val="00FC02BC"/>
    <w:rsid w:val="00FC1669"/>
    <w:rsid w:val="00FC1BEE"/>
    <w:rsid w:val="00FC1C8B"/>
    <w:rsid w:val="00FD145C"/>
    <w:rsid w:val="00FD39CC"/>
    <w:rsid w:val="00FD44CF"/>
    <w:rsid w:val="00FE23D3"/>
    <w:rsid w:val="00FE4ABF"/>
    <w:rsid w:val="00FE4C76"/>
    <w:rsid w:val="00FF388A"/>
    <w:rsid w:val="00FF487C"/>
    <w:rsid w:val="00FF7911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92217"/>
  <w15:docId w15:val="{059CF69D-92F9-4334-A6E6-2864F1DB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rsid w:val="006A5120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A5120"/>
    <w:pPr>
      <w:keepNext/>
      <w:keepLines/>
      <w:suppressAutoHyphens/>
      <w:spacing w:before="120"/>
      <w:ind w:left="288" w:right="288"/>
      <w:jc w:val="center"/>
      <w:outlineLvl w:val="0"/>
    </w:pPr>
    <w:rPr>
      <w:rFonts w:ascii="Times New Roman Bold" w:hAnsi="Times New Roman Bold"/>
      <w:b/>
      <w:caps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A5120"/>
    <w:pPr>
      <w:keepNext/>
      <w:suppressAutoHyphens/>
      <w:spacing w:before="120"/>
      <w:jc w:val="left"/>
      <w:outlineLvl w:val="1"/>
    </w:pPr>
    <w:rPr>
      <w:rFonts w:ascii="Times New Roman Bold" w:hAnsi="Times New Roman Bold"/>
      <w:b/>
      <w:smallCaps/>
      <w:sz w:val="3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20"/>
    <w:pPr>
      <w:keepNext/>
      <w:suppressAutoHyphens/>
      <w:jc w:val="lef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120"/>
    <w:pPr>
      <w:keepNext/>
      <w:jc w:val="center"/>
      <w:outlineLvl w:val="3"/>
    </w:pPr>
    <w:rPr>
      <w:rFonts w:ascii="Times New Roman Bold" w:hAnsi="Times New Roman Bold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A5120"/>
    <w:pPr>
      <w:keepNext/>
      <w:spacing w:before="6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12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A512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6A512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6A512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mbolsandAbbrevTitle">
    <w:name w:val="Symbols and Abbrev. Title"/>
    <w:basedOn w:val="Normal"/>
    <w:next w:val="Normal"/>
    <w:rsid w:val="006A5120"/>
    <w:pPr>
      <w:jc w:val="center"/>
    </w:pPr>
    <w:rPr>
      <w:rFonts w:ascii="Times New Roman Bold" w:hAnsi="Times New Roman Bold"/>
      <w:b/>
      <w:sz w:val="22"/>
    </w:rPr>
  </w:style>
  <w:style w:type="character" w:styleId="FollowedHyperlink">
    <w:name w:val="FollowedHyperlink"/>
    <w:basedOn w:val="DefaultParagraphFont"/>
    <w:unhideWhenUsed/>
    <w:rsid w:val="006A5120"/>
    <w:rPr>
      <w:color w:val="800080"/>
      <w:u w:val="single"/>
    </w:rPr>
  </w:style>
  <w:style w:type="paragraph" w:customStyle="1" w:styleId="Cover-PublSeries">
    <w:name w:val="Cover-Publ Series"/>
    <w:basedOn w:val="Normal"/>
    <w:next w:val="Cover-ReptTitle"/>
    <w:rsid w:val="006A5120"/>
    <w:pPr>
      <w:pBdr>
        <w:bottom w:val="double" w:sz="12" w:space="1" w:color="auto"/>
      </w:pBdr>
      <w:suppressAutoHyphens/>
      <w:spacing w:after="0" w:line="360" w:lineRule="auto"/>
    </w:pPr>
    <w:rPr>
      <w:b/>
      <w:sz w:val="32"/>
      <w:szCs w:val="20"/>
    </w:rPr>
  </w:style>
  <w:style w:type="paragraph" w:customStyle="1" w:styleId="Cover-ReptTitle">
    <w:name w:val="Cover-Rept Title"/>
    <w:basedOn w:val="Normal"/>
    <w:next w:val="Cover-ByAuthors"/>
    <w:rsid w:val="006A5120"/>
    <w:pPr>
      <w:suppressAutoHyphens/>
      <w:spacing w:before="600" w:after="1080"/>
      <w:jc w:val="left"/>
    </w:pPr>
    <w:rPr>
      <w:b/>
      <w:sz w:val="40"/>
      <w:szCs w:val="20"/>
    </w:rPr>
  </w:style>
  <w:style w:type="paragraph" w:customStyle="1" w:styleId="Cover-ByAuthors">
    <w:name w:val="Cover-By/Author(s)"/>
    <w:basedOn w:val="Normal"/>
    <w:rsid w:val="006A5120"/>
    <w:pPr>
      <w:suppressAutoHyphens/>
      <w:spacing w:after="0" w:line="360" w:lineRule="auto"/>
      <w:jc w:val="left"/>
    </w:pPr>
    <w:rPr>
      <w:b/>
      <w:sz w:val="28"/>
      <w:szCs w:val="20"/>
    </w:rPr>
  </w:style>
  <w:style w:type="paragraph" w:customStyle="1" w:styleId="Cover-PublDate">
    <w:name w:val="Cover-Publ Date"/>
    <w:basedOn w:val="Normal"/>
    <w:next w:val="Normal"/>
    <w:rsid w:val="006A5120"/>
    <w:pPr>
      <w:framePr w:w="9360" w:hSpace="187" w:wrap="around" w:vAnchor="page" w:hAnchor="margin" w:xAlign="center" w:y="11665" w:anchorLock="1"/>
      <w:pBdr>
        <w:bottom w:val="double" w:sz="12" w:space="1" w:color="auto"/>
      </w:pBdr>
      <w:suppressAutoHyphens/>
      <w:spacing w:after="0"/>
      <w:jc w:val="center"/>
    </w:pPr>
    <w:rPr>
      <w:b/>
      <w:sz w:val="20"/>
      <w:szCs w:val="20"/>
    </w:rPr>
  </w:style>
  <w:style w:type="paragraph" w:customStyle="1" w:styleId="Cover-DeptDiv">
    <w:name w:val="Cover-Dept/Div"/>
    <w:basedOn w:val="Normal"/>
    <w:next w:val="Normal"/>
    <w:rsid w:val="006A5120"/>
    <w:pPr>
      <w:framePr w:hSpace="187" w:wrap="around" w:vAnchor="page" w:hAnchor="margin" w:xAlign="center" w:y="12025" w:anchorLock="1"/>
      <w:tabs>
        <w:tab w:val="right" w:pos="9360"/>
      </w:tabs>
      <w:suppressAutoHyphens/>
      <w:spacing w:after="0"/>
    </w:pPr>
    <w:rPr>
      <w:b/>
      <w:sz w:val="20"/>
      <w:szCs w:val="20"/>
    </w:rPr>
  </w:style>
  <w:style w:type="paragraph" w:customStyle="1" w:styleId="Cover-Logo">
    <w:name w:val="Cover-Logo"/>
    <w:basedOn w:val="Normal"/>
    <w:next w:val="Normal"/>
    <w:rsid w:val="006A5120"/>
    <w:pPr>
      <w:framePr w:wrap="around" w:vAnchor="page" w:hAnchor="page" w:xAlign="center" w:y="12385" w:anchorLock="1"/>
      <w:suppressAutoHyphens/>
      <w:spacing w:after="0"/>
    </w:pPr>
    <w:rPr>
      <w:szCs w:val="20"/>
    </w:rPr>
  </w:style>
  <w:style w:type="paragraph" w:styleId="Title">
    <w:name w:val="Title"/>
    <w:basedOn w:val="Normal"/>
    <w:link w:val="TitleChar"/>
    <w:unhideWhenUsed/>
    <w:qFormat/>
    <w:rsid w:val="00C73335"/>
    <w:pPr>
      <w:suppressAutoHyphens/>
      <w:jc w:val="left"/>
    </w:pPr>
    <w:rPr>
      <w:b/>
      <w:sz w:val="40"/>
      <w:szCs w:val="20"/>
    </w:rPr>
  </w:style>
  <w:style w:type="paragraph" w:customStyle="1" w:styleId="TableRow">
    <w:name w:val="Table Row"/>
    <w:basedOn w:val="Normal-0After"/>
    <w:rsid w:val="006A5120"/>
    <w:pPr>
      <w:keepNext/>
      <w:keepLines/>
      <w:spacing w:before="20" w:after="20"/>
    </w:pPr>
    <w:rPr>
      <w:sz w:val="20"/>
    </w:rPr>
  </w:style>
  <w:style w:type="paragraph" w:customStyle="1" w:styleId="Normal-0After">
    <w:name w:val="Normal-0 After"/>
    <w:basedOn w:val="Normal"/>
    <w:rsid w:val="006A5120"/>
    <w:pPr>
      <w:suppressAutoHyphens/>
      <w:spacing w:after="0"/>
    </w:pPr>
    <w:rPr>
      <w:szCs w:val="20"/>
    </w:rPr>
  </w:style>
  <w:style w:type="paragraph" w:customStyle="1" w:styleId="TitlePg-ReptSeries">
    <w:name w:val="Title Pg-Rept Series"/>
    <w:basedOn w:val="Normal"/>
    <w:next w:val="TitlePg-Title"/>
    <w:rsid w:val="006A5120"/>
    <w:pPr>
      <w:suppressAutoHyphens/>
      <w:spacing w:before="1320" w:after="960"/>
      <w:jc w:val="center"/>
    </w:pPr>
    <w:rPr>
      <w:b/>
      <w:i/>
      <w:caps/>
      <w:sz w:val="32"/>
      <w:szCs w:val="20"/>
    </w:rPr>
  </w:style>
  <w:style w:type="paragraph" w:customStyle="1" w:styleId="TitlePg-Title">
    <w:name w:val="Title Pg-Title"/>
    <w:basedOn w:val="Normal"/>
    <w:next w:val="TitlePg-Authors"/>
    <w:rsid w:val="006A5120"/>
    <w:pPr>
      <w:suppressAutoHyphens/>
      <w:spacing w:after="480"/>
      <w:jc w:val="center"/>
    </w:pPr>
    <w:rPr>
      <w:b/>
      <w:caps/>
      <w:sz w:val="28"/>
      <w:szCs w:val="20"/>
    </w:rPr>
  </w:style>
  <w:style w:type="paragraph" w:customStyle="1" w:styleId="TitlePg-Authors">
    <w:name w:val="Title Pg-Author(s)"/>
    <w:basedOn w:val="Normal"/>
    <w:rsid w:val="006A5120"/>
    <w:pPr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LocDate">
    <w:name w:val="Title Pg-Loc &amp; Date"/>
    <w:basedOn w:val="Normal"/>
    <w:next w:val="Normal"/>
    <w:rsid w:val="006A5120"/>
    <w:pPr>
      <w:framePr w:w="9360" w:hSpace="187" w:wrap="around" w:hAnchor="margin" w:xAlign="center" w:y="10441" w:anchorLock="1"/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Credits">
    <w:name w:val="Title Pg-Credits"/>
    <w:basedOn w:val="Normal"/>
    <w:next w:val="Normal"/>
    <w:rsid w:val="006A5120"/>
    <w:pPr>
      <w:framePr w:hSpace="187" w:wrap="around" w:hAnchor="margin" w:yAlign="bottom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A5120"/>
    <w:rPr>
      <w:color w:val="0000FF"/>
      <w:u w:val="single"/>
    </w:rPr>
  </w:style>
  <w:style w:type="paragraph" w:customStyle="1" w:styleId="OEOPg-ReptSeries">
    <w:name w:val="OEO Pg-Rept Series"/>
    <w:basedOn w:val="Normal"/>
    <w:rsid w:val="006A5120"/>
    <w:pPr>
      <w:suppressAutoHyphens/>
    </w:pPr>
    <w:rPr>
      <w:sz w:val="20"/>
      <w:szCs w:val="20"/>
    </w:rPr>
  </w:style>
  <w:style w:type="paragraph" w:customStyle="1" w:styleId="OEOPg-Citation">
    <w:name w:val="OEO Pg-Citation"/>
    <w:basedOn w:val="Normal"/>
    <w:rsid w:val="006A5120"/>
    <w:pPr>
      <w:framePr w:hSpace="187" w:wrap="around" w:hAnchor="margin" w:yAlign="center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  <w:ind w:left="720" w:hanging="720"/>
    </w:pPr>
    <w:rPr>
      <w:i/>
      <w:sz w:val="20"/>
      <w:szCs w:val="20"/>
    </w:rPr>
  </w:style>
  <w:style w:type="paragraph" w:customStyle="1" w:styleId="OEOPg-OEO">
    <w:name w:val="OEO Pg-OEO"/>
    <w:basedOn w:val="Normal"/>
    <w:link w:val="OEOPg-OEOChar"/>
    <w:autoRedefine/>
    <w:rsid w:val="006A5120"/>
    <w:pPr>
      <w:framePr w:hSpace="187" w:wrap="around" w:hAnchor="margin" w:yAlign="bottom" w:anchorLock="1"/>
      <w:suppressAutoHyphens/>
      <w:spacing w:after="0"/>
    </w:pPr>
    <w:rPr>
      <w:sz w:val="20"/>
      <w:szCs w:val="20"/>
    </w:rPr>
  </w:style>
  <w:style w:type="paragraph" w:styleId="TOC1">
    <w:name w:val="toc 1"/>
    <w:basedOn w:val="Heading1"/>
    <w:next w:val="TOC2"/>
    <w:uiPriority w:val="39"/>
    <w:unhideWhenUsed/>
    <w:rsid w:val="006A5120"/>
    <w:pPr>
      <w:keepNext w:val="0"/>
      <w:keepLines w:val="0"/>
      <w:tabs>
        <w:tab w:val="right" w:leader="dot" w:pos="9360"/>
      </w:tabs>
      <w:ind w:left="0"/>
      <w:jc w:val="both"/>
      <w:outlineLvl w:val="9"/>
    </w:pPr>
    <w:rPr>
      <w:rFonts w:ascii="Times New Roman" w:hAnsi="Times New Roman"/>
      <w:b w:val="0"/>
      <w:sz w:val="20"/>
    </w:rPr>
  </w:style>
  <w:style w:type="paragraph" w:styleId="TOC2">
    <w:name w:val="toc 2"/>
    <w:basedOn w:val="Heading2"/>
    <w:next w:val="Normal"/>
    <w:uiPriority w:val="39"/>
    <w:unhideWhenUsed/>
    <w:rsid w:val="006A5120"/>
    <w:pPr>
      <w:keepNext w:val="0"/>
      <w:tabs>
        <w:tab w:val="right" w:leader="dot" w:pos="9360"/>
      </w:tabs>
      <w:spacing w:before="60" w:after="60"/>
      <w:outlineLvl w:val="9"/>
    </w:pPr>
    <w:rPr>
      <w:rFonts w:ascii="Times New Roman" w:hAnsi="Times New Roman"/>
      <w:b w:val="0"/>
      <w:smallCaps w:val="0"/>
      <w:sz w:val="20"/>
    </w:rPr>
  </w:style>
  <w:style w:type="paragraph" w:styleId="TOC3">
    <w:name w:val="toc 3"/>
    <w:basedOn w:val="Heading3"/>
    <w:next w:val="Normal"/>
    <w:uiPriority w:val="39"/>
    <w:unhideWhenUsed/>
    <w:rsid w:val="006A5120"/>
    <w:pPr>
      <w:keepNext w:val="0"/>
      <w:tabs>
        <w:tab w:val="right" w:leader="dot" w:pos="9360"/>
      </w:tabs>
      <w:spacing w:after="0"/>
      <w:ind w:left="245"/>
      <w:outlineLvl w:val="9"/>
    </w:pPr>
    <w:rPr>
      <w:b w:val="0"/>
      <w:sz w:val="20"/>
    </w:rPr>
  </w:style>
  <w:style w:type="paragraph" w:customStyle="1" w:styleId="List-Page">
    <w:name w:val="List-Page"/>
    <w:basedOn w:val="Normal"/>
    <w:next w:val="Normal"/>
    <w:rsid w:val="006A5120"/>
    <w:pPr>
      <w:tabs>
        <w:tab w:val="right" w:pos="9360"/>
      </w:tabs>
      <w:suppressAutoHyphens/>
      <w:spacing w:after="0"/>
      <w:jc w:val="left"/>
    </w:pPr>
    <w:rPr>
      <w:b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A5120"/>
    <w:pPr>
      <w:tabs>
        <w:tab w:val="right" w:pos="432"/>
        <w:tab w:val="left" w:pos="720"/>
        <w:tab w:val="right" w:leader="dot" w:pos="9360"/>
      </w:tabs>
      <w:suppressAutoHyphens/>
      <w:spacing w:after="0"/>
      <w:ind w:left="720" w:right="360" w:hanging="720"/>
      <w:jc w:val="left"/>
    </w:pPr>
    <w:rPr>
      <w:sz w:val="20"/>
      <w:szCs w:val="20"/>
    </w:rPr>
  </w:style>
  <w:style w:type="paragraph" w:customStyle="1" w:styleId="Abstract">
    <w:name w:val="Abstract"/>
    <w:basedOn w:val="Normal"/>
    <w:next w:val="Keywords"/>
    <w:qFormat/>
    <w:rsid w:val="006A5120"/>
    <w:pPr>
      <w:suppressAutoHyphens/>
    </w:pPr>
    <w:rPr>
      <w:sz w:val="20"/>
      <w:szCs w:val="20"/>
    </w:rPr>
  </w:style>
  <w:style w:type="paragraph" w:customStyle="1" w:styleId="Keywords">
    <w:name w:val="Key words"/>
    <w:basedOn w:val="Normal"/>
    <w:next w:val="Normal"/>
    <w:rsid w:val="006A5120"/>
    <w:pPr>
      <w:tabs>
        <w:tab w:val="left" w:pos="1152"/>
      </w:tabs>
      <w:suppressAutoHyphens/>
      <w:ind w:left="1152" w:hanging="1152"/>
    </w:pPr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6A5120"/>
    <w:rPr>
      <w:position w:val="0"/>
      <w:vertAlign w:val="superscript"/>
    </w:rPr>
  </w:style>
  <w:style w:type="paragraph" w:customStyle="1" w:styleId="Number2">
    <w:name w:val="Number 2"/>
    <w:basedOn w:val="Number1"/>
    <w:rsid w:val="006A5120"/>
    <w:pPr>
      <w:ind w:left="720"/>
    </w:pPr>
  </w:style>
  <w:style w:type="paragraph" w:customStyle="1" w:styleId="Number1">
    <w:name w:val="Number 1"/>
    <w:basedOn w:val="Normal"/>
    <w:rsid w:val="006A5120"/>
    <w:pPr>
      <w:suppressAutoHyphens/>
      <w:ind w:left="360" w:hanging="360"/>
    </w:pPr>
    <w:rPr>
      <w:szCs w:val="20"/>
    </w:rPr>
  </w:style>
  <w:style w:type="paragraph" w:styleId="Footer">
    <w:name w:val="footer"/>
    <w:basedOn w:val="Normal"/>
    <w:link w:val="FooterChar"/>
    <w:uiPriority w:val="99"/>
    <w:rsid w:val="006A5120"/>
    <w:pPr>
      <w:tabs>
        <w:tab w:val="center" w:pos="4320"/>
        <w:tab w:val="right" w:pos="8640"/>
      </w:tabs>
      <w:suppressAutoHyphens/>
    </w:pPr>
    <w:rPr>
      <w:szCs w:val="20"/>
    </w:rPr>
  </w:style>
  <w:style w:type="paragraph" w:styleId="Caption">
    <w:name w:val="caption"/>
    <w:next w:val="Normal"/>
    <w:link w:val="CaptionChar"/>
    <w:uiPriority w:val="35"/>
    <w:unhideWhenUsed/>
    <w:qFormat/>
    <w:rsid w:val="001C6996"/>
    <w:pPr>
      <w:keepLines/>
      <w:tabs>
        <w:tab w:val="right" w:pos="9360"/>
      </w:tabs>
      <w:suppressAutoHyphens/>
      <w:ind w:firstLine="288"/>
    </w:pPr>
    <w:rPr>
      <w:sz w:val="22"/>
    </w:rPr>
  </w:style>
  <w:style w:type="paragraph" w:customStyle="1" w:styleId="Caption-continued">
    <w:name w:val="Caption-continued"/>
    <w:basedOn w:val="Caption"/>
    <w:rsid w:val="006A5120"/>
  </w:style>
  <w:style w:type="paragraph" w:styleId="NormalIndent">
    <w:name w:val="Normal Indent"/>
    <w:basedOn w:val="Normal"/>
    <w:unhideWhenUsed/>
    <w:rsid w:val="006A5120"/>
    <w:pPr>
      <w:suppressAutoHyphens/>
      <w:ind w:left="720"/>
    </w:pPr>
    <w:rPr>
      <w:szCs w:val="20"/>
    </w:rPr>
  </w:style>
  <w:style w:type="paragraph" w:customStyle="1" w:styleId="Lit-Cited">
    <w:name w:val="Lit-Cited"/>
    <w:basedOn w:val="Normal"/>
    <w:link w:val="Lit-CitedChar"/>
    <w:rsid w:val="006A5120"/>
    <w:pPr>
      <w:keepLines/>
      <w:suppressAutoHyphens/>
      <w:ind w:left="288" w:hanging="288"/>
    </w:pPr>
    <w:rPr>
      <w:sz w:val="20"/>
      <w:szCs w:val="20"/>
    </w:rPr>
  </w:style>
  <w:style w:type="paragraph" w:customStyle="1" w:styleId="Append-Cover">
    <w:name w:val="Append-Cover"/>
    <w:next w:val="Heading1"/>
    <w:rsid w:val="006A5120"/>
    <w:pPr>
      <w:widowControl w:val="0"/>
      <w:spacing w:before="4000"/>
      <w:jc w:val="center"/>
    </w:pPr>
    <w:rPr>
      <w:rFonts w:ascii="Times New Roman Bold" w:hAnsi="Times New Roman Bold"/>
      <w:b/>
      <w:caps/>
      <w:sz w:val="32"/>
    </w:rPr>
  </w:style>
  <w:style w:type="paragraph" w:customStyle="1" w:styleId="Sty">
    <w:name w:val="Sty"/>
    <w:basedOn w:val="Normal"/>
    <w:rsid w:val="006A5120"/>
    <w:pPr>
      <w:keepLines/>
      <w:overflowPunct w:val="0"/>
      <w:autoSpaceDE w:val="0"/>
      <w:autoSpaceDN w:val="0"/>
      <w:adjustRightInd w:val="0"/>
      <w:jc w:val="left"/>
      <w:textAlignment w:val="baseline"/>
    </w:pPr>
    <w:rPr>
      <w:sz w:val="18"/>
      <w:szCs w:val="20"/>
    </w:rPr>
  </w:style>
  <w:style w:type="paragraph" w:styleId="BodyText2">
    <w:name w:val="Body Text 2"/>
    <w:basedOn w:val="Normal"/>
    <w:link w:val="BodyText2Char"/>
    <w:unhideWhenUsed/>
    <w:rsid w:val="006A5120"/>
    <w:pPr>
      <w:suppressAutoHyphens/>
    </w:pPr>
    <w:rPr>
      <w:b/>
      <w:bCs/>
      <w:szCs w:val="20"/>
    </w:rPr>
  </w:style>
  <w:style w:type="paragraph" w:customStyle="1" w:styleId="Table-Continued">
    <w:name w:val="Table-Continued"/>
    <w:basedOn w:val="Normal"/>
    <w:next w:val="Normal"/>
    <w:rsid w:val="006A5120"/>
    <w:pPr>
      <w:keepNext/>
      <w:keepLines/>
      <w:suppressAutoHyphens/>
      <w:spacing w:before="60"/>
      <w:jc w:val="center"/>
    </w:pPr>
    <w:rPr>
      <w:sz w:val="20"/>
      <w:szCs w:val="20"/>
    </w:rPr>
  </w:style>
  <w:style w:type="paragraph" w:customStyle="1" w:styleId="Table-Footnote">
    <w:name w:val="Table-Footnote"/>
    <w:basedOn w:val="Normal"/>
    <w:next w:val="Normal"/>
    <w:rsid w:val="006A5120"/>
    <w:pPr>
      <w:tabs>
        <w:tab w:val="left" w:pos="216"/>
      </w:tabs>
      <w:suppressAutoHyphens/>
      <w:spacing w:before="40" w:after="20"/>
      <w:ind w:left="216" w:hanging="216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5120"/>
    <w:pPr>
      <w:tabs>
        <w:tab w:val="center" w:pos="4320"/>
        <w:tab w:val="right" w:pos="8640"/>
      </w:tabs>
      <w:suppressAutoHyphens/>
    </w:pPr>
    <w:rPr>
      <w:szCs w:val="20"/>
    </w:rPr>
  </w:style>
  <w:style w:type="paragraph" w:customStyle="1" w:styleId="TOCPage">
    <w:name w:val="TOC Page"/>
    <w:basedOn w:val="TOCHeader"/>
    <w:next w:val="Normal"/>
    <w:rsid w:val="006A5120"/>
    <w:pPr>
      <w:jc w:val="right"/>
    </w:pPr>
    <w:rPr>
      <w:sz w:val="24"/>
    </w:rPr>
  </w:style>
  <w:style w:type="paragraph" w:customStyle="1" w:styleId="TOCHeader">
    <w:name w:val="TOC Header"/>
    <w:basedOn w:val="Normal"/>
    <w:next w:val="TOCPage"/>
    <w:rsid w:val="006A5120"/>
    <w:pPr>
      <w:suppressAutoHyphens/>
      <w:spacing w:after="0"/>
      <w:jc w:val="center"/>
    </w:pPr>
    <w:rPr>
      <w:b/>
      <w:noProof/>
      <w:sz w:val="32"/>
      <w:szCs w:val="20"/>
    </w:rPr>
  </w:style>
  <w:style w:type="character" w:styleId="PageNumber">
    <w:name w:val="page number"/>
    <w:basedOn w:val="DefaultParagraphFont"/>
    <w:unhideWhenUsed/>
    <w:rsid w:val="006A5120"/>
  </w:style>
  <w:style w:type="paragraph" w:customStyle="1" w:styleId="Bulletedtest">
    <w:name w:val="Bulleted test"/>
    <w:basedOn w:val="Normal"/>
    <w:rsid w:val="006A5120"/>
    <w:pPr>
      <w:numPr>
        <w:ilvl w:val="1"/>
        <w:numId w:val="1"/>
      </w:numPr>
      <w:ind w:right="288"/>
    </w:pPr>
  </w:style>
  <w:style w:type="paragraph" w:styleId="BodyText">
    <w:name w:val="Body Text"/>
    <w:basedOn w:val="Normal"/>
    <w:unhideWhenUsed/>
    <w:qFormat/>
    <w:rsid w:val="006A5120"/>
    <w:rPr>
      <w:sz w:val="22"/>
    </w:rPr>
  </w:style>
  <w:style w:type="paragraph" w:customStyle="1" w:styleId="Captiontitle">
    <w:name w:val="Caption title"/>
    <w:basedOn w:val="Normal"/>
    <w:next w:val="Normal"/>
    <w:link w:val="CaptiontitleChar"/>
    <w:rsid w:val="006A5120"/>
    <w:pPr>
      <w:ind w:firstLine="288"/>
    </w:pPr>
    <w:rPr>
      <w:sz w:val="22"/>
    </w:rPr>
  </w:style>
  <w:style w:type="paragraph" w:customStyle="1" w:styleId="RefCitedtitlecont">
    <w:name w:val="Ref Cited title cont."/>
    <w:next w:val="Lit-Cited"/>
    <w:rsid w:val="006A5120"/>
    <w:pPr>
      <w:spacing w:after="120"/>
      <w:jc w:val="center"/>
    </w:pPr>
    <w:rPr>
      <w:rFonts w:ascii="Times New Roman Bold" w:hAnsi="Times New Roman Bold"/>
      <w:b/>
      <w:sz w:val="32"/>
    </w:rPr>
  </w:style>
  <w:style w:type="paragraph" w:customStyle="1" w:styleId="Append-Title">
    <w:name w:val="Append-Title"/>
    <w:basedOn w:val="Caption"/>
    <w:next w:val="Normal"/>
    <w:rsid w:val="006A5120"/>
    <w:pPr>
      <w:pageBreakBefore/>
      <w:overflowPunct w:val="0"/>
      <w:autoSpaceDE w:val="0"/>
      <w:autoSpaceDN w:val="0"/>
      <w:adjustRightInd w:val="0"/>
      <w:textAlignment w:val="baseline"/>
    </w:pPr>
  </w:style>
  <w:style w:type="paragraph" w:customStyle="1" w:styleId="Append-Titlecontinued">
    <w:name w:val="Append-Title(continued)"/>
    <w:basedOn w:val="Normal"/>
    <w:next w:val="Normal"/>
    <w:rsid w:val="006A5120"/>
    <w:pPr>
      <w:keepNext/>
      <w:keepLines/>
      <w:pageBreakBefore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sz w:val="22"/>
      <w:szCs w:val="20"/>
    </w:rPr>
  </w:style>
  <w:style w:type="paragraph" w:styleId="BodyText3">
    <w:name w:val="Body Text 3"/>
    <w:basedOn w:val="Normal"/>
    <w:link w:val="BodyText3Char"/>
    <w:unhideWhenUsed/>
    <w:rsid w:val="006A5120"/>
    <w:pPr>
      <w:ind w:right="1152"/>
    </w:pPr>
    <w:rPr>
      <w:sz w:val="20"/>
    </w:rPr>
  </w:style>
  <w:style w:type="paragraph" w:styleId="TOC4">
    <w:name w:val="toc 4"/>
    <w:basedOn w:val="Heading4"/>
    <w:next w:val="Normal"/>
    <w:autoRedefine/>
    <w:uiPriority w:val="39"/>
    <w:unhideWhenUsed/>
    <w:rsid w:val="006A5120"/>
    <w:pPr>
      <w:tabs>
        <w:tab w:val="right" w:leader="dot" w:pos="9360"/>
      </w:tabs>
      <w:spacing w:after="0"/>
      <w:ind w:left="720" w:right="432"/>
      <w:jc w:val="right"/>
      <w:outlineLvl w:val="9"/>
    </w:pPr>
    <w:rPr>
      <w:rFonts w:ascii="Times New Roman" w:hAnsi="Times New Roman"/>
      <w:b w:val="0"/>
      <w:bCs w:val="0"/>
      <w:i w:val="0"/>
      <w:sz w:val="20"/>
      <w:szCs w:val="20"/>
    </w:rPr>
  </w:style>
  <w:style w:type="paragraph" w:styleId="TOC5">
    <w:name w:val="toc 5"/>
    <w:basedOn w:val="TOC1"/>
    <w:next w:val="Normal"/>
    <w:autoRedefine/>
    <w:semiHidden/>
    <w:unhideWhenUsed/>
    <w:rsid w:val="006A5120"/>
    <w:pPr>
      <w:spacing w:before="0" w:after="0"/>
      <w:ind w:left="965"/>
      <w:jc w:val="left"/>
    </w:pPr>
    <w:rPr>
      <w:caps w:val="0"/>
    </w:rPr>
  </w:style>
  <w:style w:type="paragraph" w:styleId="TOC6">
    <w:name w:val="toc 6"/>
    <w:basedOn w:val="Normal"/>
    <w:next w:val="Normal"/>
    <w:autoRedefine/>
    <w:semiHidden/>
    <w:unhideWhenUsed/>
    <w:rsid w:val="006A5120"/>
    <w:pPr>
      <w:tabs>
        <w:tab w:val="right" w:leader="dot" w:pos="9350"/>
      </w:tabs>
      <w:spacing w:before="60" w:after="60"/>
      <w:jc w:val="left"/>
    </w:pPr>
    <w:rPr>
      <w:caps/>
      <w:sz w:val="20"/>
      <w:u w:val="single"/>
    </w:rPr>
  </w:style>
  <w:style w:type="paragraph" w:styleId="TOC7">
    <w:name w:val="toc 7"/>
    <w:basedOn w:val="Normal"/>
    <w:next w:val="Normal"/>
    <w:autoRedefine/>
    <w:semiHidden/>
    <w:unhideWhenUsed/>
    <w:rsid w:val="006A5120"/>
    <w:pPr>
      <w:spacing w:after="0"/>
      <w:ind w:left="1440"/>
      <w:jc w:val="left"/>
    </w:pPr>
  </w:style>
  <w:style w:type="paragraph" w:styleId="TOC8">
    <w:name w:val="toc 8"/>
    <w:basedOn w:val="Normal"/>
    <w:next w:val="Normal"/>
    <w:autoRedefine/>
    <w:semiHidden/>
    <w:unhideWhenUsed/>
    <w:rsid w:val="006A5120"/>
    <w:pPr>
      <w:spacing w:after="0"/>
      <w:ind w:left="1680"/>
      <w:jc w:val="left"/>
    </w:pPr>
  </w:style>
  <w:style w:type="paragraph" w:styleId="TOC9">
    <w:name w:val="toc 9"/>
    <w:basedOn w:val="Normal"/>
    <w:next w:val="Normal"/>
    <w:autoRedefine/>
    <w:semiHidden/>
    <w:unhideWhenUsed/>
    <w:rsid w:val="006A5120"/>
    <w:pPr>
      <w:spacing w:before="300" w:after="300"/>
    </w:pPr>
    <w:rPr>
      <w:caps/>
      <w:sz w:val="20"/>
    </w:rPr>
  </w:style>
  <w:style w:type="paragraph" w:customStyle="1" w:styleId="Equation">
    <w:name w:val="Equation"/>
    <w:basedOn w:val="Normal"/>
    <w:rsid w:val="006A5120"/>
    <w:pPr>
      <w:keepLines/>
      <w:suppressAutoHyphen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Append-no">
    <w:name w:val="Append-no."/>
    <w:basedOn w:val="Caption"/>
    <w:next w:val="Normal"/>
    <w:rsid w:val="006A5120"/>
    <w:pPr>
      <w:pageBreakBefore/>
      <w:overflowPunct w:val="0"/>
      <w:autoSpaceDE w:val="0"/>
      <w:autoSpaceDN w:val="0"/>
      <w:adjustRightInd w:val="0"/>
      <w:textAlignment w:val="baseline"/>
    </w:pPr>
  </w:style>
  <w:style w:type="paragraph" w:customStyle="1" w:styleId="Append-title0">
    <w:name w:val="Append-title"/>
    <w:basedOn w:val="Normal"/>
    <w:rsid w:val="006A5120"/>
    <w:pPr>
      <w:keepNext/>
      <w:keepLines/>
      <w:pageBreakBefore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b/>
      <w:sz w:val="22"/>
      <w:szCs w:val="20"/>
    </w:rPr>
  </w:style>
  <w:style w:type="paragraph" w:customStyle="1" w:styleId="Captiontitlenotbold">
    <w:name w:val="Caption title not bold"/>
    <w:basedOn w:val="Normal"/>
    <w:next w:val="Normal"/>
    <w:rsid w:val="006A5120"/>
    <w:pPr>
      <w:ind w:firstLine="288"/>
    </w:pPr>
    <w:rPr>
      <w:sz w:val="22"/>
      <w:szCs w:val="22"/>
    </w:rPr>
  </w:style>
  <w:style w:type="character" w:customStyle="1" w:styleId="CaptiontitleChar">
    <w:name w:val="Caption title Char"/>
    <w:basedOn w:val="DefaultParagraphFont"/>
    <w:link w:val="Captiontitle"/>
    <w:rsid w:val="006A5120"/>
    <w:rPr>
      <w:sz w:val="22"/>
      <w:szCs w:val="24"/>
    </w:rPr>
  </w:style>
  <w:style w:type="paragraph" w:customStyle="1" w:styleId="AppenidixHeading2">
    <w:name w:val="Appenidix Heading 2"/>
    <w:basedOn w:val="Normal"/>
    <w:next w:val="Normal"/>
    <w:rsid w:val="006A5120"/>
    <w:rPr>
      <w:rFonts w:ascii="Times New Roman Bold" w:hAnsi="Times New Roman Bold"/>
      <w:b/>
      <w:smallCaps/>
      <w:sz w:val="28"/>
    </w:rPr>
  </w:style>
  <w:style w:type="character" w:customStyle="1" w:styleId="Heading9Char">
    <w:name w:val="Heading 9 Char"/>
    <w:basedOn w:val="DefaultParagraphFont"/>
    <w:link w:val="Heading9"/>
    <w:rsid w:val="006A5120"/>
    <w:rPr>
      <w:rFonts w:ascii="Arial" w:hAnsi="Arial" w:cs="Arial"/>
      <w:sz w:val="22"/>
      <w:szCs w:val="22"/>
    </w:rPr>
  </w:style>
  <w:style w:type="paragraph" w:customStyle="1" w:styleId="SectionHeading">
    <w:name w:val="Section Heading"/>
    <w:basedOn w:val="Heading6"/>
    <w:next w:val="Heading1"/>
    <w:link w:val="SectionHeadingChar"/>
    <w:autoRedefine/>
    <w:rsid w:val="006A5120"/>
    <w:pPr>
      <w:pBdr>
        <w:bottom w:val="single" w:sz="4" w:space="1" w:color="auto"/>
      </w:pBdr>
      <w:spacing w:before="0" w:after="1080"/>
      <w:jc w:val="center"/>
    </w:pPr>
    <w:rPr>
      <w:rFonts w:ascii="Times New Roman Bold" w:hAnsi="Times New Roman Bold" w:cs="Arial"/>
      <w:b w:val="0"/>
      <w:caps/>
      <w:sz w:val="36"/>
    </w:rPr>
  </w:style>
  <w:style w:type="character" w:customStyle="1" w:styleId="SectionHeadingChar">
    <w:name w:val="Section Heading Char"/>
    <w:basedOn w:val="Heading9Char"/>
    <w:link w:val="SectionHeading"/>
    <w:rsid w:val="006A5120"/>
    <w:rPr>
      <w:rFonts w:ascii="Times New Roman Bold" w:hAnsi="Times New Roman Bold" w:cs="Arial"/>
      <w:bCs/>
      <w:caps/>
      <w:sz w:val="3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5120"/>
    <w:rPr>
      <w:rFonts w:ascii="Times New Roman Bold" w:hAnsi="Times New Roman Bold"/>
      <w:b/>
      <w:caps/>
      <w:sz w:val="32"/>
    </w:rPr>
  </w:style>
  <w:style w:type="paragraph" w:customStyle="1" w:styleId="OPPLANHEADING">
    <w:name w:val="OP PLAN HEADING"/>
    <w:basedOn w:val="Heading1"/>
    <w:next w:val="Normal"/>
    <w:rsid w:val="006A5120"/>
  </w:style>
  <w:style w:type="character" w:styleId="CommentReference">
    <w:name w:val="annotation reference"/>
    <w:basedOn w:val="DefaultParagraphFont"/>
    <w:semiHidden/>
    <w:unhideWhenUsed/>
    <w:rsid w:val="006A5120"/>
    <w:rPr>
      <w:sz w:val="16"/>
      <w:szCs w:val="16"/>
    </w:rPr>
  </w:style>
  <w:style w:type="paragraph" w:customStyle="1" w:styleId="tablerow0">
    <w:name w:val="table row"/>
    <w:basedOn w:val="Normal"/>
    <w:rsid w:val="006A5120"/>
    <w:pPr>
      <w:spacing w:before="20" w:after="0"/>
    </w:pPr>
    <w:rPr>
      <w:sz w:val="20"/>
    </w:rPr>
  </w:style>
  <w:style w:type="paragraph" w:styleId="PlainText">
    <w:name w:val="Plain Text"/>
    <w:basedOn w:val="Normal"/>
    <w:unhideWhenUsed/>
    <w:rsid w:val="006A5120"/>
    <w:rPr>
      <w:rFonts w:ascii="Courier New" w:hAnsi="Courier New" w:cs="Courier New"/>
      <w:sz w:val="20"/>
      <w:szCs w:val="20"/>
    </w:rPr>
  </w:style>
  <w:style w:type="paragraph" w:customStyle="1" w:styleId="ref-Cited">
    <w:name w:val="ref-Cited"/>
    <w:basedOn w:val="Normal"/>
    <w:rsid w:val="006A5120"/>
    <w:pPr>
      <w:keepLines/>
      <w:suppressAutoHyphens/>
      <w:ind w:left="288" w:hanging="288"/>
    </w:pPr>
    <w:rPr>
      <w:sz w:val="20"/>
      <w:szCs w:val="20"/>
    </w:rPr>
  </w:style>
  <w:style w:type="paragraph" w:customStyle="1" w:styleId="RefCited">
    <w:name w:val="Ref Cited"/>
    <w:rsid w:val="006A5120"/>
    <w:pPr>
      <w:keepLines/>
      <w:widowControl w:val="0"/>
      <w:spacing w:line="240" w:lineRule="exact"/>
      <w:ind w:left="720" w:hanging="720"/>
      <w:jc w:val="both"/>
    </w:pPr>
  </w:style>
  <w:style w:type="paragraph" w:styleId="CommentText">
    <w:name w:val="annotation text"/>
    <w:basedOn w:val="Normal"/>
    <w:link w:val="CommentTextChar"/>
    <w:unhideWhenUsed/>
    <w:rsid w:val="006A5120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A5120"/>
    <w:pPr>
      <w:tabs>
        <w:tab w:val="left" w:pos="216"/>
      </w:tabs>
      <w:spacing w:before="20" w:after="20"/>
      <w:ind w:left="216" w:hanging="216"/>
    </w:pPr>
    <w:rPr>
      <w:sz w:val="16"/>
      <w:szCs w:val="16"/>
    </w:rPr>
  </w:style>
  <w:style w:type="paragraph" w:customStyle="1" w:styleId="Bullet1">
    <w:name w:val="Bullet 1"/>
    <w:basedOn w:val="Normal"/>
    <w:rsid w:val="006A5120"/>
    <w:pPr>
      <w:ind w:left="288" w:hanging="288"/>
    </w:pPr>
  </w:style>
  <w:style w:type="paragraph" w:customStyle="1" w:styleId="Bullet2">
    <w:name w:val="Bullet 2"/>
    <w:basedOn w:val="Normal"/>
    <w:rsid w:val="006A5120"/>
    <w:pPr>
      <w:ind w:left="648" w:hanging="288"/>
    </w:pPr>
  </w:style>
  <w:style w:type="character" w:styleId="EndnoteReference">
    <w:name w:val="endnote reference"/>
    <w:basedOn w:val="DefaultParagraphFont"/>
    <w:semiHidden/>
    <w:unhideWhenUsed/>
    <w:rsid w:val="006A5120"/>
    <w:rPr>
      <w:vertAlign w:val="superscript"/>
    </w:rPr>
  </w:style>
  <w:style w:type="paragraph" w:styleId="Index1">
    <w:name w:val="index 1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240" w:hanging="24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480" w:hanging="24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720" w:hanging="240"/>
      <w:jc w:val="left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960" w:hanging="24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unhideWhenUsed/>
    <w:rsid w:val="006A5120"/>
    <w:pPr>
      <w:spacing w:before="240"/>
      <w:jc w:val="center"/>
    </w:pPr>
    <w:rPr>
      <w:b/>
      <w:bCs/>
      <w:sz w:val="26"/>
      <w:szCs w:val="26"/>
    </w:rPr>
  </w:style>
  <w:style w:type="paragraph" w:customStyle="1" w:styleId="List-Header">
    <w:name w:val="List-Header"/>
    <w:basedOn w:val="Normal"/>
    <w:next w:val="List-Page"/>
    <w:rsid w:val="006A5120"/>
    <w:pPr>
      <w:spacing w:after="0"/>
      <w:jc w:val="center"/>
    </w:pPr>
    <w:rPr>
      <w:b/>
      <w:bCs/>
      <w:sz w:val="32"/>
      <w:szCs w:val="32"/>
    </w:rPr>
  </w:style>
  <w:style w:type="paragraph" w:customStyle="1" w:styleId="Normal-KeepLine">
    <w:name w:val="Normal-Keep Line"/>
    <w:basedOn w:val="Normal"/>
    <w:rsid w:val="006A5120"/>
    <w:pPr>
      <w:keepLines/>
    </w:pPr>
  </w:style>
  <w:style w:type="paragraph" w:customStyle="1" w:styleId="Normal-KeepNext">
    <w:name w:val="Normal-Keep Next"/>
    <w:basedOn w:val="Normal"/>
    <w:rsid w:val="006A5120"/>
    <w:pPr>
      <w:keepNext/>
      <w:keepLines/>
    </w:pPr>
  </w:style>
  <w:style w:type="paragraph" w:styleId="TableofAuthorities">
    <w:name w:val="table of authorities"/>
    <w:basedOn w:val="Normal"/>
    <w:semiHidden/>
    <w:unhideWhenUsed/>
    <w:rsid w:val="006A5120"/>
    <w:pPr>
      <w:keepLines/>
      <w:ind w:left="288" w:hanging="288"/>
    </w:pPr>
    <w:rPr>
      <w:sz w:val="20"/>
      <w:szCs w:val="20"/>
    </w:rPr>
  </w:style>
  <w:style w:type="paragraph" w:styleId="TOAHeading">
    <w:name w:val="toa heading"/>
    <w:basedOn w:val="Heading1"/>
    <w:next w:val="Normal"/>
    <w:semiHidden/>
    <w:unhideWhenUsed/>
    <w:rsid w:val="006A5120"/>
    <w:pPr>
      <w:tabs>
        <w:tab w:val="right" w:leader="dot" w:pos="4464"/>
      </w:tabs>
      <w:outlineLvl w:val="9"/>
    </w:pPr>
  </w:style>
  <w:style w:type="paragraph" w:customStyle="1" w:styleId="StyleTableofFiguresLeft046Firstline0">
    <w:name w:val="Style Table of Figures + Left:  0.46&quot; First line:  0&quot;"/>
    <w:basedOn w:val="TableofFigures"/>
    <w:rsid w:val="006A5120"/>
    <w:pPr>
      <w:ind w:left="666" w:firstLine="0"/>
    </w:pPr>
  </w:style>
  <w:style w:type="paragraph" w:styleId="BlockText">
    <w:name w:val="Block Text"/>
    <w:basedOn w:val="Normal"/>
    <w:uiPriority w:val="9"/>
    <w:unhideWhenUsed/>
    <w:qFormat/>
    <w:rsid w:val="006A5120"/>
    <w:pPr>
      <w:ind w:left="432" w:right="432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5120"/>
    <w:rPr>
      <w:b/>
      <w:bCs/>
    </w:rPr>
  </w:style>
  <w:style w:type="paragraph" w:customStyle="1" w:styleId="Normal-15">
    <w:name w:val="Normal-1.5"/>
    <w:basedOn w:val="Normal"/>
    <w:next w:val="Normal"/>
    <w:rsid w:val="006A5120"/>
    <w:pPr>
      <w:suppressAutoHyphens/>
      <w:spacing w:line="360" w:lineRule="auto"/>
    </w:pPr>
    <w:rPr>
      <w:szCs w:val="20"/>
    </w:rPr>
  </w:style>
  <w:style w:type="paragraph" w:customStyle="1" w:styleId="Default">
    <w:name w:val="Default"/>
    <w:rsid w:val="006A5120"/>
    <w:pPr>
      <w:autoSpaceDE w:val="0"/>
      <w:autoSpaceDN w:val="0"/>
      <w:adjustRightInd w:val="0"/>
    </w:pPr>
    <w:rPr>
      <w:rFonts w:ascii="FFBFON+TimesNewRoman,Italic" w:hAnsi="FFBFON+TimesNewRoman,Italic"/>
      <w:color w:val="000000"/>
      <w:sz w:val="24"/>
      <w:szCs w:val="24"/>
    </w:rPr>
  </w:style>
  <w:style w:type="table" w:styleId="TableGrid">
    <w:name w:val="Table Grid"/>
    <w:basedOn w:val="TableNormal"/>
    <w:rsid w:val="006A512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PlanCovertitle">
    <w:name w:val="Op Plan Cover title"/>
    <w:basedOn w:val="Cover-PublSeries"/>
    <w:rsid w:val="006A5120"/>
    <w:pPr>
      <w:pBdr>
        <w:bottom w:val="none" w:sz="0" w:space="0" w:color="auto"/>
      </w:pBdr>
      <w:jc w:val="center"/>
    </w:pPr>
  </w:style>
  <w:style w:type="paragraph" w:customStyle="1" w:styleId="OpPlanprojecttitle">
    <w:name w:val="Op Plan project title"/>
    <w:basedOn w:val="TitlePg-Title"/>
    <w:next w:val="Normal"/>
    <w:rsid w:val="006A5120"/>
    <w:pPr>
      <w:spacing w:before="240"/>
    </w:pPr>
  </w:style>
  <w:style w:type="paragraph" w:customStyle="1" w:styleId="Opplanpersonnel">
    <w:name w:val="Op plan personnel"/>
    <w:basedOn w:val="Normal"/>
    <w:rsid w:val="006A5120"/>
    <w:pPr>
      <w:ind w:left="720"/>
    </w:pPr>
    <w:rPr>
      <w:rFonts w:ascii="Times New Roman Bold" w:hAnsi="Times New Roman Bold"/>
      <w:b/>
    </w:rPr>
  </w:style>
  <w:style w:type="paragraph" w:customStyle="1" w:styleId="FootnoteReference1">
    <w:name w:val="Footnote Reference1"/>
    <w:basedOn w:val="Table-Footnote"/>
    <w:rsid w:val="006A5120"/>
    <w:rPr>
      <w:vertAlign w:val="superscript"/>
    </w:rPr>
  </w:style>
  <w:style w:type="character" w:customStyle="1" w:styleId="OEOPg-OEOChar">
    <w:name w:val="OEO Pg-OEO Char"/>
    <w:basedOn w:val="DefaultParagraphFont"/>
    <w:link w:val="OEOPg-OEO"/>
    <w:rsid w:val="006A5120"/>
  </w:style>
  <w:style w:type="character" w:customStyle="1" w:styleId="CaptionChar">
    <w:name w:val="Caption Char"/>
    <w:basedOn w:val="DefaultParagraphFont"/>
    <w:link w:val="Caption"/>
    <w:uiPriority w:val="35"/>
    <w:rsid w:val="001C6996"/>
    <w:rPr>
      <w:sz w:val="22"/>
    </w:rPr>
  </w:style>
  <w:style w:type="character" w:customStyle="1" w:styleId="CaptiontitleChar1">
    <w:name w:val="Caption title Char1"/>
    <w:basedOn w:val="CaptionChar"/>
    <w:rsid w:val="006A5120"/>
    <w:rPr>
      <w:rFonts w:ascii="Times New Roman Bold" w:hAnsi="Times New Roman Bold"/>
      <w:b/>
      <w:bCs/>
      <w:sz w:val="22"/>
    </w:rPr>
  </w:style>
  <w:style w:type="paragraph" w:customStyle="1" w:styleId="Caption-Title">
    <w:name w:val="Caption-Title"/>
    <w:next w:val="Normal"/>
    <w:link w:val="Caption-TitleChar"/>
    <w:rsid w:val="006A5120"/>
    <w:pPr>
      <w:keepNext/>
      <w:keepLines/>
      <w:spacing w:after="180"/>
    </w:pPr>
  </w:style>
  <w:style w:type="character" w:customStyle="1" w:styleId="Caption-TitleChar">
    <w:name w:val="Caption-Title Char"/>
    <w:basedOn w:val="DefaultParagraphFont"/>
    <w:link w:val="Caption-Title"/>
    <w:rsid w:val="006A5120"/>
  </w:style>
  <w:style w:type="paragraph" w:customStyle="1" w:styleId="Heading1chapter1">
    <w:name w:val="Heading 1 chapter 1"/>
    <w:basedOn w:val="Heading1"/>
    <w:next w:val="Normal"/>
    <w:rsid w:val="00F4362F"/>
  </w:style>
  <w:style w:type="paragraph" w:customStyle="1" w:styleId="Heading1chapter2">
    <w:name w:val="Heading 1 chapter 2"/>
    <w:basedOn w:val="Heading1"/>
    <w:rsid w:val="00F4362F"/>
  </w:style>
  <w:style w:type="paragraph" w:customStyle="1" w:styleId="heading1chapter3">
    <w:name w:val="heading 1 chapter 3"/>
    <w:basedOn w:val="Heading1"/>
    <w:rsid w:val="00F4362F"/>
  </w:style>
  <w:style w:type="paragraph" w:customStyle="1" w:styleId="heading2chapter1">
    <w:name w:val="heading 2 chapter 1"/>
    <w:basedOn w:val="Heading2"/>
    <w:rsid w:val="00F4362F"/>
  </w:style>
  <w:style w:type="paragraph" w:customStyle="1" w:styleId="Heading2Chapter2">
    <w:name w:val="Heading 2 Chapter 2"/>
    <w:basedOn w:val="Heading2"/>
    <w:rsid w:val="00F4362F"/>
  </w:style>
  <w:style w:type="paragraph" w:customStyle="1" w:styleId="Heading2Chapter3">
    <w:name w:val="Heading 2 Chapter 3"/>
    <w:basedOn w:val="Heading2"/>
    <w:rsid w:val="00F4362F"/>
  </w:style>
  <w:style w:type="paragraph" w:customStyle="1" w:styleId="Heading3Chapter1">
    <w:name w:val="Heading 3 Chapter 1"/>
    <w:basedOn w:val="Heading3"/>
    <w:rsid w:val="00F4362F"/>
  </w:style>
  <w:style w:type="paragraph" w:customStyle="1" w:styleId="Heading3Chapter2">
    <w:name w:val="Heading 3 Chapter 2"/>
    <w:basedOn w:val="Heading3"/>
    <w:rsid w:val="00F4362F"/>
  </w:style>
  <w:style w:type="paragraph" w:customStyle="1" w:styleId="Heading3Chapter3">
    <w:name w:val="Heading 3 Chapter 3"/>
    <w:basedOn w:val="Heading3"/>
    <w:rsid w:val="00F4362F"/>
  </w:style>
  <w:style w:type="paragraph" w:customStyle="1" w:styleId="AppendCoverChapter1">
    <w:name w:val="Append Cover Chapter 1"/>
    <w:basedOn w:val="Append-Cover"/>
    <w:rsid w:val="00F4362F"/>
  </w:style>
  <w:style w:type="paragraph" w:customStyle="1" w:styleId="AppendCoverChapter2">
    <w:name w:val="Append Cover Chapter 2"/>
    <w:basedOn w:val="Append-Cover"/>
    <w:rsid w:val="00F4362F"/>
  </w:style>
  <w:style w:type="paragraph" w:customStyle="1" w:styleId="AppendCoverChapter3">
    <w:name w:val="Append Cover Chapter 3"/>
    <w:basedOn w:val="Append-Cover"/>
    <w:rsid w:val="00F4362F"/>
  </w:style>
  <w:style w:type="paragraph" w:customStyle="1" w:styleId="Heading4Chapter1">
    <w:name w:val="Heading 4 Chapter 1"/>
    <w:basedOn w:val="Heading4"/>
    <w:rsid w:val="00F4362F"/>
  </w:style>
  <w:style w:type="paragraph" w:customStyle="1" w:styleId="Heading4chapter3">
    <w:name w:val="Heading 4 chapter 3"/>
    <w:basedOn w:val="Heading4"/>
    <w:rsid w:val="00F4362F"/>
  </w:style>
  <w:style w:type="paragraph" w:customStyle="1" w:styleId="Heading4Chapter2">
    <w:name w:val="Heading 4 Chapter 2"/>
    <w:basedOn w:val="Heading4"/>
    <w:rsid w:val="00F4362F"/>
  </w:style>
  <w:style w:type="character" w:customStyle="1" w:styleId="FooterChar">
    <w:name w:val="Footer Char"/>
    <w:basedOn w:val="DefaultParagraphFont"/>
    <w:link w:val="Footer"/>
    <w:uiPriority w:val="99"/>
    <w:rsid w:val="003C0487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C0487"/>
    <w:rPr>
      <w:sz w:val="24"/>
    </w:rPr>
  </w:style>
  <w:style w:type="character" w:customStyle="1" w:styleId="TitleChar">
    <w:name w:val="Title Char"/>
    <w:basedOn w:val="DefaultParagraphFont"/>
    <w:link w:val="Title"/>
    <w:rsid w:val="00C73335"/>
    <w:rPr>
      <w:b/>
      <w:sz w:val="40"/>
    </w:rPr>
  </w:style>
  <w:style w:type="paragraph" w:styleId="BodyTextIndent">
    <w:name w:val="Body Text Indent"/>
    <w:basedOn w:val="Normal"/>
    <w:link w:val="BodyTextIndentChar"/>
    <w:unhideWhenUsed/>
    <w:rsid w:val="006A512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5120"/>
    <w:rPr>
      <w:sz w:val="24"/>
      <w:szCs w:val="24"/>
    </w:rPr>
  </w:style>
  <w:style w:type="paragraph" w:styleId="Subtitle">
    <w:name w:val="Subtitle"/>
    <w:basedOn w:val="Normal"/>
    <w:link w:val="SubtitleChar"/>
    <w:unhideWhenUsed/>
    <w:qFormat/>
    <w:rsid w:val="006A5120"/>
    <w:pPr>
      <w:tabs>
        <w:tab w:val="center" w:pos="4896"/>
      </w:tabs>
      <w:suppressAutoHyphens/>
      <w:spacing w:after="0"/>
      <w:jc w:val="left"/>
    </w:pPr>
    <w:rPr>
      <w:b/>
      <w:bCs/>
      <w:i/>
      <w:iCs/>
      <w:spacing w:val="-3"/>
      <w:szCs w:val="20"/>
    </w:rPr>
  </w:style>
  <w:style w:type="character" w:customStyle="1" w:styleId="SubtitleChar">
    <w:name w:val="Subtitle Char"/>
    <w:basedOn w:val="DefaultParagraphFont"/>
    <w:link w:val="Subtitle"/>
    <w:rsid w:val="006A5120"/>
    <w:rPr>
      <w:b/>
      <w:bCs/>
      <w:i/>
      <w:iCs/>
      <w:spacing w:val="-3"/>
      <w:sz w:val="24"/>
    </w:rPr>
  </w:style>
  <w:style w:type="paragraph" w:styleId="BodyTextIndent2">
    <w:name w:val="Body Text Indent 2"/>
    <w:basedOn w:val="Normal"/>
    <w:link w:val="BodyTextIndent2Char"/>
    <w:unhideWhenUsed/>
    <w:rsid w:val="006A5120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5120"/>
    <w:rPr>
      <w:sz w:val="24"/>
      <w:szCs w:val="24"/>
    </w:rPr>
  </w:style>
  <w:style w:type="paragraph" w:styleId="BodyTextIndent3">
    <w:name w:val="Body Text Indent 3"/>
    <w:basedOn w:val="Normal"/>
    <w:link w:val="BodyTextIndent3Char"/>
    <w:unhideWhenUsed/>
    <w:rsid w:val="006A5120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5120"/>
    <w:rPr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6A5120"/>
    <w:rPr>
      <w:b/>
      <w:bCs/>
    </w:rPr>
  </w:style>
  <w:style w:type="paragraph" w:styleId="NormalWeb">
    <w:name w:val="Normal (Web)"/>
    <w:basedOn w:val="Normal"/>
    <w:uiPriority w:val="99"/>
    <w:unhideWhenUsed/>
    <w:rsid w:val="006A512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nhideWhenUsed/>
    <w:rsid w:val="006A5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120"/>
    <w:rPr>
      <w:rFonts w:ascii="Tahoma" w:hAnsi="Tahoma" w:cs="Tahoma"/>
      <w:sz w:val="16"/>
      <w:szCs w:val="16"/>
    </w:rPr>
  </w:style>
  <w:style w:type="paragraph" w:customStyle="1" w:styleId="TOCtitle">
    <w:name w:val="TOC title"/>
    <w:basedOn w:val="Normal"/>
    <w:next w:val="Normal"/>
    <w:rsid w:val="006A5120"/>
    <w:pPr>
      <w:spacing w:after="360"/>
      <w:jc w:val="center"/>
    </w:pPr>
    <w:rPr>
      <w:b/>
      <w:caps/>
      <w:szCs w:val="20"/>
      <w:lang w:val="en-GB"/>
    </w:rPr>
  </w:style>
  <w:style w:type="paragraph" w:customStyle="1" w:styleId="Byline">
    <w:name w:val="Byline"/>
    <w:basedOn w:val="BodyText"/>
    <w:rsid w:val="006A5120"/>
    <w:pPr>
      <w:widowControl w:val="0"/>
      <w:tabs>
        <w:tab w:val="left" w:pos="-720"/>
        <w:tab w:val="left" w:pos="2160"/>
        <w:tab w:val="right" w:pos="6750"/>
      </w:tabs>
      <w:suppressAutoHyphens/>
      <w:spacing w:after="0"/>
    </w:pPr>
    <w:rPr>
      <w:spacing w:val="-3"/>
      <w:sz w:val="24"/>
      <w:szCs w:val="20"/>
    </w:rPr>
  </w:style>
  <w:style w:type="paragraph" w:customStyle="1" w:styleId="Indent2">
    <w:name w:val="Indent 2"/>
    <w:basedOn w:val="Normal"/>
    <w:rsid w:val="006A5120"/>
    <w:pPr>
      <w:spacing w:after="0"/>
      <w:ind w:left="720"/>
    </w:pPr>
    <w:rPr>
      <w:szCs w:val="20"/>
      <w:lang w:val="en-GB"/>
    </w:rPr>
  </w:style>
  <w:style w:type="paragraph" w:customStyle="1" w:styleId="Indent3">
    <w:name w:val="Indent 3"/>
    <w:basedOn w:val="Indent2"/>
    <w:rsid w:val="006A5120"/>
    <w:pPr>
      <w:ind w:left="1440"/>
    </w:pPr>
  </w:style>
  <w:style w:type="character" w:customStyle="1" w:styleId="Lanastyle">
    <w:name w:val="Lana style"/>
    <w:basedOn w:val="DefaultParagraphFont"/>
    <w:rsid w:val="006A5120"/>
    <w:rPr>
      <w:rFonts w:ascii="Tahoma" w:hAnsi="Tahoma"/>
      <w:color w:val="auto"/>
      <w:sz w:val="24"/>
    </w:rPr>
  </w:style>
  <w:style w:type="paragraph" w:customStyle="1" w:styleId="Level1">
    <w:name w:val="Level 1"/>
    <w:basedOn w:val="Normal"/>
    <w:rsid w:val="006A5120"/>
    <w:pPr>
      <w:widowControl w:val="0"/>
      <w:spacing w:after="0"/>
      <w:jc w:val="left"/>
    </w:pPr>
    <w:rPr>
      <w:szCs w:val="20"/>
    </w:rPr>
  </w:style>
  <w:style w:type="paragraph" w:customStyle="1" w:styleId="xl30">
    <w:name w:val="xl30"/>
    <w:basedOn w:val="Normal"/>
    <w:rsid w:val="006A512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Normal"/>
    <w:semiHidden/>
    <w:unhideWhenUsed/>
    <w:rsid w:val="006A5120"/>
    <w:pPr>
      <w:spacing w:before="100" w:beforeAutospacing="1" w:after="100" w:afterAutospacing="1"/>
      <w:jc w:val="left"/>
    </w:pPr>
    <w:rPr>
      <w:rFonts w:eastAsia="Arial Unicode MS"/>
      <w:sz w:val="22"/>
      <w:szCs w:val="22"/>
    </w:rPr>
  </w:style>
  <w:style w:type="paragraph" w:customStyle="1" w:styleId="xl25">
    <w:name w:val="xl25"/>
    <w:basedOn w:val="Normal"/>
    <w:rsid w:val="006A5120"/>
    <w:pP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6">
    <w:name w:val="xl26"/>
    <w:basedOn w:val="Normal"/>
    <w:rsid w:val="006A512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7">
    <w:name w:val="xl27"/>
    <w:basedOn w:val="Normal"/>
    <w:rsid w:val="006A5120"/>
    <w:pP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8">
    <w:name w:val="xl28"/>
    <w:basedOn w:val="Normal"/>
    <w:rsid w:val="006A512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9">
    <w:name w:val="xl29"/>
    <w:basedOn w:val="Normal"/>
    <w:rsid w:val="006A5120"/>
    <w:pPr>
      <w:spacing w:before="100" w:beforeAutospacing="1" w:after="100" w:afterAutospacing="1"/>
      <w:jc w:val="left"/>
    </w:pPr>
    <w:rPr>
      <w:rFonts w:eastAsia="Arial Unicode MS"/>
      <w:sz w:val="22"/>
      <w:szCs w:val="22"/>
    </w:rPr>
  </w:style>
  <w:style w:type="paragraph" w:customStyle="1" w:styleId="xl31">
    <w:name w:val="xl31"/>
    <w:basedOn w:val="Normal"/>
    <w:rsid w:val="006A512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customStyle="1" w:styleId="SECTIONHD">
    <w:name w:val="SECTION HD"/>
    <w:rsid w:val="006A5120"/>
    <w:pPr>
      <w:spacing w:after="360" w:line="480" w:lineRule="exact"/>
      <w:jc w:val="center"/>
    </w:pPr>
    <w:rPr>
      <w:rFonts w:ascii="Bookman" w:hAnsi="Bookman"/>
      <w:b/>
      <w:sz w:val="28"/>
    </w:rPr>
  </w:style>
  <w:style w:type="paragraph" w:customStyle="1" w:styleId="level10">
    <w:name w:val="_level1"/>
    <w:basedOn w:val="Normal"/>
    <w:semiHidden/>
    <w:unhideWhenUsed/>
    <w:rsid w:val="006A512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spacing w:after="0"/>
      <w:ind w:left="282" w:hanging="282"/>
      <w:jc w:val="left"/>
    </w:pPr>
    <w:rPr>
      <w:sz w:val="20"/>
    </w:rPr>
  </w:style>
  <w:style w:type="paragraph" w:customStyle="1" w:styleId="Technical4">
    <w:name w:val="Technical 4"/>
    <w:rsid w:val="006A5120"/>
    <w:pPr>
      <w:tabs>
        <w:tab w:val="left" w:pos="-720"/>
      </w:tabs>
      <w:suppressAutoHyphens/>
    </w:pPr>
    <w:rPr>
      <w:rFonts w:ascii="CG Times" w:hAnsi="CG Times"/>
      <w:b/>
      <w:sz w:val="24"/>
    </w:rPr>
  </w:style>
  <w:style w:type="character" w:customStyle="1" w:styleId="BodyTextChar">
    <w:name w:val="Body Text Char"/>
    <w:basedOn w:val="DefaultParagraphFont"/>
    <w:rsid w:val="006A5120"/>
    <w:rPr>
      <w:spacing w:val="-3"/>
      <w:sz w:val="24"/>
      <w:lang w:val="en-US" w:eastAsia="en-US" w:bidi="ar-SA"/>
    </w:rPr>
  </w:style>
  <w:style w:type="paragraph" w:customStyle="1" w:styleId="MELEGRAM">
    <w:name w:val="MELEGRAM"/>
    <w:basedOn w:val="Normal"/>
    <w:rsid w:val="006A51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after="0" w:line="240" w:lineRule="exact"/>
      <w:jc w:val="left"/>
    </w:pPr>
    <w:rPr>
      <w:rFonts w:ascii="Courier New" w:hAnsi="Courier New"/>
      <w:szCs w:val="20"/>
    </w:rPr>
  </w:style>
  <w:style w:type="character" w:customStyle="1" w:styleId="Table-FootnoteChar">
    <w:name w:val="Table-Footnote Char"/>
    <w:basedOn w:val="DefaultParagraphFont"/>
    <w:rsid w:val="006A5120"/>
    <w:rPr>
      <w:sz w:val="24"/>
      <w:lang w:val="en-US" w:eastAsia="en-US" w:bidi="ar-SA"/>
    </w:rPr>
  </w:style>
  <w:style w:type="paragraph" w:customStyle="1" w:styleId="appendixa">
    <w:name w:val="appendix_a"/>
    <w:basedOn w:val="Normal"/>
    <w:rsid w:val="006A5120"/>
    <w:pPr>
      <w:widowControl w:val="0"/>
      <w:tabs>
        <w:tab w:val="left" w:pos="-720"/>
      </w:tabs>
      <w:suppressAutoHyphens/>
      <w:spacing w:after="0"/>
      <w:jc w:val="center"/>
    </w:pPr>
    <w:rPr>
      <w:rFonts w:ascii="Times Roman" w:hAnsi="Times Roman"/>
      <w:sz w:val="22"/>
      <w:szCs w:val="20"/>
    </w:rPr>
  </w:style>
  <w:style w:type="character" w:customStyle="1" w:styleId="BodyTextChar1">
    <w:name w:val="Body Text Char1"/>
    <w:basedOn w:val="DefaultParagraphFont"/>
    <w:rsid w:val="006A5120"/>
    <w:rPr>
      <w:spacing w:val="-3"/>
      <w:sz w:val="24"/>
      <w:lang w:val="en-US" w:eastAsia="en-US" w:bidi="ar-SA"/>
    </w:rPr>
  </w:style>
  <w:style w:type="paragraph" w:customStyle="1" w:styleId="lit-cited0">
    <w:name w:val="lit-cited"/>
    <w:basedOn w:val="Normal"/>
    <w:rsid w:val="006A5120"/>
    <w:pPr>
      <w:ind w:left="288" w:hanging="288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E7F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4739"/>
    <w:rPr>
      <w:rFonts w:ascii="Times New Roman Bold" w:hAnsi="Times New Roman Bold"/>
      <w:b/>
      <w:smallCaps/>
      <w:sz w:val="30"/>
    </w:rPr>
  </w:style>
  <w:style w:type="paragraph" w:customStyle="1" w:styleId="FirstParagraph">
    <w:name w:val="First Paragraph"/>
    <w:basedOn w:val="BodyText"/>
    <w:next w:val="BodyText"/>
    <w:qFormat/>
    <w:rsid w:val="00C64739"/>
    <w:pPr>
      <w:spacing w:before="180" w:after="180"/>
      <w:jc w:val="left"/>
    </w:pPr>
    <w:rPr>
      <w:rFonts w:eastAsiaTheme="minorHAnsi"/>
      <w:sz w:val="24"/>
    </w:rPr>
  </w:style>
  <w:style w:type="paragraph" w:customStyle="1" w:styleId="Compact">
    <w:name w:val="Compact"/>
    <w:basedOn w:val="BodyText"/>
    <w:qFormat/>
    <w:rsid w:val="00C64739"/>
    <w:pPr>
      <w:numPr>
        <w:numId w:val="5"/>
      </w:numPr>
      <w:spacing w:before="36" w:after="36"/>
      <w:jc w:val="left"/>
    </w:pPr>
    <w:rPr>
      <w:rFonts w:eastAsiaTheme="minorHAnsi"/>
      <w:sz w:val="24"/>
    </w:rPr>
  </w:style>
  <w:style w:type="character" w:customStyle="1" w:styleId="st">
    <w:name w:val="st"/>
    <w:basedOn w:val="DefaultParagraphFont"/>
    <w:rsid w:val="00C64739"/>
  </w:style>
  <w:style w:type="character" w:styleId="Emphasis">
    <w:name w:val="Emphasis"/>
    <w:basedOn w:val="DefaultParagraphFont"/>
    <w:uiPriority w:val="20"/>
    <w:qFormat/>
    <w:rsid w:val="00C64739"/>
    <w:rPr>
      <w:i/>
      <w:iCs/>
    </w:rPr>
  </w:style>
  <w:style w:type="paragraph" w:customStyle="1" w:styleId="References">
    <w:name w:val="References"/>
    <w:basedOn w:val="Lit-Cited"/>
    <w:link w:val="ReferencesChar"/>
    <w:qFormat/>
    <w:rsid w:val="00C64739"/>
  </w:style>
  <w:style w:type="character" w:customStyle="1" w:styleId="ReferencesChar">
    <w:name w:val="References Char"/>
    <w:basedOn w:val="DefaultParagraphFont"/>
    <w:link w:val="References"/>
    <w:rsid w:val="00C64739"/>
  </w:style>
  <w:style w:type="character" w:customStyle="1" w:styleId="e24kjd">
    <w:name w:val="e24kjd"/>
    <w:basedOn w:val="DefaultParagraphFont"/>
    <w:rsid w:val="00C64739"/>
  </w:style>
  <w:style w:type="character" w:customStyle="1" w:styleId="CommentTextChar">
    <w:name w:val="Comment Text Char"/>
    <w:basedOn w:val="DefaultParagraphFont"/>
    <w:link w:val="CommentText"/>
    <w:rsid w:val="00C64739"/>
  </w:style>
  <w:style w:type="character" w:styleId="UnresolvedMention">
    <w:name w:val="Unresolved Mention"/>
    <w:basedOn w:val="DefaultParagraphFont"/>
    <w:uiPriority w:val="99"/>
    <w:semiHidden/>
    <w:unhideWhenUsed/>
    <w:rsid w:val="00C64739"/>
    <w:rPr>
      <w:color w:val="605E5C"/>
      <w:shd w:val="clear" w:color="auto" w:fill="E1DFDD"/>
    </w:rPr>
  </w:style>
  <w:style w:type="character" w:customStyle="1" w:styleId="CommentSubjectChar">
    <w:name w:val="Comment Subject Char"/>
    <w:basedOn w:val="CommentTextChar"/>
    <w:link w:val="CommentSubject"/>
    <w:semiHidden/>
    <w:rsid w:val="00C64739"/>
    <w:rPr>
      <w:b/>
      <w:bCs/>
    </w:rPr>
  </w:style>
  <w:style w:type="paragraph" w:styleId="Revision">
    <w:name w:val="Revision"/>
    <w:hidden/>
    <w:uiPriority w:val="99"/>
    <w:semiHidden/>
    <w:rsid w:val="00C64739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739"/>
    <w:rPr>
      <w:color w:val="808080"/>
    </w:rPr>
  </w:style>
  <w:style w:type="paragraph" w:customStyle="1" w:styleId="Author">
    <w:name w:val="Author"/>
    <w:next w:val="BodyText"/>
    <w:qFormat/>
    <w:rsid w:val="00FF7914"/>
    <w:pPr>
      <w:keepNext/>
      <w:keepLines/>
      <w:spacing w:after="200"/>
    </w:pPr>
    <w:rPr>
      <w:rFonts w:eastAsiaTheme="minorHAnsi" w:cstheme="minorBidi"/>
      <w:b/>
      <w:sz w:val="28"/>
      <w:szCs w:val="24"/>
    </w:rPr>
  </w:style>
  <w:style w:type="paragraph" w:styleId="Date">
    <w:name w:val="Date"/>
    <w:next w:val="BodyText"/>
    <w:link w:val="DateChar"/>
    <w:qFormat/>
    <w:rsid w:val="00C64739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DateChar">
    <w:name w:val="Date Char"/>
    <w:basedOn w:val="DefaultParagraphFont"/>
    <w:link w:val="Date"/>
    <w:rsid w:val="00C64739"/>
    <w:rPr>
      <w:rFonts w:asciiTheme="minorHAnsi" w:eastAsiaTheme="minorHAnsi" w:hAnsiTheme="minorHAnsi" w:cstheme="minorBidi"/>
      <w:sz w:val="24"/>
      <w:szCs w:val="24"/>
    </w:rPr>
  </w:style>
  <w:style w:type="paragraph" w:styleId="Bibliography">
    <w:name w:val="Bibliography"/>
    <w:basedOn w:val="Normal"/>
    <w:qFormat/>
    <w:rsid w:val="00C64739"/>
    <w:pPr>
      <w:spacing w:after="200"/>
      <w:jc w:val="left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64739"/>
    <w:rPr>
      <w:sz w:val="16"/>
      <w:szCs w:val="16"/>
    </w:rPr>
  </w:style>
  <w:style w:type="paragraph" w:customStyle="1" w:styleId="DefinitionTerm">
    <w:name w:val="Definition Term"/>
    <w:basedOn w:val="Normal"/>
    <w:next w:val="Definition"/>
    <w:rsid w:val="00C64739"/>
    <w:pPr>
      <w:keepNext/>
      <w:keepLines/>
      <w:spacing w:after="0"/>
      <w:jc w:val="left"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rsid w:val="00C64739"/>
    <w:pPr>
      <w:spacing w:after="200"/>
      <w:jc w:val="left"/>
    </w:pPr>
    <w:rPr>
      <w:rFonts w:asciiTheme="minorHAnsi" w:eastAsiaTheme="minorHAnsi" w:hAnsiTheme="minorHAnsi" w:cstheme="minorBidi"/>
    </w:rPr>
  </w:style>
  <w:style w:type="paragraph" w:customStyle="1" w:styleId="TableCaption">
    <w:name w:val="Table Caption"/>
    <w:basedOn w:val="Caption"/>
    <w:rsid w:val="00C64739"/>
    <w:pPr>
      <w:keepNext/>
      <w:keepLines w:val="0"/>
      <w:tabs>
        <w:tab w:val="clear" w:pos="9360"/>
      </w:tabs>
      <w:suppressAutoHyphens w:val="0"/>
      <w:ind w:firstLine="0"/>
    </w:pPr>
    <w:rPr>
      <w:rFonts w:asciiTheme="minorHAnsi" w:eastAsiaTheme="minorHAnsi" w:hAnsiTheme="minorHAnsi" w:cstheme="minorBidi"/>
      <w:b/>
      <w:i/>
      <w:sz w:val="24"/>
      <w:szCs w:val="24"/>
    </w:rPr>
  </w:style>
  <w:style w:type="paragraph" w:customStyle="1" w:styleId="ImageCaption">
    <w:name w:val="Image Caption"/>
    <w:basedOn w:val="Caption"/>
    <w:rsid w:val="00C64739"/>
    <w:pPr>
      <w:keepLines w:val="0"/>
      <w:tabs>
        <w:tab w:val="clear" w:pos="9360"/>
      </w:tabs>
      <w:suppressAutoHyphens w:val="0"/>
      <w:ind w:firstLine="0"/>
    </w:pPr>
    <w:rPr>
      <w:rFonts w:asciiTheme="minorHAnsi" w:eastAsiaTheme="minorHAnsi" w:hAnsiTheme="minorHAnsi" w:cstheme="minorBidi"/>
      <w:b/>
      <w:i/>
      <w:sz w:val="24"/>
      <w:szCs w:val="24"/>
    </w:rPr>
  </w:style>
  <w:style w:type="paragraph" w:customStyle="1" w:styleId="Figure">
    <w:name w:val="Figure"/>
    <w:basedOn w:val="Normal"/>
    <w:rsid w:val="00C64739"/>
    <w:pPr>
      <w:spacing w:after="200"/>
      <w:jc w:val="left"/>
    </w:pPr>
    <w:rPr>
      <w:rFonts w:asciiTheme="minorHAnsi" w:eastAsiaTheme="minorHAnsi" w:hAnsiTheme="minorHAnsi" w:cstheme="minorBidi"/>
    </w:rPr>
  </w:style>
  <w:style w:type="paragraph" w:customStyle="1" w:styleId="FigurewithCaption">
    <w:name w:val="Figure with Caption"/>
    <w:basedOn w:val="Figure"/>
    <w:rsid w:val="00C64739"/>
    <w:pPr>
      <w:keepNext/>
    </w:pPr>
  </w:style>
  <w:style w:type="character" w:customStyle="1" w:styleId="VerbatimChar">
    <w:name w:val="Verbatim Char"/>
    <w:basedOn w:val="CaptionChar"/>
    <w:link w:val="SourceCode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paragraph" w:styleId="TOCHeading">
    <w:name w:val="TOC Heading"/>
    <w:basedOn w:val="Heading1"/>
    <w:next w:val="BodyText"/>
    <w:uiPriority w:val="39"/>
    <w:unhideWhenUsed/>
    <w:qFormat/>
    <w:rsid w:val="00C64739"/>
    <w:pPr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paragraph" w:customStyle="1" w:styleId="SourceCode">
    <w:name w:val="Source Code"/>
    <w:basedOn w:val="Normal"/>
    <w:link w:val="VerbatimChar"/>
    <w:rsid w:val="00C64739"/>
    <w:pPr>
      <w:shd w:val="clear" w:color="auto" w:fill="F8F8F8"/>
      <w:wordWrap w:val="0"/>
      <w:spacing w:after="200"/>
      <w:jc w:val="left"/>
    </w:pPr>
    <w:rPr>
      <w:rFonts w:ascii="Consolas" w:eastAsia="Cambria" w:hAnsi="Consolas"/>
      <w:b/>
      <w:sz w:val="22"/>
      <w:szCs w:val="22"/>
    </w:rPr>
  </w:style>
  <w:style w:type="character" w:customStyle="1" w:styleId="KeywordTok">
    <w:name w:val="KeywordTok"/>
    <w:basedOn w:val="VerbatimChar"/>
    <w:rsid w:val="00C64739"/>
    <w:rPr>
      <w:rFonts w:ascii="Consolas" w:eastAsia="Cambria" w:hAnsi="Consolas"/>
      <w:b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C64739"/>
    <w:rPr>
      <w:rFonts w:ascii="Consolas" w:eastAsia="Cambria" w:hAnsi="Consolas"/>
      <w:b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C64739"/>
    <w:rPr>
      <w:rFonts w:ascii="Consolas" w:eastAsia="Cambria" w:hAnsi="Consolas"/>
      <w:b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C64739"/>
    <w:rPr>
      <w:rFonts w:ascii="Consolas" w:eastAsia="Cambria" w:hAnsi="Consolas"/>
      <w:b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C64739"/>
    <w:rPr>
      <w:rFonts w:ascii="Consolas" w:eastAsia="Cambria" w:hAnsi="Consolas"/>
      <w:b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C64739"/>
    <w:rPr>
      <w:rFonts w:ascii="Consolas" w:eastAsia="Cambria" w:hAnsi="Consolas"/>
      <w:b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C64739"/>
    <w:rPr>
      <w:rFonts w:ascii="Consolas" w:eastAsia="Cambria" w:hAnsi="Consolas"/>
      <w:b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C64739"/>
    <w:rPr>
      <w:rFonts w:ascii="Consolas" w:eastAsia="Cambria" w:hAnsi="Consolas"/>
      <w:b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C64739"/>
    <w:rPr>
      <w:rFonts w:ascii="Consolas" w:eastAsia="Cambria" w:hAnsi="Consolas"/>
      <w:b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C64739"/>
    <w:rPr>
      <w:rFonts w:ascii="Consolas" w:eastAsia="Cambria" w:hAnsi="Consolas"/>
      <w:b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C64739"/>
    <w:rPr>
      <w:rFonts w:ascii="Consolas" w:eastAsia="Cambria" w:hAnsi="Consolas"/>
      <w:b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C64739"/>
    <w:rPr>
      <w:rFonts w:ascii="Consolas" w:eastAsia="Cambria" w:hAnsi="Consolas"/>
      <w:b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C64739"/>
    <w:rPr>
      <w:rFonts w:ascii="Consolas" w:eastAsia="Cambria" w:hAnsi="Consolas"/>
      <w:b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table" w:customStyle="1" w:styleId="TableGrid1">
    <w:name w:val="Table Grid1"/>
    <w:basedOn w:val="TableNormal"/>
    <w:next w:val="TableGrid"/>
    <w:rsid w:val="00C64739"/>
    <w:rPr>
      <w:rFonts w:ascii="Cambria" w:eastAsia="Cambria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line">
    <w:name w:val="citationline"/>
    <w:basedOn w:val="Normal"/>
    <w:rsid w:val="00C64739"/>
    <w:pPr>
      <w:spacing w:before="100" w:beforeAutospacing="1" w:after="100" w:afterAutospacing="1"/>
      <w:jc w:val="left"/>
    </w:pPr>
  </w:style>
  <w:style w:type="character" w:customStyle="1" w:styleId="italic">
    <w:name w:val="italic"/>
    <w:basedOn w:val="DefaultParagraphFont"/>
    <w:rsid w:val="00C64739"/>
  </w:style>
  <w:style w:type="table" w:customStyle="1" w:styleId="TableGrid11">
    <w:name w:val="Table Grid11"/>
    <w:basedOn w:val="TableNormal"/>
    <w:rsid w:val="00C647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4739"/>
    <w:rPr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64739"/>
    <w:rPr>
      <w:rFonts w:ascii="Times New Roman Bold" w:hAnsi="Times New Roman Bold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4739"/>
    <w:rPr>
      <w:rFonts w:ascii="Times New Roman Bold" w:hAnsi="Times New Roman Bold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C6473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473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64739"/>
    <w:rPr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64739"/>
    <w:rPr>
      <w:b/>
      <w:bCs/>
      <w:sz w:val="24"/>
    </w:rPr>
  </w:style>
  <w:style w:type="character" w:customStyle="1" w:styleId="BodyText3Char">
    <w:name w:val="Body Text 3 Char"/>
    <w:basedOn w:val="DefaultParagraphFont"/>
    <w:link w:val="BodyText3"/>
    <w:rsid w:val="00C64739"/>
    <w:rPr>
      <w:szCs w:val="24"/>
    </w:rPr>
  </w:style>
  <w:style w:type="table" w:customStyle="1" w:styleId="TableGrid2">
    <w:name w:val="Table Grid2"/>
    <w:basedOn w:val="TableNormal"/>
    <w:next w:val="TableGrid"/>
    <w:rsid w:val="00C64739"/>
    <w:rPr>
      <w:rFonts w:ascii="Cambria" w:eastAsia="Cambria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-CitedChar">
    <w:name w:val="Lit-Cited Char"/>
    <w:basedOn w:val="DefaultParagraphFont"/>
    <w:link w:val="Lit-Cited"/>
    <w:rsid w:val="00C64739"/>
  </w:style>
  <w:style w:type="character" w:customStyle="1" w:styleId="highlight">
    <w:name w:val="highlight"/>
    <w:basedOn w:val="DefaultParagraphFont"/>
    <w:rsid w:val="00C64739"/>
  </w:style>
  <w:style w:type="character" w:customStyle="1" w:styleId="mi">
    <w:name w:val="mi"/>
    <w:basedOn w:val="DefaultParagraphFont"/>
    <w:rsid w:val="008A1C78"/>
  </w:style>
  <w:style w:type="character" w:customStyle="1" w:styleId="mjxassistivemathml">
    <w:name w:val="mjx_assistive_mathml"/>
    <w:basedOn w:val="DefaultParagraphFont"/>
    <w:rsid w:val="008A1C78"/>
  </w:style>
  <w:style w:type="character" w:customStyle="1" w:styleId="mn">
    <w:name w:val="mn"/>
    <w:basedOn w:val="DefaultParagraphFont"/>
    <w:rsid w:val="00AC69FE"/>
  </w:style>
  <w:style w:type="character" w:customStyle="1" w:styleId="mtext">
    <w:name w:val="mtext"/>
    <w:basedOn w:val="DefaultParagraphFont"/>
    <w:rsid w:val="00DA78CC"/>
  </w:style>
  <w:style w:type="character" w:customStyle="1" w:styleId="mo">
    <w:name w:val="mo"/>
    <w:basedOn w:val="DefaultParagraphFont"/>
    <w:rsid w:val="00DA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graziano\AppData\Roaming\Microsoft\Templates\CFSFonecolum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4BCC-998C-41DE-BBEF-6DB34594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CFSFonecolumntemplate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Publication No</vt:lpstr>
    </vt:vector>
  </TitlesOfParts>
  <Company>ADF&amp;G</Company>
  <LinksUpToDate>false</LinksUpToDate>
  <CharactersWithSpaces>0</CharactersWithSpaces>
  <SharedDoc>false</SharedDoc>
  <HLinks>
    <vt:vector size="126" baseType="variant"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_Toc229887207</vt:lpwstr>
      </vt:variant>
      <vt:variant>
        <vt:i4>1703985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_Toc229887206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_Toc229887205</vt:lpwstr>
      </vt:variant>
      <vt:variant>
        <vt:i4>1966128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_Toc229887349</vt:lpwstr>
      </vt:variant>
      <vt:variant>
        <vt:i4>1966128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_Toc229887348</vt:lpwstr>
      </vt:variant>
      <vt:variant>
        <vt:i4>1966128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_Toc229887347</vt:lpwstr>
      </vt:variant>
      <vt:variant>
        <vt:i4>1966128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_Toc229887346</vt:lpwstr>
      </vt:variant>
      <vt:variant>
        <vt:i4>1966128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_Toc229887345</vt:lpwstr>
      </vt:variant>
      <vt:variant>
        <vt:i4>1966128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_Toc229887344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_Toc229887343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_Toc229887342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_Toc229887341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_Toc229887340</vt:lpwstr>
      </vt:variant>
      <vt:variant>
        <vt:i4>1638448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_Toc229887339</vt:lpwstr>
      </vt:variant>
      <vt:variant>
        <vt:i4>1638448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_Toc229887338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_Toc229887337</vt:lpwstr>
      </vt:variant>
      <vt:variant>
        <vt:i4>1638448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_Toc229887336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_Toc229887335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_Toc229887334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_Toc229887333</vt:lpwstr>
      </vt:variant>
      <vt:variant>
        <vt:i4>7012476</vt:i4>
      </vt:variant>
      <vt:variant>
        <vt:i4>0</vt:i4>
      </vt:variant>
      <vt:variant>
        <vt:i4>0</vt:i4>
      </vt:variant>
      <vt:variant>
        <vt:i4>5</vt:i4>
      </vt:variant>
      <vt:variant>
        <vt:lpwstr>http://www.sf.adfg.ak.us/statewide/divreprots/htlm/intersearch.cfm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Publication No</dc:title>
  <dc:subject/>
  <dc:creator>Joanne Macclellan</dc:creator>
  <cp:keywords/>
  <dc:description/>
  <cp:lastModifiedBy>Joy, Philip J (DFG)</cp:lastModifiedBy>
  <cp:revision>9</cp:revision>
  <cp:lastPrinted>2008-07-07T22:02:00Z</cp:lastPrinted>
  <dcterms:created xsi:type="dcterms:W3CDTF">2024-07-12T23:54:00Z</dcterms:created>
  <dcterms:modified xsi:type="dcterms:W3CDTF">2025-06-04T22:24:00Z</dcterms:modified>
</cp:coreProperties>
</file>